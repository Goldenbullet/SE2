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Microsoft YaHei UI" w:hAnsi="Microsoft YaHei UI"/>
        </w:r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14:paraId="0BC9D517" w14:textId="77777777" w:rsidR="009C5FF1" w:rsidRPr="00292C69" w:rsidRDefault="00082DC1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noProof/>
            </w:rPr>
            <w:drawing>
              <wp:anchor distT="0" distB="0" distL="114300" distR="114300" simplePos="0" relativeHeight="251667456" behindDoc="1" locked="0" layoutInCell="1" allowOverlap="1" wp14:anchorId="49630C11" wp14:editId="77D2D02C">
                <wp:simplePos x="0" y="0"/>
                <wp:positionH relativeFrom="page">
                  <wp:align>left</wp:align>
                </wp:positionH>
                <wp:positionV relativeFrom="page">
                  <wp:posOffset>320040</wp:posOffset>
                </wp:positionV>
                <wp:extent cx="5129784" cy="7397496"/>
                <wp:effectExtent l="19050" t="0" r="13970" b="3023235"/>
                <wp:wrapNone/>
                <wp:docPr id="8" name="图片 8" descr="蝴蝶背景图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83" t="20367" r="18423" b="21667"/>
                        <a:stretch/>
                      </pic:blipFill>
                      <pic:spPr bwMode="auto">
                        <a:xfrm>
                          <a:off x="0" y="0"/>
                          <a:ext cx="5129784" cy="7397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9008B53" w14:textId="77777777" w:rsidR="009C5FF1" w:rsidRPr="00292C69" w:rsidRDefault="009C5FF1">
          <w:pPr>
            <w:rPr>
              <w:rFonts w:ascii="Microsoft YaHei UI" w:hAnsi="Microsoft YaHei UI"/>
              <w:b/>
              <w:bCs/>
              <w:caps/>
            </w:rPr>
          </w:pPr>
        </w:p>
        <w:p w14:paraId="04EDE34C" w14:textId="77777777" w:rsidR="009C5FF1" w:rsidRPr="00292C69" w:rsidRDefault="00CE13C1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6D892CAE" wp14:editId="4284036D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7717236</wp:posOffset>
                    </wp:positionV>
                    <wp:extent cx="3657600" cy="1433253"/>
                    <wp:effectExtent l="0" t="0" r="0" b="0"/>
                    <wp:wrapNone/>
                    <wp:docPr id="9" name="组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1433253"/>
                              <a:chOff x="0" y="0"/>
                              <a:chExt cx="3657600" cy="1430189"/>
                            </a:xfrm>
                          </wpg:grpSpPr>
                          <wps:wsp>
                            <wps:cNvPr id="11" name="文本框 11"/>
                            <wps:cNvSpPr txBox="1"/>
                            <wps:spPr>
                              <a:xfrm>
                                <a:off x="0" y="448677"/>
                                <a:ext cx="3657600" cy="9815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12B134" w14:textId="77777777" w:rsidR="00C7599B" w:rsidRPr="00193D69" w:rsidRDefault="00F22A6B" w:rsidP="00292C69">
                                  <w:pPr>
                                    <w:pStyle w:val="aa"/>
                                    <w:spacing w:line="180" w:lineRule="auto"/>
                                    <w:rPr>
                                      <w:rFonts w:ascii="Microsoft YaHei UI" w:hAnsi="Microsoft YaHei UI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姓名"/>
                                      <w:tag w:val=""/>
                                      <w:id w:val="80512796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7599B">
                                        <w:rPr>
                                          <w:rFonts w:ascii="Microsoft YaHei UI" w:hAnsi="Microsoft YaHei UI"/>
                                        </w:rPr>
                                        <w:t>庞云奎</w:t>
                                      </w:r>
                                      <w:r w:rsidR="00C7599B">
                                        <w:rPr>
                                          <w:rFonts w:ascii="Microsoft YaHei UI" w:hAnsi="Microsoft YaHei UI" w:hint="eastAsia"/>
                                        </w:rPr>
                                        <w:t xml:space="preserve">  </w:t>
                                      </w:r>
                                      <w:r w:rsidR="00C7599B">
                                        <w:rPr>
                                          <w:rFonts w:ascii="Microsoft YaHei UI" w:hAnsi="Microsoft YaHei UI"/>
                                        </w:rPr>
                                        <w:t>裴玉林</w:t>
                                      </w:r>
                                      <w:r w:rsidR="00C7599B">
                                        <w:rPr>
                                          <w:rFonts w:ascii="Microsoft YaHei UI" w:hAnsi="Microsoft YaHei UI" w:hint="eastAsia"/>
                                        </w:rPr>
                                        <w:t xml:space="preserve">  </w:t>
                                      </w:r>
                                      <w:r w:rsidR="00C7599B">
                                        <w:rPr>
                                          <w:rFonts w:ascii="Microsoft YaHei UI" w:hAnsi="Microsoft YaHei UI"/>
                                        </w:rPr>
                                        <w:t>卢海龙</w:t>
                                      </w:r>
                                      <w:r w:rsidR="00C7599B">
                                        <w:rPr>
                                          <w:rFonts w:ascii="Microsoft YaHei UI" w:hAnsi="Microsoft YaHei UI" w:hint="eastAsia"/>
                                        </w:rPr>
                                        <w:t xml:space="preserve">  </w:t>
                                      </w:r>
                                      <w:r w:rsidR="00C7599B">
                                        <w:rPr>
                                          <w:rFonts w:ascii="Microsoft YaHei UI" w:hAnsi="Microsoft YaHei UI"/>
                                        </w:rPr>
                                        <w:t>何梦婷</w:t>
                                      </w:r>
                                    </w:sdtContent>
                                  </w:sdt>
                                  <w:r w:rsidR="00C7599B" w:rsidRPr="00193D69">
                                    <w:rPr>
                                      <w:rFonts w:ascii="Microsoft YaHei UI" w:hAnsi="Microsoft YaHei UI"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课程标题"/>
                                      <w:tag w:val=""/>
                                      <w:id w:val="-851186849"/>
  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7599B">
                                        <w:rPr>
                                          <w:rFonts w:ascii="Microsoft YaHei UI" w:hAnsi="Microsoft YaHei UI"/>
                                        </w:rPr>
                                        <w:t>第28组</w:t>
                                      </w:r>
                                    </w:sdtContent>
                                  </w:sdt>
                                  <w:r w:rsidR="00C7599B" w:rsidRPr="00193D69">
                                    <w:rPr>
                                      <w:rFonts w:ascii="Microsoft YaHei UI" w:hAnsi="Microsoft YaHei UI"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教师姓名"/>
                                      <w:tag w:val=""/>
                                      <w:id w:val="-123160968"/>
                                      <w:showingPlcHdr/>
  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7599B">
                                        <w:rPr>
                                          <w:lang w:val="zh-CN"/>
                                        </w:rPr>
                                        <w:t>[</w:t>
                                      </w:r>
                                      <w:r w:rsidR="00C7599B">
                                        <w:rPr>
                                          <w:lang w:val="zh-CN"/>
                                        </w:rPr>
                                        <w:t>教师姓名</w:t>
                                      </w:r>
                                      <w:r w:rsidR="00C7599B">
                                        <w:rPr>
                                          <w:lang w:val="zh-CN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椭圆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443F30" w14:textId="77777777" w:rsidR="00C7599B" w:rsidRPr="0099590A" w:rsidRDefault="00C7599B">
                                  <w:pPr>
                                    <w:pStyle w:val="ab"/>
                                    <w:rPr>
                                      <w:sz w:val="18"/>
                                    </w:rPr>
                                  </w:pPr>
                                  <w:r w:rsidRPr="0099590A">
                                    <w:rPr>
                                      <w:sz w:val="18"/>
                                      <w:lang w:val="zh-CN"/>
                                    </w:rPr>
                                    <w:t>作者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组 9" o:spid="_x0000_s1026" style="position:absolute;margin-left:236.8pt;margin-top:607.65pt;width:4in;height:112.85pt;z-index:251666432;mso-position-horizontal:right;mso-position-horizontal-relative:page;mso-position-vertical-relative:page;mso-height-relative:margin" coordsize="3657600,143018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本框 11" o:spid="_x0000_s1027" type="#_x0000_t202" style="position:absolute;top:448677;width:3657600;height:981512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TdWRvwAA&#10;ANsAAAAPAAAAZHJzL2Rvd25yZXYueG1sRI/BCsIwEETvgv8QVvCmqQoi1SgiCJ6UVj9gbda22GxK&#10;E23790YQvO0yM29nN7vOVOJNjSstK5hNIxDEmdUl5wpu1+NkBcJ5ZI2VZVLQk4PddjjYYKxtywm9&#10;U5+LAGEXo4LC+zqW0mUFGXRTWxMH7WEbgz6sTS51g22Am0rOo2gpDZYcLhRY06Gg7Jm+TKBUj0s/&#10;b0166LPF65zcuvvylCg1HnX7NQhPnf+bf+mTDvVn8P0lDCC3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9N1ZG/AAAA2wAAAA8AAAAAAAAAAAAAAAAAlwIAAGRycy9kb3ducmV2&#10;LnhtbFBLBQYAAAAABAAEAPUAAACDAwAAAAA=&#10;" filled="f" stroked="f" strokeweight=".5pt">
                      <v:textbox style="mso-fit-shape-to-text:t" inset="0,0,36pt,36pt">
                        <w:txbxContent>
                          <w:p w14:paraId="0512B134" w14:textId="77777777" w:rsidR="00C7599B" w:rsidRPr="00193D69" w:rsidRDefault="00F22A6B" w:rsidP="00292C69">
                            <w:pPr>
                              <w:pStyle w:val="aa"/>
                              <w:spacing w:line="180" w:lineRule="auto"/>
                              <w:rPr>
                                <w:rFonts w:ascii="Microsoft YaHei UI" w:hAnsi="Microsoft YaHei UI"/>
                              </w:rPr>
                            </w:pP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姓名"/>
                                <w:tag w:val=""/>
                                <w:id w:val="80512796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7599B">
                                  <w:rPr>
                                    <w:rFonts w:ascii="Microsoft YaHei UI" w:hAnsi="Microsoft YaHei UI"/>
                                  </w:rPr>
                                  <w:t>庞云奎</w:t>
                                </w:r>
                                <w:r w:rsidR="00C7599B">
                                  <w:rPr>
                                    <w:rFonts w:ascii="Microsoft YaHei UI" w:hAnsi="Microsoft YaHei UI" w:hint="eastAsia"/>
                                  </w:rPr>
                                  <w:t xml:space="preserve">  </w:t>
                                </w:r>
                                <w:r w:rsidR="00C7599B">
                                  <w:rPr>
                                    <w:rFonts w:ascii="Microsoft YaHei UI" w:hAnsi="Microsoft YaHei UI"/>
                                  </w:rPr>
                                  <w:t>裴玉林</w:t>
                                </w:r>
                                <w:r w:rsidR="00C7599B">
                                  <w:rPr>
                                    <w:rFonts w:ascii="Microsoft YaHei UI" w:hAnsi="Microsoft YaHei UI" w:hint="eastAsia"/>
                                  </w:rPr>
                                  <w:t xml:space="preserve">  </w:t>
                                </w:r>
                                <w:r w:rsidR="00C7599B">
                                  <w:rPr>
                                    <w:rFonts w:ascii="Microsoft YaHei UI" w:hAnsi="Microsoft YaHei UI"/>
                                  </w:rPr>
                                  <w:t>卢海龙</w:t>
                                </w:r>
                                <w:r w:rsidR="00C7599B">
                                  <w:rPr>
                                    <w:rFonts w:ascii="Microsoft YaHei UI" w:hAnsi="Microsoft YaHei UI" w:hint="eastAsia"/>
                                  </w:rPr>
                                  <w:t xml:space="preserve">  </w:t>
                                </w:r>
                                <w:r w:rsidR="00C7599B">
                                  <w:rPr>
                                    <w:rFonts w:ascii="Microsoft YaHei UI" w:hAnsi="Microsoft YaHei UI"/>
                                  </w:rPr>
                                  <w:t>何梦婷</w:t>
                                </w:r>
                              </w:sdtContent>
                            </w:sdt>
                            <w:r w:rsidR="00C7599B" w:rsidRPr="00193D69"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课程标题"/>
                                <w:tag w:val=""/>
                                <w:id w:val="-851186849"/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7599B">
                                  <w:rPr>
                                    <w:rFonts w:ascii="Microsoft YaHei UI" w:hAnsi="Microsoft YaHei UI"/>
                                  </w:rPr>
                                  <w:t>第28组</w:t>
                                </w:r>
                              </w:sdtContent>
                            </w:sdt>
                            <w:r w:rsidR="00C7599B" w:rsidRPr="00193D69"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教师姓名"/>
                                <w:tag w:val=""/>
                                <w:id w:val="-123160968"/>
                                <w:showingPlcHdr/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7599B">
                                  <w:rPr>
                                    <w:lang w:val="zh-CN"/>
                                  </w:rPr>
                                  <w:t>[</w:t>
                                </w:r>
                                <w:r w:rsidR="00C7599B">
                                  <w:rPr>
                                    <w:lang w:val="zh-CN"/>
                                  </w:rPr>
                                  <w:t>教师姓名</w:t>
                                </w:r>
                                <w:r w:rsidR="00C7599B">
                                  <w:rPr>
                                    <w:lang w:val="zh-CN"/>
                                  </w:rPr>
                                  <w:t>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oval id="椭圆 12" o:spid="_x0000_s1028" style="position:absolute;left:9525;width:347472;height:35067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NzKswwAA&#10;ANsAAAAPAAAAZHJzL2Rvd25yZXYueG1sRE9NawIxEL0X+h/CCL2Umu0KVlejtAVBxIu2hXobNuNm&#10;cTNZNlGjv74pCN7m8T5nOo+2ESfqfO1YwWs/A0FcOl1zpeD7a/EyAuEDssbGMSm4kIf57PFhioV2&#10;Z97QaRsqkULYF6jAhNAWUvrSkEXfdy1x4vausxgS7CqpOzyncNvIPMuG0mLNqcFgS5+GysP2aBUs&#10;4ocZm8HOPMdRWF9/f1bDtxyVeurF9wmIQDHcxTf3Uqf5Ofz/kg6Q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NzKswwAAANsAAAAPAAAAAAAAAAAAAAAAAJcCAABkcnMvZG93&#10;bnJldi54bWxQSwUGAAAAAAQABAD1AAAAhwMAAAAA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14:paraId="54443F30" w14:textId="77777777" w:rsidR="00C7599B" w:rsidRPr="0099590A" w:rsidRDefault="00C7599B">
                            <w:pPr>
                              <w:pStyle w:val="ab"/>
                              <w:rPr>
                                <w:sz w:val="18"/>
                              </w:rPr>
                            </w:pPr>
                            <w:r w:rsidRPr="0099590A">
                              <w:rPr>
                                <w:sz w:val="18"/>
                                <w:lang w:val="zh-CN"/>
                              </w:rPr>
                              <w:t>作者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 w:rsidRPr="00292C69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D843BF2" wp14:editId="34FC9A77">
                    <wp:simplePos x="0" y="0"/>
                    <wp:positionH relativeFrom="page">
                      <wp:posOffset>2639438</wp:posOffset>
                    </wp:positionH>
                    <wp:positionV relativeFrom="page">
                      <wp:posOffset>4312596</wp:posOffset>
                    </wp:positionV>
                    <wp:extent cx="5135245" cy="816610"/>
                    <wp:effectExtent l="0" t="0" r="0" b="635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35245" cy="816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inorEastAsia" w:eastAsiaTheme="minorEastAsia" w:hAnsiTheme="minorEastAsia"/>
                                    <w:sz w:val="72"/>
                                    <w:szCs w:val="72"/>
                                  </w:rPr>
                                  <w:alias w:val="标题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D72065" w14:textId="77777777" w:rsidR="00C7599B" w:rsidRPr="00F22A6B" w:rsidRDefault="00C7599B" w:rsidP="00CE13C1">
                                    <w:pPr>
                                      <w:pStyle w:val="3"/>
                                      <w:rPr>
                                        <w:rFonts w:asciiTheme="minorEastAsia" w:eastAsiaTheme="minorEastAsia" w:hAnsiTheme="minorEastAsia"/>
                                        <w:sz w:val="72"/>
                                        <w:szCs w:val="72"/>
                                      </w:rPr>
                                    </w:pPr>
                                    <w:r w:rsidRPr="00F22A6B">
                                      <w:rPr>
                                        <w:rFonts w:asciiTheme="minorEastAsia" w:eastAsiaTheme="minorEastAsia" w:hAnsiTheme="minorEastAsia"/>
                                        <w:sz w:val="72"/>
                                        <w:szCs w:val="72"/>
                                      </w:rPr>
                                      <w:t>软件规格</w:t>
                                    </w:r>
                                    <w:r w:rsidRPr="00F22A6B">
                                      <w:rPr>
                                        <w:rFonts w:asciiTheme="minorEastAsia" w:eastAsiaTheme="minorEastAsia" w:hAnsiTheme="minorEastAsia" w:hint="eastAsia"/>
                                        <w:sz w:val="72"/>
                                        <w:szCs w:val="72"/>
                                      </w:rPr>
                                      <w:t>需求说明文档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3" o:spid="_x0000_s1029" type="#_x0000_t202" style="position:absolute;margin-left:207.85pt;margin-top:339.55pt;width:404.35pt;height:64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" filled="f" stroked="f" strokeweight=".5pt">
                    <v:textbox style="mso-fit-shape-to-text:t" inset="0,0,36pt,0">
                      <w:txbxContent>
                        <w:sdt>
                          <w:sdtPr>
                            <w:rPr>
                              <w:rFonts w:asciiTheme="minorEastAsia" w:eastAsiaTheme="minorEastAsia" w:hAnsiTheme="minorEastAsia"/>
                              <w:sz w:val="72"/>
                              <w:szCs w:val="72"/>
                            </w:rPr>
                            <w:alias w:val="标题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BD72065" w14:textId="77777777" w:rsidR="00C7599B" w:rsidRPr="00F22A6B" w:rsidRDefault="00C7599B" w:rsidP="00CE13C1">
                              <w:pPr>
                                <w:pStyle w:val="3"/>
                                <w:rPr>
                                  <w:rFonts w:asciiTheme="minorEastAsia" w:eastAsiaTheme="minorEastAsia" w:hAnsiTheme="minorEastAsia"/>
                                  <w:sz w:val="72"/>
                                  <w:szCs w:val="72"/>
                                </w:rPr>
                              </w:pPr>
                              <w:r w:rsidRPr="00F22A6B">
                                <w:rPr>
                                  <w:rFonts w:asciiTheme="minorEastAsia" w:eastAsiaTheme="minorEastAsia" w:hAnsiTheme="minorEastAsia"/>
                                  <w:sz w:val="72"/>
                                  <w:szCs w:val="72"/>
                                </w:rPr>
                                <w:t>软件规格</w:t>
                              </w:r>
                              <w:r w:rsidRPr="00F22A6B">
                                <w:rPr>
                                  <w:rFonts w:asciiTheme="minorEastAsia" w:eastAsiaTheme="minorEastAsia" w:hAnsiTheme="minorEastAsia" w:hint="eastAsia"/>
                                  <w:sz w:val="72"/>
                                  <w:szCs w:val="72"/>
                                </w:rPr>
                                <w:t>需求说明文档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82DC1" w:rsidRPr="00292C69">
            <w:rPr>
              <w:rFonts w:ascii="Microsoft YaHei UI" w:hAnsi="Microsoft YaHei UI"/>
              <w:b/>
              <w:bCs/>
              <w: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234242052"/>
        <w:docPartObj>
          <w:docPartGallery w:val="Table of Contents"/>
          <w:docPartUnique/>
        </w:docPartObj>
      </w:sdtPr>
      <w:sdtEndPr/>
      <w:sdtContent>
        <w:p w14:paraId="35357C8E" w14:textId="77777777" w:rsidR="00CE13C1" w:rsidRPr="00CE13C1" w:rsidRDefault="00CE13C1">
          <w:pPr>
            <w:pStyle w:val="TOC"/>
            <w:rPr>
              <w:color w:val="auto"/>
            </w:rPr>
          </w:pPr>
          <w:r w:rsidRPr="00CE13C1">
            <w:rPr>
              <w:color w:val="auto"/>
              <w:lang w:val="zh-CN"/>
            </w:rPr>
            <w:t>目录</w:t>
          </w:r>
        </w:p>
        <w:p w14:paraId="5FF811ED" w14:textId="77777777" w:rsidR="00CE13C1" w:rsidRPr="00CE13C1" w:rsidRDefault="00CE13C1" w:rsidP="00CE13C1">
          <w:pPr>
            <w:pStyle w:val="1"/>
            <w:rPr>
              <w:b/>
            </w:rPr>
          </w:pPr>
          <w:r w:rsidRPr="00CE13C1">
            <w:rPr>
              <w:b/>
            </w:rPr>
            <w:t>引言</w:t>
          </w:r>
          <w:r w:rsidRPr="00CE13C1">
            <w:rPr>
              <w:b/>
            </w:rPr>
            <w:ptab w:relativeTo="margin" w:alignment="right" w:leader="dot"/>
          </w:r>
          <w:r w:rsidR="0084750D">
            <w:rPr>
              <w:b/>
              <w:lang w:val="zh-CN"/>
            </w:rPr>
            <w:t>3</w:t>
          </w:r>
        </w:p>
        <w:p w14:paraId="4AD48FBB" w14:textId="77777777" w:rsidR="00CE13C1" w:rsidRPr="00CE13C1" w:rsidRDefault="00CE13C1" w:rsidP="00CE13C1">
          <w:pPr>
            <w:pStyle w:val="1"/>
            <w:rPr>
              <w:b/>
              <w:lang w:val="zh-CN"/>
            </w:rPr>
          </w:pPr>
          <w:r w:rsidRPr="00CE13C1">
            <w:rPr>
              <w:b/>
            </w:rPr>
            <w:t>总体描述</w:t>
          </w:r>
          <w:r w:rsidRPr="00CE13C1">
            <w:rPr>
              <w:b/>
            </w:rPr>
            <w:ptab w:relativeTo="margin" w:alignment="right" w:leader="dot"/>
          </w:r>
          <w:r w:rsidR="0084750D">
            <w:rPr>
              <w:b/>
              <w:lang w:val="zh-CN"/>
            </w:rPr>
            <w:t>3</w:t>
          </w:r>
        </w:p>
        <w:p w14:paraId="579AE295" w14:textId="77777777" w:rsidR="00CE13C1" w:rsidRPr="00CE13C1" w:rsidRDefault="00CE13C1" w:rsidP="00CE13C1">
          <w:pPr>
            <w:pStyle w:val="1"/>
            <w:rPr>
              <w:b/>
              <w:lang w:val="zh-CN"/>
            </w:rPr>
          </w:pPr>
          <w:r w:rsidRPr="00CE13C1">
            <w:rPr>
              <w:b/>
            </w:rPr>
            <w:t>详细需求描述</w:t>
          </w:r>
          <w:r w:rsidRPr="00CE13C1">
            <w:rPr>
              <w:b/>
            </w:rPr>
            <w:ptab w:relativeTo="margin" w:alignment="right" w:leader="dot"/>
          </w:r>
          <w:r w:rsidR="00574797">
            <w:rPr>
              <w:b/>
              <w:lang w:val="zh-CN"/>
            </w:rPr>
            <w:t>5</w:t>
          </w:r>
        </w:p>
        <w:p w14:paraId="6BF34C50" w14:textId="77777777" w:rsidR="00CE13C1" w:rsidRDefault="00CE13C1" w:rsidP="00CE13C1">
          <w:pPr>
            <w:pStyle w:val="21"/>
            <w:ind w:firstLineChars="100" w:firstLine="220"/>
          </w:pPr>
          <w:r>
            <w:rPr>
              <w:rFonts w:hint="eastAsia"/>
            </w:rPr>
            <w:t>3.1</w:t>
          </w:r>
          <w:r>
            <w:t xml:space="preserve">   </w:t>
          </w:r>
          <w:r>
            <w:t>对外接口需求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14:paraId="6FC37F43" w14:textId="77777777" w:rsidR="00CE13C1" w:rsidRPr="00574797" w:rsidRDefault="00CE13C1" w:rsidP="00574797">
          <w:pPr>
            <w:pStyle w:val="21"/>
            <w:ind w:firstLineChars="100" w:firstLine="220"/>
          </w:pPr>
          <w:r>
            <w:t xml:space="preserve">3.2   </w:t>
          </w:r>
          <w:r>
            <w:t>功能需求</w:t>
          </w:r>
          <w:r w:rsidR="00574797">
            <w:ptab w:relativeTo="margin" w:alignment="right" w:leader="dot"/>
          </w:r>
          <w:r w:rsidR="00574797">
            <w:rPr>
              <w:lang w:val="zh-CN"/>
            </w:rPr>
            <w:t>10</w:t>
          </w:r>
        </w:p>
        <w:p w14:paraId="39F62440" w14:textId="77777777" w:rsidR="00CE13C1" w:rsidRDefault="00CE13C1" w:rsidP="00CE13C1">
          <w:pPr>
            <w:pStyle w:val="31"/>
            <w:ind w:firstLineChars="200" w:firstLine="440"/>
            <w:rPr>
              <w:lang w:val="zh-CN"/>
            </w:rPr>
          </w:pPr>
          <w:r>
            <w:t xml:space="preserve">3.2.1   </w:t>
          </w:r>
          <w:r w:rsidR="0084750D">
            <w:t xml:space="preserve"> </w:t>
          </w:r>
          <w:r>
            <w:t>查看物流信息</w:t>
          </w:r>
          <w:r>
            <w:ptab w:relativeTo="margin" w:alignment="right" w:leader="dot"/>
          </w:r>
          <w:r w:rsidR="00574797">
            <w:rPr>
              <w:lang w:val="zh-CN"/>
            </w:rPr>
            <w:t>10</w:t>
          </w:r>
        </w:p>
      </w:sdtContent>
    </w:sdt>
    <w:p w14:paraId="32D98F48" w14:textId="77777777" w:rsidR="00CE13C1" w:rsidRDefault="00CE13C1" w:rsidP="00CE13C1">
      <w:pPr>
        <w:pStyle w:val="31"/>
        <w:ind w:firstLineChars="200" w:firstLine="440"/>
      </w:pPr>
      <w:r>
        <w:t xml:space="preserve">3.2.2    </w:t>
      </w:r>
      <w:r w:rsidR="0084750D">
        <w:t xml:space="preserve"> </w:t>
      </w:r>
      <w:r>
        <w:t>处理订单</w:t>
      </w:r>
      <w:r>
        <w:ptab w:relativeTo="margin" w:alignment="right" w:leader="dot"/>
      </w:r>
      <w:r w:rsidR="00EA308F">
        <w:rPr>
          <w:lang w:val="zh-CN"/>
        </w:rPr>
        <w:t>11</w:t>
      </w:r>
    </w:p>
    <w:p w14:paraId="5F5A8370" w14:textId="77777777" w:rsidR="00CE13C1" w:rsidRPr="00CE13C1" w:rsidRDefault="00CE13C1" w:rsidP="00CE13C1">
      <w:pPr>
        <w:pStyle w:val="31"/>
        <w:ind w:firstLineChars="200" w:firstLine="440"/>
      </w:pPr>
      <w:r>
        <w:t xml:space="preserve">3.2.3    </w:t>
      </w:r>
      <w:r w:rsidR="0084750D">
        <w:t xml:space="preserve"> </w:t>
      </w:r>
      <w:r>
        <w:t>输入收件信息</w:t>
      </w:r>
      <w:r>
        <w:ptab w:relativeTo="margin" w:alignment="right" w:leader="dot"/>
      </w:r>
      <w:r w:rsidR="00EA308F">
        <w:t>12</w:t>
      </w:r>
    </w:p>
    <w:p w14:paraId="2E714810" w14:textId="77777777" w:rsidR="00CE13C1" w:rsidRDefault="00CE13C1" w:rsidP="00CE13C1">
      <w:pPr>
        <w:pStyle w:val="31"/>
        <w:ind w:firstLineChars="200" w:firstLine="440"/>
      </w:pPr>
      <w:r>
        <w:t xml:space="preserve">3.2.4    </w:t>
      </w:r>
      <w:r w:rsidR="0084750D">
        <w:t xml:space="preserve"> </w:t>
      </w:r>
      <w:r>
        <w:t>车辆装车管理</w:t>
      </w:r>
      <w:r>
        <w:ptab w:relativeTo="margin" w:alignment="right" w:leader="dot"/>
      </w:r>
      <w:r w:rsidR="00EA308F">
        <w:rPr>
          <w:lang w:val="zh-CN"/>
        </w:rPr>
        <w:t>13</w:t>
      </w:r>
    </w:p>
    <w:p w14:paraId="4AE668A0" w14:textId="77777777" w:rsidR="00CE13C1" w:rsidRDefault="00CE13C1" w:rsidP="00CE13C1">
      <w:pPr>
        <w:pStyle w:val="31"/>
        <w:ind w:firstLineChars="200" w:firstLine="440"/>
      </w:pPr>
      <w:r>
        <w:t xml:space="preserve">3.2.5    </w:t>
      </w:r>
      <w:r w:rsidR="0084750D">
        <w:t xml:space="preserve"> </w:t>
      </w:r>
      <w:r>
        <w:t>建立收款单</w:t>
      </w:r>
      <w:r>
        <w:ptab w:relativeTo="margin" w:alignment="right" w:leader="dot"/>
      </w:r>
      <w:r w:rsidR="00EA308F">
        <w:rPr>
          <w:lang w:val="zh-CN"/>
        </w:rPr>
        <w:t>14</w:t>
      </w:r>
    </w:p>
    <w:p w14:paraId="0448A1AA" w14:textId="77777777" w:rsidR="00CE13C1" w:rsidRDefault="00CE13C1" w:rsidP="00CE13C1">
      <w:pPr>
        <w:pStyle w:val="31"/>
        <w:ind w:firstLineChars="200" w:firstLine="440"/>
      </w:pPr>
      <w:r>
        <w:t xml:space="preserve">3.2.6    </w:t>
      </w:r>
      <w:r w:rsidR="0084750D">
        <w:t xml:space="preserve"> </w:t>
      </w:r>
      <w:r>
        <w:t>生成派件单</w:t>
      </w:r>
      <w:r>
        <w:ptab w:relativeTo="margin" w:alignment="right" w:leader="dot"/>
      </w:r>
      <w:r w:rsidR="00EA308F">
        <w:rPr>
          <w:lang w:val="zh-CN"/>
        </w:rPr>
        <w:t>15</w:t>
      </w:r>
    </w:p>
    <w:p w14:paraId="716E9A92" w14:textId="77777777" w:rsidR="00CE13C1" w:rsidRDefault="00CE13C1" w:rsidP="00CE13C1">
      <w:pPr>
        <w:pStyle w:val="31"/>
        <w:ind w:firstLineChars="200" w:firstLine="440"/>
      </w:pPr>
      <w:r>
        <w:t xml:space="preserve">3.2.7    </w:t>
      </w:r>
      <w:r w:rsidR="0084750D">
        <w:t xml:space="preserve"> </w:t>
      </w:r>
      <w:r>
        <w:t>管理司机与车辆信息</w:t>
      </w:r>
      <w:r>
        <w:ptab w:relativeTo="margin" w:alignment="right" w:leader="dot"/>
      </w:r>
      <w:r w:rsidR="00EA308F">
        <w:rPr>
          <w:lang w:val="zh-CN"/>
        </w:rPr>
        <w:t>16</w:t>
      </w:r>
    </w:p>
    <w:p w14:paraId="3B2CCC80" w14:textId="77777777" w:rsidR="00CE13C1" w:rsidRDefault="00CE13C1" w:rsidP="00CE13C1">
      <w:pPr>
        <w:pStyle w:val="31"/>
        <w:ind w:firstLineChars="200" w:firstLine="440"/>
      </w:pPr>
      <w:r>
        <w:t xml:space="preserve">3.2.8    </w:t>
      </w:r>
      <w:r w:rsidR="0084750D">
        <w:t xml:space="preserve"> </w:t>
      </w:r>
      <w:r>
        <w:t>生成到达单</w:t>
      </w:r>
      <w:r>
        <w:ptab w:relativeTo="margin" w:alignment="right" w:leader="dot"/>
      </w:r>
      <w:r w:rsidR="00EA308F">
        <w:rPr>
          <w:lang w:val="zh-CN"/>
        </w:rPr>
        <w:t>17</w:t>
      </w:r>
    </w:p>
    <w:p w14:paraId="40AE0EE9" w14:textId="77777777" w:rsidR="00CE13C1" w:rsidRDefault="00CE13C1" w:rsidP="00CE13C1">
      <w:pPr>
        <w:pStyle w:val="31"/>
        <w:ind w:firstLineChars="200" w:firstLine="440"/>
      </w:pPr>
      <w:r>
        <w:t xml:space="preserve">3.2.9    </w:t>
      </w:r>
      <w:r w:rsidR="0084750D">
        <w:t xml:space="preserve"> </w:t>
      </w:r>
      <w:r>
        <w:t>录入中转单</w:t>
      </w:r>
      <w:r>
        <w:ptab w:relativeTo="margin" w:alignment="right" w:leader="dot"/>
      </w:r>
      <w:r w:rsidR="00EA308F">
        <w:rPr>
          <w:lang w:val="zh-CN"/>
        </w:rPr>
        <w:t>18</w:t>
      </w:r>
    </w:p>
    <w:p w14:paraId="707ED443" w14:textId="77777777" w:rsidR="00CE13C1" w:rsidRDefault="0084750D" w:rsidP="00CE13C1">
      <w:pPr>
        <w:pStyle w:val="31"/>
        <w:ind w:firstLineChars="200" w:firstLine="440"/>
      </w:pPr>
      <w:r>
        <w:t xml:space="preserve">3.2.10   </w:t>
      </w:r>
      <w:r w:rsidR="00CE13C1">
        <w:t>录入装车单</w:t>
      </w:r>
      <w:r w:rsidR="00CE13C1">
        <w:ptab w:relativeTo="margin" w:alignment="right" w:leader="dot"/>
      </w:r>
      <w:r w:rsidR="00EA308F">
        <w:rPr>
          <w:lang w:val="zh-CN"/>
        </w:rPr>
        <w:t>19</w:t>
      </w:r>
    </w:p>
    <w:p w14:paraId="4CA20374" w14:textId="77777777" w:rsidR="00CE13C1" w:rsidRDefault="0084750D" w:rsidP="00CE13C1">
      <w:pPr>
        <w:pStyle w:val="31"/>
        <w:ind w:firstLineChars="200" w:firstLine="440"/>
      </w:pPr>
      <w:r>
        <w:t xml:space="preserve">3.2.11   </w:t>
      </w:r>
      <w:r w:rsidR="00CE13C1">
        <w:t>仓库调整</w:t>
      </w:r>
      <w:r w:rsidR="00CE13C1">
        <w:ptab w:relativeTo="margin" w:alignment="right" w:leader="dot"/>
      </w:r>
      <w:r w:rsidR="00EA308F">
        <w:rPr>
          <w:lang w:val="zh-CN"/>
        </w:rPr>
        <w:t>20</w:t>
      </w:r>
    </w:p>
    <w:p w14:paraId="7E6B4F61" w14:textId="77777777" w:rsidR="00CE13C1" w:rsidRDefault="00CE13C1" w:rsidP="00CE13C1">
      <w:pPr>
        <w:pStyle w:val="31"/>
        <w:ind w:firstLineChars="200" w:firstLine="440"/>
      </w:pPr>
      <w:r>
        <w:t>3.</w:t>
      </w:r>
      <w:r w:rsidR="0084750D">
        <w:t xml:space="preserve">2.12   </w:t>
      </w:r>
      <w:r>
        <w:t>出库</w:t>
      </w:r>
      <w:r>
        <w:ptab w:relativeTo="margin" w:alignment="right" w:leader="dot"/>
      </w:r>
      <w:r w:rsidR="00EA308F">
        <w:rPr>
          <w:lang w:val="zh-CN"/>
        </w:rPr>
        <w:t>20</w:t>
      </w:r>
    </w:p>
    <w:p w14:paraId="75D13F0F" w14:textId="77777777" w:rsidR="00CE13C1" w:rsidRDefault="0084750D" w:rsidP="00CE13C1">
      <w:pPr>
        <w:pStyle w:val="31"/>
        <w:ind w:firstLineChars="200" w:firstLine="440"/>
      </w:pPr>
      <w:r>
        <w:t xml:space="preserve">3.2.13   </w:t>
      </w:r>
      <w:r w:rsidR="00CE13C1">
        <w:t>入库</w:t>
      </w:r>
      <w:r w:rsidR="00CE13C1">
        <w:ptab w:relativeTo="margin" w:alignment="right" w:leader="dot"/>
      </w:r>
      <w:r w:rsidR="00EA308F">
        <w:rPr>
          <w:lang w:val="zh-CN"/>
        </w:rPr>
        <w:t>21</w:t>
      </w:r>
    </w:p>
    <w:p w14:paraId="776D2858" w14:textId="77777777" w:rsidR="00CE13C1" w:rsidRDefault="0084750D" w:rsidP="00CE13C1">
      <w:pPr>
        <w:pStyle w:val="31"/>
        <w:ind w:firstLineChars="200" w:firstLine="440"/>
      </w:pPr>
      <w:r>
        <w:t xml:space="preserve">3.2.14   </w:t>
      </w:r>
      <w:r w:rsidR="00CE13C1">
        <w:t>库存盘点</w:t>
      </w:r>
      <w:r w:rsidR="00CE13C1">
        <w:ptab w:relativeTo="margin" w:alignment="right" w:leader="dot"/>
      </w:r>
      <w:r w:rsidR="00EA308F">
        <w:rPr>
          <w:lang w:val="zh-CN"/>
        </w:rPr>
        <w:t>21</w:t>
      </w:r>
    </w:p>
    <w:p w14:paraId="31B1A896" w14:textId="77777777" w:rsidR="00CE13C1" w:rsidRDefault="0084750D" w:rsidP="00CE13C1">
      <w:pPr>
        <w:pStyle w:val="31"/>
        <w:ind w:firstLineChars="200" w:firstLine="440"/>
      </w:pPr>
      <w:r>
        <w:t xml:space="preserve">3.2.15   </w:t>
      </w:r>
      <w:r w:rsidR="00CE13C1">
        <w:t>库存查看</w:t>
      </w:r>
      <w:r w:rsidR="00CE13C1">
        <w:ptab w:relativeTo="margin" w:alignment="right" w:leader="dot"/>
      </w:r>
      <w:r w:rsidR="00EA308F">
        <w:rPr>
          <w:lang w:val="zh-CN"/>
        </w:rPr>
        <w:t>22</w:t>
      </w:r>
    </w:p>
    <w:p w14:paraId="079D5CA2" w14:textId="77777777" w:rsidR="00CE13C1" w:rsidRDefault="0084750D" w:rsidP="00CE13C1">
      <w:pPr>
        <w:pStyle w:val="31"/>
        <w:ind w:firstLineChars="200" w:firstLine="440"/>
      </w:pPr>
      <w:r>
        <w:t xml:space="preserve">3.2.16   </w:t>
      </w:r>
      <w:r w:rsidR="00CE13C1">
        <w:t>账户管理</w:t>
      </w:r>
      <w:r w:rsidR="00CE13C1">
        <w:ptab w:relativeTo="margin" w:alignment="right" w:leader="dot"/>
      </w:r>
      <w:r w:rsidR="00EA308F">
        <w:t>23</w:t>
      </w:r>
    </w:p>
    <w:p w14:paraId="3AF77A09" w14:textId="77777777" w:rsidR="00CE13C1" w:rsidRDefault="0084750D" w:rsidP="00CE13C1">
      <w:pPr>
        <w:pStyle w:val="31"/>
        <w:ind w:firstLineChars="200" w:firstLine="440"/>
        <w:rPr>
          <w:lang w:val="zh-CN"/>
        </w:rPr>
      </w:pPr>
      <w:r>
        <w:t xml:space="preserve">3.2.17   </w:t>
      </w:r>
      <w:r w:rsidR="00CE13C1">
        <w:t>合计收款单</w:t>
      </w:r>
      <w:r w:rsidR="00CE13C1">
        <w:ptab w:relativeTo="margin" w:alignment="right" w:leader="dot"/>
      </w:r>
      <w:r w:rsidR="00EA308F">
        <w:rPr>
          <w:lang w:val="zh-CN"/>
        </w:rPr>
        <w:t>24</w:t>
      </w:r>
    </w:p>
    <w:p w14:paraId="4311742D" w14:textId="77777777" w:rsidR="00CE13C1" w:rsidRDefault="0084750D" w:rsidP="00CE13C1">
      <w:pPr>
        <w:pStyle w:val="31"/>
        <w:ind w:firstLineChars="200" w:firstLine="440"/>
        <w:rPr>
          <w:lang w:val="zh-CN"/>
        </w:rPr>
      </w:pPr>
      <w:r>
        <w:t xml:space="preserve">3.2.18   </w:t>
      </w:r>
      <w:r w:rsidR="00CE13C1">
        <w:t>生成统计分析</w:t>
      </w:r>
      <w:r w:rsidR="00CE13C1">
        <w:ptab w:relativeTo="margin" w:alignment="right" w:leader="dot"/>
      </w:r>
      <w:r w:rsidR="00EA308F">
        <w:rPr>
          <w:lang w:val="zh-CN"/>
        </w:rPr>
        <w:t>25</w:t>
      </w:r>
    </w:p>
    <w:p w14:paraId="0FA2B213" w14:textId="77777777" w:rsidR="00CE13C1" w:rsidRDefault="00CE13C1" w:rsidP="00CE13C1">
      <w:pPr>
        <w:pStyle w:val="31"/>
        <w:ind w:firstLineChars="200" w:firstLine="440"/>
        <w:rPr>
          <w:lang w:val="zh-CN"/>
        </w:rPr>
      </w:pPr>
      <w:r>
        <w:t xml:space="preserve">3.2.19   </w:t>
      </w:r>
      <w:r>
        <w:t>期初建账</w:t>
      </w:r>
      <w:r>
        <w:ptab w:relativeTo="margin" w:alignment="right" w:leader="dot"/>
      </w:r>
      <w:r w:rsidR="00EA308F">
        <w:rPr>
          <w:lang w:val="zh-CN"/>
        </w:rPr>
        <w:t>25</w:t>
      </w:r>
    </w:p>
    <w:p w14:paraId="6F964091" w14:textId="77777777" w:rsidR="00CE13C1" w:rsidRDefault="0084750D" w:rsidP="00CE13C1">
      <w:pPr>
        <w:pStyle w:val="31"/>
        <w:ind w:firstLineChars="200" w:firstLine="440"/>
      </w:pPr>
      <w:r>
        <w:t xml:space="preserve">3.2.20   </w:t>
      </w:r>
      <w:r w:rsidR="00CE13C1">
        <w:t>管理成本</w:t>
      </w:r>
      <w:r w:rsidR="00CE13C1">
        <w:ptab w:relativeTo="margin" w:alignment="right" w:leader="dot"/>
      </w:r>
      <w:r w:rsidR="00EA308F">
        <w:rPr>
          <w:lang w:val="zh-CN"/>
        </w:rPr>
        <w:t>25</w:t>
      </w:r>
    </w:p>
    <w:p w14:paraId="7237E752" w14:textId="77777777" w:rsidR="00CE13C1" w:rsidRDefault="00CE13C1" w:rsidP="00CE13C1">
      <w:pPr>
        <w:pStyle w:val="31"/>
        <w:ind w:firstLineChars="200" w:firstLine="440"/>
        <w:rPr>
          <w:lang w:val="zh-CN"/>
        </w:rPr>
      </w:pPr>
      <w:r>
        <w:t xml:space="preserve">3.2.21   </w:t>
      </w:r>
      <w:r>
        <w:t>查看统计分析</w:t>
      </w:r>
      <w:r>
        <w:ptab w:relativeTo="margin" w:alignment="right" w:leader="dot"/>
      </w:r>
      <w:r w:rsidR="00EA308F">
        <w:rPr>
          <w:lang w:val="zh-CN"/>
        </w:rPr>
        <w:t>26</w:t>
      </w:r>
    </w:p>
    <w:p w14:paraId="65B21D50" w14:textId="77777777" w:rsidR="00CE13C1" w:rsidRDefault="00CE13C1" w:rsidP="00CE13C1">
      <w:pPr>
        <w:pStyle w:val="31"/>
        <w:ind w:firstLineChars="200" w:firstLine="440"/>
      </w:pPr>
      <w:r>
        <w:t xml:space="preserve">3.2.22   </w:t>
      </w:r>
      <w:r>
        <w:t>查看系统日志</w:t>
      </w:r>
      <w:r>
        <w:ptab w:relativeTo="margin" w:alignment="right" w:leader="dot"/>
      </w:r>
      <w:r w:rsidR="00EA308F">
        <w:rPr>
          <w:lang w:val="zh-CN"/>
        </w:rPr>
        <w:t>26</w:t>
      </w:r>
    </w:p>
    <w:p w14:paraId="7D1B6EE2" w14:textId="77777777" w:rsidR="00CE13C1" w:rsidRDefault="00CE13C1" w:rsidP="00CE13C1">
      <w:pPr>
        <w:pStyle w:val="31"/>
        <w:ind w:firstLineChars="200" w:firstLine="440"/>
        <w:rPr>
          <w:lang w:val="zh-CN"/>
        </w:rPr>
      </w:pPr>
      <w:r>
        <w:t xml:space="preserve">3.2.23   </w:t>
      </w:r>
      <w:r>
        <w:t>人员机构管理</w:t>
      </w:r>
      <w:r>
        <w:ptab w:relativeTo="margin" w:alignment="right" w:leader="dot"/>
      </w:r>
      <w:r w:rsidR="00EA308F">
        <w:rPr>
          <w:lang w:val="zh-CN"/>
        </w:rPr>
        <w:t>26</w:t>
      </w:r>
    </w:p>
    <w:p w14:paraId="2079D8BA" w14:textId="77777777" w:rsidR="00CE13C1" w:rsidRDefault="00CE13C1" w:rsidP="00CE13C1">
      <w:pPr>
        <w:pStyle w:val="31"/>
        <w:ind w:firstLineChars="200" w:firstLine="440"/>
      </w:pPr>
      <w:r>
        <w:t xml:space="preserve">3.2.24   </w:t>
      </w:r>
      <w:r>
        <w:t>审批单据</w:t>
      </w:r>
      <w:r>
        <w:ptab w:relativeTo="margin" w:alignment="right" w:leader="dot"/>
      </w:r>
      <w:r w:rsidR="00EA308F">
        <w:rPr>
          <w:lang w:val="zh-CN"/>
        </w:rPr>
        <w:t>27</w:t>
      </w:r>
    </w:p>
    <w:p w14:paraId="7D7C1E86" w14:textId="77777777" w:rsidR="00CE13C1" w:rsidRPr="00033893" w:rsidRDefault="00CE13C1" w:rsidP="00033893">
      <w:pPr>
        <w:pStyle w:val="31"/>
        <w:ind w:firstLineChars="200" w:firstLine="440"/>
        <w:rPr>
          <w:lang w:val="zh-CN"/>
        </w:rPr>
      </w:pPr>
      <w:r>
        <w:t xml:space="preserve">3.2.25   </w:t>
      </w:r>
      <w:r>
        <w:t>用户管理</w:t>
      </w:r>
      <w:r>
        <w:ptab w:relativeTo="margin" w:alignment="right" w:leader="dot"/>
      </w:r>
      <w:r w:rsidR="00EA308F">
        <w:rPr>
          <w:lang w:val="zh-CN"/>
        </w:rPr>
        <w:t>27</w:t>
      </w:r>
    </w:p>
    <w:p w14:paraId="1DABFB69" w14:textId="77777777" w:rsidR="00033893" w:rsidRDefault="00033893" w:rsidP="00033893">
      <w:pPr>
        <w:pStyle w:val="21"/>
        <w:ind w:firstLineChars="100" w:firstLine="220"/>
      </w:pPr>
      <w:r>
        <w:rPr>
          <w:rFonts w:hint="eastAsia"/>
        </w:rPr>
        <w:lastRenderedPageBreak/>
        <w:t>3.3</w:t>
      </w:r>
      <w:r>
        <w:t xml:space="preserve">   </w:t>
      </w:r>
      <w:r w:rsidR="0084750D">
        <w:t>质量属性</w:t>
      </w:r>
      <w:r>
        <w:ptab w:relativeTo="margin" w:alignment="right" w:leader="dot"/>
      </w:r>
      <w:r w:rsidR="00EA308F">
        <w:rPr>
          <w:lang w:val="zh-CN"/>
        </w:rPr>
        <w:t>27</w:t>
      </w:r>
    </w:p>
    <w:p w14:paraId="69D8A104" w14:textId="77777777" w:rsidR="00033893" w:rsidRDefault="00033893" w:rsidP="00033893">
      <w:pPr>
        <w:pStyle w:val="21"/>
        <w:ind w:firstLineChars="100" w:firstLine="220"/>
      </w:pPr>
      <w:r>
        <w:rPr>
          <w:rFonts w:hint="eastAsia"/>
        </w:rPr>
        <w:t>3.4</w:t>
      </w:r>
      <w:r>
        <w:t xml:space="preserve">   </w:t>
      </w:r>
      <w:r>
        <w:t>约束</w:t>
      </w:r>
      <w:r>
        <w:ptab w:relativeTo="margin" w:alignment="right" w:leader="dot"/>
      </w:r>
      <w:r w:rsidR="00EA308F">
        <w:rPr>
          <w:lang w:val="zh-CN"/>
        </w:rPr>
        <w:t>28</w:t>
      </w:r>
    </w:p>
    <w:p w14:paraId="36A6074C" w14:textId="77777777" w:rsidR="00033893" w:rsidRDefault="00033893" w:rsidP="00033893">
      <w:pPr>
        <w:pStyle w:val="21"/>
        <w:ind w:firstLineChars="100" w:firstLine="220"/>
      </w:pPr>
      <w:r>
        <w:rPr>
          <w:rFonts w:hint="eastAsia"/>
        </w:rPr>
        <w:t>3.5</w:t>
      </w:r>
      <w:r>
        <w:t xml:space="preserve">   </w:t>
      </w:r>
      <w:r>
        <w:t>数据需求</w:t>
      </w:r>
      <w:r>
        <w:ptab w:relativeTo="margin" w:alignment="right" w:leader="dot"/>
      </w:r>
      <w:r w:rsidR="00EA308F">
        <w:rPr>
          <w:lang w:val="zh-CN"/>
        </w:rPr>
        <w:t>29</w:t>
      </w:r>
    </w:p>
    <w:p w14:paraId="1A72B738" w14:textId="77777777" w:rsidR="00033893" w:rsidRDefault="00033893" w:rsidP="00033893">
      <w:pPr>
        <w:pStyle w:val="21"/>
        <w:ind w:firstLineChars="100" w:firstLine="220"/>
      </w:pPr>
      <w:r>
        <w:rPr>
          <w:rFonts w:hint="eastAsia"/>
        </w:rPr>
        <w:t>3.6</w:t>
      </w:r>
      <w:r>
        <w:t xml:space="preserve">   </w:t>
      </w:r>
      <w:r>
        <w:t>其他需求</w:t>
      </w:r>
      <w:r>
        <w:ptab w:relativeTo="margin" w:alignment="right" w:leader="dot"/>
      </w:r>
      <w:r w:rsidR="00EA308F">
        <w:rPr>
          <w:lang w:val="zh-CN"/>
        </w:rPr>
        <w:t>29</w:t>
      </w:r>
    </w:p>
    <w:p w14:paraId="3DEB9332" w14:textId="77777777" w:rsidR="00033893" w:rsidRDefault="00033893">
      <w:pPr>
        <w:rPr>
          <w:rFonts w:ascii="Microsoft YaHei UI" w:hAnsi="Microsoft YaHei UI"/>
        </w:rPr>
      </w:pPr>
    </w:p>
    <w:p w14:paraId="117AB351" w14:textId="77777777" w:rsidR="00033893" w:rsidRDefault="00033893">
      <w:pPr>
        <w:spacing w:before="200" w:line="276" w:lineRule="auto"/>
        <w:rPr>
          <w:rFonts w:ascii="Microsoft YaHei UI" w:hAnsi="Microsoft YaHei UI"/>
        </w:rPr>
      </w:pPr>
      <w:r>
        <w:rPr>
          <w:rFonts w:ascii="Microsoft YaHei UI" w:hAnsi="Microsoft YaHei UI"/>
        </w:rPr>
        <w:br w:type="page"/>
      </w:r>
    </w:p>
    <w:p w14:paraId="2B3DEF36" w14:textId="77777777" w:rsidR="0084750D" w:rsidRPr="0084750D" w:rsidRDefault="0084750D" w:rsidP="0084750D">
      <w:pPr>
        <w:pStyle w:val="af7"/>
        <w:numPr>
          <w:ilvl w:val="0"/>
          <w:numId w:val="5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84750D">
        <w:rPr>
          <w:rFonts w:asciiTheme="minorEastAsia" w:hAnsiTheme="minorEastAsia" w:hint="eastAsia"/>
          <w:b/>
          <w:sz w:val="24"/>
          <w:szCs w:val="24"/>
        </w:rPr>
        <w:lastRenderedPageBreak/>
        <w:t>引言</w:t>
      </w:r>
    </w:p>
    <w:p w14:paraId="020EBAB8" w14:textId="77777777" w:rsidR="0084750D" w:rsidRPr="0084750D" w:rsidRDefault="0084750D" w:rsidP="0084750D">
      <w:pPr>
        <w:pStyle w:val="af7"/>
        <w:ind w:left="360" w:firstLineChars="0" w:firstLine="0"/>
        <w:rPr>
          <w:b/>
        </w:rPr>
      </w:pPr>
      <w:r w:rsidRPr="0084750D">
        <w:rPr>
          <w:b/>
        </w:rPr>
        <w:t>1.1</w:t>
      </w:r>
      <w:r w:rsidRPr="0084750D">
        <w:rPr>
          <w:rFonts w:hint="eastAsia"/>
          <w:b/>
        </w:rPr>
        <w:t>目的</w:t>
      </w:r>
    </w:p>
    <w:p w14:paraId="0A1DDEFE" w14:textId="77777777" w:rsidR="0084750D" w:rsidRDefault="0084750D" w:rsidP="0084750D">
      <w:pPr>
        <w:pStyle w:val="af7"/>
      </w:pPr>
      <w:r>
        <w:rPr>
          <w:rFonts w:hint="eastAsia"/>
        </w:rPr>
        <w:t>本文档</w:t>
      </w:r>
      <w:r>
        <w:t>描述了物流</w:t>
      </w:r>
      <w:r>
        <w:rPr>
          <w:rFonts w:hint="eastAsia"/>
        </w:rPr>
        <w:t>系统</w:t>
      </w:r>
      <w:r>
        <w:t>的功能需求和非功能需求，开发</w:t>
      </w:r>
      <w:r>
        <w:rPr>
          <w:rFonts w:hint="eastAsia"/>
        </w:rPr>
        <w:t>小组</w:t>
      </w:r>
      <w:r>
        <w:t>的软件系统实现与验证工作都</w:t>
      </w:r>
      <w:r>
        <w:rPr>
          <w:rFonts w:hint="eastAsia"/>
        </w:rPr>
        <w:t>以此</w:t>
      </w:r>
      <w:r>
        <w:t>为依据。</w:t>
      </w:r>
    </w:p>
    <w:p w14:paraId="370067F4" w14:textId="77777777" w:rsidR="0084750D" w:rsidRPr="0084750D" w:rsidRDefault="0084750D" w:rsidP="0084750D">
      <w:pPr>
        <w:pStyle w:val="af7"/>
        <w:ind w:left="360" w:firstLineChars="0" w:firstLine="0"/>
        <w:rPr>
          <w:b/>
        </w:rPr>
      </w:pPr>
      <w:r w:rsidRPr="0084750D">
        <w:rPr>
          <w:b/>
        </w:rPr>
        <w:t>1.2</w:t>
      </w:r>
      <w:r w:rsidRPr="0084750D">
        <w:rPr>
          <w:rFonts w:hint="eastAsia"/>
          <w:b/>
        </w:rPr>
        <w:t>范围</w:t>
      </w:r>
    </w:p>
    <w:p w14:paraId="25A0D685" w14:textId="77777777" w:rsidR="0084750D" w:rsidRDefault="0084750D" w:rsidP="0084750D">
      <w:pPr>
        <w:pStyle w:val="af7"/>
      </w:pPr>
      <w:r>
        <w:rPr>
          <w:rFonts w:hint="eastAsia"/>
        </w:rPr>
        <w:t>物流</w:t>
      </w:r>
      <w:r>
        <w:t>系统是为</w:t>
      </w:r>
      <w:r>
        <w:rPr>
          <w:rFonts w:hint="eastAsia"/>
        </w:rPr>
        <w:t>xxx</w:t>
      </w:r>
      <w:r>
        <w:rPr>
          <w:rFonts w:hint="eastAsia"/>
        </w:rPr>
        <w:t>民营物流企业开发</w:t>
      </w:r>
      <w:r>
        <w:t>的物流系统</w:t>
      </w:r>
      <w:r>
        <w:rPr>
          <w:rFonts w:hint="eastAsia"/>
        </w:rPr>
        <w:t>，开发</w:t>
      </w:r>
      <w:r>
        <w:t>的目标</w:t>
      </w:r>
      <w:r>
        <w:rPr>
          <w:rFonts w:hint="eastAsia"/>
        </w:rPr>
        <w:t>是帮助该公司处理日常的重点业务</w:t>
      </w:r>
      <w:r>
        <w:rPr>
          <w:rFonts w:hint="eastAsia"/>
        </w:rPr>
        <w:t>,</w:t>
      </w:r>
      <w:r>
        <w:rPr>
          <w:rFonts w:hint="eastAsia"/>
        </w:rPr>
        <w:t>包括订单处理、快递运输、库存管理、人员机构管理。</w:t>
      </w:r>
    </w:p>
    <w:p w14:paraId="26528389" w14:textId="77777777" w:rsidR="0084750D" w:rsidRDefault="0084750D" w:rsidP="0084750D">
      <w:pPr>
        <w:pStyle w:val="af7"/>
      </w:pPr>
      <w:r>
        <w:rPr>
          <w:rFonts w:hint="eastAsia"/>
        </w:rPr>
        <w:t>通过物流系统的应用，期望为</w:t>
      </w:r>
      <w:r>
        <w:rPr>
          <w:rFonts w:hint="eastAsia"/>
        </w:rPr>
        <w:t>xx</w:t>
      </w:r>
      <w:r>
        <w:t>x</w:t>
      </w:r>
      <w:r>
        <w:rPr>
          <w:rFonts w:hint="eastAsia"/>
        </w:rPr>
        <w:t>民营物流企业提高工作效率和用户满意度、扩大快运服务通达的片区、提高利润、降低库存管理成本。</w:t>
      </w:r>
    </w:p>
    <w:p w14:paraId="468CE2BB" w14:textId="77777777" w:rsidR="0084750D" w:rsidRPr="0084750D" w:rsidRDefault="0084750D" w:rsidP="0084750D">
      <w:pPr>
        <w:pStyle w:val="af7"/>
        <w:ind w:left="360" w:firstLineChars="0" w:firstLine="0"/>
        <w:rPr>
          <w:b/>
        </w:rPr>
      </w:pPr>
      <w:r w:rsidRPr="0084750D">
        <w:rPr>
          <w:rFonts w:hint="eastAsia"/>
          <w:b/>
        </w:rPr>
        <w:t>1.3</w:t>
      </w:r>
      <w:r w:rsidRPr="0084750D">
        <w:rPr>
          <w:rFonts w:hint="eastAsia"/>
          <w:b/>
        </w:rPr>
        <w:t>参考文献</w:t>
      </w:r>
    </w:p>
    <w:p w14:paraId="25E2F01C" w14:textId="77777777" w:rsidR="0084750D" w:rsidRDefault="0084750D" w:rsidP="0084750D">
      <w:pPr>
        <w:pStyle w:val="af7"/>
        <w:ind w:left="360" w:firstLineChars="0" w:firstLine="0"/>
      </w:pPr>
      <w:r>
        <w:rPr>
          <w:rFonts w:hint="eastAsia"/>
        </w:rPr>
        <w:t>1</w:t>
      </w:r>
      <w:r>
        <w:t>)IEEE</w:t>
      </w:r>
      <w:r>
        <w:rPr>
          <w:rFonts w:hint="eastAsia"/>
        </w:rPr>
        <w:t>标准</w:t>
      </w:r>
    </w:p>
    <w:p w14:paraId="0E22234A" w14:textId="77777777" w:rsidR="0084750D" w:rsidRDefault="0084750D" w:rsidP="0084750D">
      <w:pPr>
        <w:pStyle w:val="af7"/>
        <w:ind w:left="360" w:firstLineChars="0" w:firstLine="0"/>
      </w:pPr>
      <w:r>
        <w:rPr>
          <w:rFonts w:hint="eastAsia"/>
        </w:rPr>
        <w:t>2)</w:t>
      </w:r>
      <w:r w:rsidRPr="00BA6FDD">
        <w:rPr>
          <w:rFonts w:hint="eastAsia"/>
        </w:rPr>
        <w:t>快递系统用例文档</w:t>
      </w:r>
    </w:p>
    <w:p w14:paraId="4EB07B70" w14:textId="77777777" w:rsidR="009C5FF1" w:rsidRDefault="009C5FF1">
      <w:pPr>
        <w:rPr>
          <w:rFonts w:ascii="Microsoft YaHei UI" w:hAnsi="Microsoft YaHei UI"/>
        </w:rPr>
      </w:pPr>
    </w:p>
    <w:p w14:paraId="637C624F" w14:textId="77777777" w:rsidR="0084750D" w:rsidRPr="002D190B" w:rsidRDefault="0084750D" w:rsidP="0084750D">
      <w:pPr>
        <w:rPr>
          <w:rFonts w:asciiTheme="minorEastAsia" w:eastAsiaTheme="minorEastAsia" w:hAnsiTheme="minorEastAsia"/>
          <w:b/>
          <w:sz w:val="24"/>
          <w:szCs w:val="24"/>
        </w:rPr>
      </w:pPr>
      <w:r w:rsidRPr="002D190B">
        <w:rPr>
          <w:rFonts w:asciiTheme="minorEastAsia" w:eastAsiaTheme="minorEastAsia" w:hAnsiTheme="minorEastAsia"/>
          <w:b/>
          <w:sz w:val="24"/>
          <w:szCs w:val="24"/>
        </w:rPr>
        <w:t>2.</w:t>
      </w:r>
      <w:r w:rsidRPr="002D190B">
        <w:rPr>
          <w:rFonts w:asciiTheme="minorEastAsia" w:eastAsiaTheme="minorEastAsia" w:hAnsiTheme="minorEastAsia" w:hint="eastAsia"/>
          <w:b/>
          <w:sz w:val="24"/>
          <w:szCs w:val="24"/>
        </w:rPr>
        <w:t>总体</w:t>
      </w:r>
      <w:r w:rsidRPr="002D190B">
        <w:rPr>
          <w:rFonts w:asciiTheme="minorEastAsia" w:eastAsiaTheme="minorEastAsia" w:hAnsiTheme="minorEastAsia"/>
          <w:b/>
          <w:sz w:val="24"/>
          <w:szCs w:val="24"/>
        </w:rPr>
        <w:t>描述</w:t>
      </w:r>
    </w:p>
    <w:p w14:paraId="35D45CBF" w14:textId="77777777" w:rsidR="0084750D" w:rsidRPr="002D190B" w:rsidRDefault="0084750D" w:rsidP="0084750D">
      <w:pPr>
        <w:ind w:firstLine="420"/>
        <w:rPr>
          <w:rFonts w:asciiTheme="minorEastAsia" w:eastAsiaTheme="minorEastAsia" w:hAnsiTheme="minorEastAsia"/>
          <w:b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b/>
          <w:sz w:val="21"/>
          <w:szCs w:val="21"/>
        </w:rPr>
        <w:t>2.1商品</w:t>
      </w:r>
      <w:r w:rsidRPr="002D190B">
        <w:rPr>
          <w:rFonts w:asciiTheme="minorEastAsia" w:eastAsiaTheme="minorEastAsia" w:hAnsiTheme="minorEastAsia"/>
          <w:b/>
          <w:sz w:val="21"/>
          <w:szCs w:val="21"/>
        </w:rPr>
        <w:t>前景</w:t>
      </w:r>
    </w:p>
    <w:p w14:paraId="2EF6E261" w14:textId="77777777"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2.1.1背景</w:t>
      </w:r>
      <w:r w:rsidRPr="002D190B">
        <w:rPr>
          <w:rFonts w:asciiTheme="minorEastAsia" w:eastAsiaTheme="minorEastAsia" w:hAnsiTheme="minorEastAsia"/>
          <w:sz w:val="21"/>
          <w:szCs w:val="21"/>
        </w:rPr>
        <w:t>与机遇</w:t>
      </w:r>
    </w:p>
    <w:p w14:paraId="505778A8" w14:textId="77777777" w:rsidR="0084750D" w:rsidRPr="002D190B" w:rsidRDefault="0084750D" w:rsidP="0084750D">
      <w:pPr>
        <w:spacing w:line="240" w:lineRule="auto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/>
          <w:sz w:val="21"/>
          <w:szCs w:val="21"/>
        </w:rPr>
        <w:t>xxx快递物流公司是本地一家规模正在壮大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的</w:t>
      </w:r>
      <w:r w:rsidRPr="002D190B">
        <w:rPr>
          <w:rFonts w:asciiTheme="minorEastAsia" w:eastAsiaTheme="minorEastAsia" w:hAnsiTheme="minorEastAsia"/>
          <w:sz w:val="21"/>
          <w:szCs w:val="21"/>
        </w:rPr>
        <w:t>快递物流企业，该企业通过对城市网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点</w:t>
      </w:r>
      <w:r w:rsidRPr="002D190B">
        <w:rPr>
          <w:rFonts w:asciiTheme="minorEastAsia" w:eastAsiaTheme="minorEastAsia" w:hAnsiTheme="minorEastAsia"/>
          <w:sz w:val="21"/>
          <w:szCs w:val="21"/>
        </w:rPr>
        <w:t>的建设，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扩大</w:t>
      </w:r>
      <w:r w:rsidRPr="002D190B">
        <w:rPr>
          <w:rFonts w:asciiTheme="minorEastAsia" w:eastAsiaTheme="minorEastAsia" w:hAnsiTheme="minorEastAsia"/>
          <w:sz w:val="21"/>
          <w:szCs w:val="21"/>
        </w:rPr>
        <w:t>快运服务的片区，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现将</w:t>
      </w:r>
      <w:r w:rsidRPr="002D190B">
        <w:rPr>
          <w:rFonts w:asciiTheme="minorEastAsia" w:eastAsiaTheme="minorEastAsia" w:hAnsiTheme="minorEastAsia"/>
          <w:sz w:val="21"/>
          <w:szCs w:val="21"/>
        </w:rPr>
        <w:t>对北京，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上海</w:t>
      </w:r>
      <w:r w:rsidRPr="002D190B">
        <w:rPr>
          <w:rFonts w:asciiTheme="minorEastAsia" w:eastAsiaTheme="minorEastAsia" w:hAnsiTheme="minorEastAsia"/>
          <w:sz w:val="21"/>
          <w:szCs w:val="21"/>
        </w:rPr>
        <w:t>，广州，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南京</w:t>
      </w:r>
      <w:r w:rsidRPr="002D190B">
        <w:rPr>
          <w:rFonts w:asciiTheme="minorEastAsia" w:eastAsiaTheme="minorEastAsia" w:hAnsiTheme="minorEastAsia"/>
          <w:sz w:val="21"/>
          <w:szCs w:val="21"/>
        </w:rPr>
        <w:t>四个城市开通服务。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该公司由于</w:t>
      </w:r>
      <w:r w:rsidRPr="002D190B">
        <w:rPr>
          <w:rFonts w:asciiTheme="minorEastAsia" w:eastAsiaTheme="minorEastAsia" w:hAnsiTheme="minorEastAsia"/>
          <w:sz w:val="21"/>
          <w:szCs w:val="21"/>
        </w:rPr>
        <w:t>业务量的扩大，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和</w:t>
      </w:r>
      <w:r w:rsidRPr="002D190B">
        <w:rPr>
          <w:rFonts w:asciiTheme="minorEastAsia" w:eastAsiaTheme="minorEastAsia" w:hAnsiTheme="minorEastAsia"/>
          <w:sz w:val="21"/>
          <w:szCs w:val="21"/>
        </w:rPr>
        <w:t>物流量的增加，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手工</w:t>
      </w:r>
      <w:r w:rsidRPr="002D190B">
        <w:rPr>
          <w:rFonts w:asciiTheme="minorEastAsia" w:eastAsiaTheme="minorEastAsia" w:hAnsiTheme="minorEastAsia"/>
          <w:sz w:val="21"/>
          <w:szCs w:val="21"/>
        </w:rPr>
        <w:t>作业已无法满足对快递处理的速度。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其次</w:t>
      </w:r>
      <w:r w:rsidRPr="002D190B">
        <w:rPr>
          <w:rFonts w:asciiTheme="minorEastAsia" w:eastAsiaTheme="minorEastAsia" w:hAnsiTheme="minorEastAsia"/>
          <w:sz w:val="21"/>
          <w:szCs w:val="21"/>
        </w:rPr>
        <w:t>，该公司正在扩大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服务</w:t>
      </w:r>
      <w:r w:rsidRPr="002D190B">
        <w:rPr>
          <w:rFonts w:asciiTheme="minorEastAsia" w:eastAsiaTheme="minorEastAsia" w:hAnsiTheme="minorEastAsia"/>
          <w:sz w:val="21"/>
          <w:szCs w:val="21"/>
        </w:rPr>
        <w:t>片区，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库存</w:t>
      </w:r>
      <w:r w:rsidRPr="002D190B">
        <w:rPr>
          <w:rFonts w:asciiTheme="minorEastAsia" w:eastAsiaTheme="minorEastAsia" w:hAnsiTheme="minorEastAsia"/>
          <w:sz w:val="21"/>
          <w:szCs w:val="21"/>
        </w:rPr>
        <w:t>不经快速且有保障的管理往往会出现积压、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库存</w:t>
      </w:r>
      <w:r w:rsidRPr="002D190B">
        <w:rPr>
          <w:rFonts w:asciiTheme="minorEastAsia" w:eastAsiaTheme="minorEastAsia" w:hAnsiTheme="minorEastAsia"/>
          <w:sz w:val="21"/>
          <w:szCs w:val="21"/>
        </w:rPr>
        <w:t>容量不足等问题。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再次是</w:t>
      </w:r>
      <w:r w:rsidRPr="002D190B">
        <w:rPr>
          <w:rFonts w:asciiTheme="minorEastAsia" w:eastAsiaTheme="minorEastAsia" w:hAnsiTheme="minorEastAsia"/>
          <w:sz w:val="21"/>
          <w:szCs w:val="21"/>
        </w:rPr>
        <w:t>该公司存在中转中心、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营业厅</w:t>
      </w:r>
      <w:r w:rsidRPr="002D190B">
        <w:rPr>
          <w:rFonts w:asciiTheme="minorEastAsia" w:eastAsiaTheme="minorEastAsia" w:hAnsiTheme="minorEastAsia"/>
          <w:sz w:val="21"/>
          <w:szCs w:val="21"/>
        </w:rPr>
        <w:t>、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快递员</w:t>
      </w:r>
      <w:r w:rsidRPr="002D190B">
        <w:rPr>
          <w:rFonts w:asciiTheme="minorEastAsia" w:eastAsiaTheme="minorEastAsia" w:hAnsiTheme="minorEastAsia"/>
          <w:sz w:val="21"/>
          <w:szCs w:val="21"/>
        </w:rPr>
        <w:t>三个层级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的</w:t>
      </w:r>
      <w:r w:rsidRPr="002D190B">
        <w:rPr>
          <w:rFonts w:asciiTheme="minorEastAsia" w:eastAsiaTheme="minorEastAsia" w:hAnsiTheme="minorEastAsia"/>
          <w:sz w:val="21"/>
          <w:szCs w:val="21"/>
        </w:rPr>
        <w:t>快递模式，当规模扩大后，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不便于</w:t>
      </w:r>
      <w:r w:rsidRPr="002D190B">
        <w:rPr>
          <w:rFonts w:asciiTheme="minorEastAsia" w:eastAsiaTheme="minorEastAsia" w:hAnsiTheme="minorEastAsia"/>
          <w:sz w:val="21"/>
          <w:szCs w:val="21"/>
        </w:rPr>
        <w:t>财务人员手动管理，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同时</w:t>
      </w:r>
      <w:r w:rsidRPr="002D190B">
        <w:rPr>
          <w:rFonts w:asciiTheme="minorEastAsia" w:eastAsiaTheme="minorEastAsia" w:hAnsiTheme="minorEastAsia"/>
          <w:sz w:val="21"/>
          <w:szCs w:val="21"/>
        </w:rPr>
        <w:t>也不便于总经理管理公司。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此外</w:t>
      </w:r>
      <w:r w:rsidRPr="002D190B">
        <w:rPr>
          <w:rFonts w:asciiTheme="minorEastAsia" w:eastAsiaTheme="minorEastAsia" w:hAnsiTheme="minorEastAsia"/>
          <w:sz w:val="21"/>
          <w:szCs w:val="21"/>
        </w:rPr>
        <w:t>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当用户</w:t>
      </w:r>
      <w:r w:rsidRPr="002D190B">
        <w:rPr>
          <w:rFonts w:asciiTheme="minorEastAsia" w:eastAsiaTheme="minorEastAsia" w:hAnsiTheme="minorEastAsia"/>
          <w:sz w:val="21"/>
          <w:szCs w:val="21"/>
        </w:rPr>
        <w:t>规模达到一定数量时，对快递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的查询</w:t>
      </w:r>
      <w:r w:rsidRPr="002D190B">
        <w:rPr>
          <w:rFonts w:asciiTheme="minorEastAsia" w:eastAsiaTheme="minorEastAsia" w:hAnsiTheme="minorEastAsia"/>
          <w:sz w:val="21"/>
          <w:szCs w:val="21"/>
        </w:rPr>
        <w:t>不能再只拘泥于人工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查询</w:t>
      </w:r>
      <w:r w:rsidRPr="002D190B">
        <w:rPr>
          <w:rFonts w:asciiTheme="minorEastAsia" w:eastAsiaTheme="minorEastAsia" w:hAnsiTheme="minorEastAsia"/>
          <w:sz w:val="21"/>
          <w:szCs w:val="21"/>
        </w:rPr>
        <w:t>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希望</w:t>
      </w:r>
      <w:r w:rsidRPr="002D190B">
        <w:rPr>
          <w:rFonts w:asciiTheme="minorEastAsia" w:eastAsiaTheme="minorEastAsia" w:hAnsiTheme="minorEastAsia"/>
          <w:sz w:val="21"/>
          <w:szCs w:val="21"/>
        </w:rPr>
        <w:t>在吸引顾客，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提高</w:t>
      </w:r>
      <w:r w:rsidRPr="002D190B">
        <w:rPr>
          <w:rFonts w:asciiTheme="minorEastAsia" w:eastAsiaTheme="minorEastAsia" w:hAnsiTheme="minorEastAsia"/>
          <w:sz w:val="21"/>
          <w:szCs w:val="21"/>
        </w:rPr>
        <w:t>用户服务体验的同时，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提高</w:t>
      </w:r>
      <w:r w:rsidRPr="002D190B">
        <w:rPr>
          <w:rFonts w:asciiTheme="minorEastAsia" w:eastAsiaTheme="minorEastAsia" w:hAnsiTheme="minorEastAsia"/>
          <w:sz w:val="21"/>
          <w:szCs w:val="21"/>
        </w:rPr>
        <w:t>财务人员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的</w:t>
      </w:r>
      <w:r w:rsidRPr="002D190B">
        <w:rPr>
          <w:rFonts w:asciiTheme="minorEastAsia" w:eastAsiaTheme="minorEastAsia" w:hAnsiTheme="minorEastAsia"/>
          <w:sz w:val="21"/>
          <w:szCs w:val="21"/>
        </w:rPr>
        <w:t>工作效率并且能够为总经理作出的决策提供支持。</w:t>
      </w:r>
    </w:p>
    <w:p w14:paraId="46BCA191" w14:textId="77777777" w:rsidR="0084750D" w:rsidRPr="002D190B" w:rsidRDefault="0084750D" w:rsidP="0084750D">
      <w:pPr>
        <w:spacing w:line="240" w:lineRule="auto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快递</w:t>
      </w:r>
      <w:r w:rsidRPr="002D190B">
        <w:rPr>
          <w:rFonts w:asciiTheme="minorEastAsia" w:eastAsiaTheme="minorEastAsia" w:hAnsiTheme="minorEastAsia"/>
          <w:sz w:val="21"/>
          <w:szCs w:val="21"/>
        </w:rPr>
        <w:t>物流管理系统就是为满足xxx快递物流公司的业务发展要求而开发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的</w:t>
      </w:r>
      <w:r w:rsidRPr="002D190B">
        <w:rPr>
          <w:rFonts w:asciiTheme="minorEastAsia" w:eastAsiaTheme="minorEastAsia" w:hAnsiTheme="minorEastAsia"/>
          <w:sz w:val="21"/>
          <w:szCs w:val="21"/>
        </w:rPr>
        <w:t>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它</w:t>
      </w:r>
      <w:r w:rsidRPr="002D190B">
        <w:rPr>
          <w:rFonts w:asciiTheme="minorEastAsia" w:eastAsiaTheme="minorEastAsia" w:hAnsiTheme="minorEastAsia"/>
          <w:sz w:val="21"/>
          <w:szCs w:val="21"/>
        </w:rPr>
        <w:t>包括一个数据集中服务器和多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个</w:t>
      </w:r>
      <w:r w:rsidRPr="002D190B">
        <w:rPr>
          <w:rFonts w:asciiTheme="minorEastAsia" w:eastAsiaTheme="minorEastAsia" w:hAnsiTheme="minorEastAsia"/>
          <w:sz w:val="21"/>
          <w:szCs w:val="21"/>
        </w:rPr>
        <w:t>客户端。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数据</w:t>
      </w:r>
      <w:r w:rsidRPr="002D190B">
        <w:rPr>
          <w:rFonts w:asciiTheme="minorEastAsia" w:eastAsiaTheme="minorEastAsia" w:hAnsiTheme="minorEastAsia"/>
          <w:sz w:val="21"/>
          <w:szCs w:val="21"/>
        </w:rPr>
        <w:t>集中服务器将所有的数据存储起来进行维护，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用户</w:t>
      </w:r>
      <w:r w:rsidRPr="002D190B">
        <w:rPr>
          <w:rFonts w:asciiTheme="minorEastAsia" w:eastAsiaTheme="minorEastAsia" w:hAnsiTheme="minorEastAsia"/>
          <w:sz w:val="21"/>
          <w:szCs w:val="21"/>
        </w:rPr>
        <w:t>通过客户端完成日常任务，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客户端</w:t>
      </w:r>
      <w:r w:rsidRPr="002D190B">
        <w:rPr>
          <w:rFonts w:asciiTheme="minorEastAsia" w:eastAsiaTheme="minorEastAsia" w:hAnsiTheme="minorEastAsia"/>
          <w:sz w:val="21"/>
          <w:szCs w:val="21"/>
        </w:rPr>
        <w:t>与数据集中服务器实时通信完成数据交换。</w:t>
      </w:r>
    </w:p>
    <w:p w14:paraId="4D8F1E07" w14:textId="77777777"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2.1.2 业务需求</w:t>
      </w:r>
    </w:p>
    <w:p w14:paraId="067FD108" w14:textId="77777777" w:rsidR="0084750D" w:rsidRPr="002D190B" w:rsidRDefault="0084750D" w:rsidP="0084750D">
      <w:pPr>
        <w:ind w:leftChars="200" w:left="820" w:hangingChars="200" w:hanging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/>
          <w:sz w:val="21"/>
          <w:szCs w:val="21"/>
        </w:rPr>
        <w:t>BR1: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在系统</w:t>
      </w:r>
      <w:r w:rsidRPr="002D190B">
        <w:rPr>
          <w:rFonts w:asciiTheme="minorEastAsia" w:eastAsiaTheme="minorEastAsia" w:hAnsiTheme="minorEastAsia"/>
          <w:sz w:val="21"/>
          <w:szCs w:val="21"/>
        </w:rPr>
        <w:t>上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线</w:t>
      </w:r>
      <w:r w:rsidRPr="002D190B">
        <w:rPr>
          <w:rFonts w:asciiTheme="minorEastAsia" w:eastAsiaTheme="minorEastAsia" w:hAnsiTheme="minorEastAsia"/>
          <w:sz w:val="21"/>
          <w:szCs w:val="21"/>
        </w:rPr>
        <w:t>运行六个月后，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库存</w:t>
      </w:r>
      <w:r w:rsidRPr="002D190B">
        <w:rPr>
          <w:rFonts w:asciiTheme="minorEastAsia" w:eastAsiaTheme="minorEastAsia" w:hAnsiTheme="minorEastAsia"/>
          <w:sz w:val="21"/>
          <w:szCs w:val="21"/>
        </w:rPr>
        <w:t>积压、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库存</w:t>
      </w:r>
      <w:r>
        <w:rPr>
          <w:rFonts w:asciiTheme="minorEastAsia" w:eastAsiaTheme="minorEastAsia" w:hAnsiTheme="minorEastAsia"/>
          <w:sz w:val="21"/>
          <w:szCs w:val="21"/>
        </w:rPr>
        <w:t>容量不足的现象要减</w:t>
      </w:r>
      <w:r w:rsidRPr="002D190B">
        <w:rPr>
          <w:rFonts w:asciiTheme="minorEastAsia" w:eastAsiaTheme="minorEastAsia" w:hAnsiTheme="minorEastAsia"/>
          <w:sz w:val="21"/>
          <w:szCs w:val="21"/>
        </w:rPr>
        <w:t>20%。</w:t>
      </w:r>
    </w:p>
    <w:p w14:paraId="7082D541" w14:textId="77777777"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BR</w:t>
      </w:r>
      <w:r w:rsidRPr="002D190B">
        <w:rPr>
          <w:rFonts w:asciiTheme="minorEastAsia" w:eastAsiaTheme="minorEastAsia" w:hAnsiTheme="minorEastAsia"/>
          <w:sz w:val="21"/>
          <w:szCs w:val="21"/>
        </w:rPr>
        <w:t>2: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在系统</w:t>
      </w:r>
      <w:r w:rsidRPr="002D190B">
        <w:rPr>
          <w:rFonts w:asciiTheme="minorEastAsia" w:eastAsiaTheme="minorEastAsia" w:hAnsiTheme="minorEastAsia"/>
          <w:sz w:val="21"/>
          <w:szCs w:val="21"/>
        </w:rPr>
        <w:t>上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线</w:t>
      </w:r>
      <w:r w:rsidRPr="002D190B">
        <w:rPr>
          <w:rFonts w:asciiTheme="minorEastAsia" w:eastAsiaTheme="minorEastAsia" w:hAnsiTheme="minorEastAsia"/>
          <w:sz w:val="21"/>
          <w:szCs w:val="21"/>
        </w:rPr>
        <w:t>运行六个月后，用户投诉率下降10%。</w:t>
      </w:r>
    </w:p>
    <w:p w14:paraId="663C050A" w14:textId="77777777"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BR</w:t>
      </w:r>
      <w:r w:rsidRPr="002D190B">
        <w:rPr>
          <w:rFonts w:asciiTheme="minorEastAsia" w:eastAsiaTheme="minorEastAsia" w:hAnsiTheme="minorEastAsia"/>
          <w:sz w:val="21"/>
          <w:szCs w:val="21"/>
        </w:rPr>
        <w:t>3: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在系统</w:t>
      </w:r>
      <w:r w:rsidRPr="002D190B">
        <w:rPr>
          <w:rFonts w:asciiTheme="minorEastAsia" w:eastAsiaTheme="minorEastAsia" w:hAnsiTheme="minorEastAsia"/>
          <w:sz w:val="21"/>
          <w:szCs w:val="21"/>
        </w:rPr>
        <w:t>上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线</w:t>
      </w:r>
      <w:r w:rsidRPr="002D190B">
        <w:rPr>
          <w:rFonts w:asciiTheme="minorEastAsia" w:eastAsiaTheme="minorEastAsia" w:hAnsiTheme="minorEastAsia"/>
          <w:sz w:val="21"/>
          <w:szCs w:val="21"/>
        </w:rPr>
        <w:t>运行六个月后，业务额要提高20%。</w:t>
      </w:r>
    </w:p>
    <w:p w14:paraId="279A362A" w14:textId="77777777"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最好</w:t>
      </w:r>
      <w:r w:rsidRPr="002D190B">
        <w:rPr>
          <w:rFonts w:asciiTheme="minorEastAsia" w:eastAsiaTheme="minorEastAsia" w:hAnsiTheme="minorEastAsia"/>
          <w:sz w:val="21"/>
          <w:szCs w:val="21"/>
        </w:rPr>
        <w:t>情况：40%</w:t>
      </w:r>
    </w:p>
    <w:p w14:paraId="621CA174" w14:textId="77777777"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最可能</w:t>
      </w:r>
      <w:r w:rsidRPr="002D190B">
        <w:rPr>
          <w:rFonts w:asciiTheme="minorEastAsia" w:eastAsiaTheme="minorEastAsia" w:hAnsiTheme="minorEastAsia"/>
          <w:sz w:val="21"/>
          <w:szCs w:val="21"/>
        </w:rPr>
        <w:t>情况：20%</w:t>
      </w:r>
    </w:p>
    <w:p w14:paraId="7F6AC1D1" w14:textId="77777777"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最坏</w:t>
      </w:r>
      <w:r w:rsidRPr="002D190B">
        <w:rPr>
          <w:rFonts w:asciiTheme="minorEastAsia" w:eastAsiaTheme="minorEastAsia" w:hAnsiTheme="minorEastAsia"/>
          <w:sz w:val="21"/>
          <w:szCs w:val="21"/>
        </w:rPr>
        <w:t>情况：10%</w:t>
      </w:r>
    </w:p>
    <w:p w14:paraId="3D9A7798" w14:textId="77777777" w:rsidR="0084750D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BR4:在系统</w:t>
      </w:r>
      <w:r w:rsidRPr="002D190B">
        <w:rPr>
          <w:rFonts w:asciiTheme="minorEastAsia" w:eastAsiaTheme="minorEastAsia" w:hAnsiTheme="minorEastAsia"/>
          <w:sz w:val="21"/>
          <w:szCs w:val="21"/>
        </w:rPr>
        <w:t>上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线</w:t>
      </w:r>
      <w:r w:rsidRPr="002D190B">
        <w:rPr>
          <w:rFonts w:asciiTheme="minorEastAsia" w:eastAsiaTheme="minorEastAsia" w:hAnsiTheme="minorEastAsia"/>
          <w:sz w:val="21"/>
          <w:szCs w:val="21"/>
        </w:rPr>
        <w:t>运行六个月后，财务人员工作效率提高20%。</w:t>
      </w:r>
    </w:p>
    <w:p w14:paraId="69EAE80B" w14:textId="77777777"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</w:p>
    <w:p w14:paraId="73D4E86D" w14:textId="77777777" w:rsidR="0084750D" w:rsidRPr="002D190B" w:rsidRDefault="0084750D" w:rsidP="0084750D">
      <w:pPr>
        <w:ind w:firstLine="420"/>
        <w:rPr>
          <w:rFonts w:asciiTheme="minorEastAsia" w:eastAsiaTheme="minorEastAsia" w:hAnsiTheme="minorEastAsia"/>
          <w:b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b/>
          <w:sz w:val="21"/>
          <w:szCs w:val="21"/>
        </w:rPr>
        <w:t>2.2 商品功能</w:t>
      </w:r>
    </w:p>
    <w:p w14:paraId="49E59628" w14:textId="77777777"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/>
          <w:sz w:val="21"/>
          <w:szCs w:val="21"/>
        </w:rPr>
        <w:t xml:space="preserve">SF1: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提供给</w:t>
      </w:r>
      <w:r w:rsidRPr="002D190B">
        <w:rPr>
          <w:rFonts w:asciiTheme="minorEastAsia" w:eastAsiaTheme="minorEastAsia" w:hAnsiTheme="minorEastAsia"/>
          <w:sz w:val="21"/>
          <w:szCs w:val="21"/>
        </w:rPr>
        <w:t>消费者查询查询快递状态的功能，提高顾客满意度</w:t>
      </w:r>
    </w:p>
    <w:p w14:paraId="07BE606A" w14:textId="77777777"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SF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2: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记录</w:t>
      </w:r>
      <w:r w:rsidRPr="002D190B">
        <w:rPr>
          <w:rFonts w:asciiTheme="minorEastAsia" w:eastAsiaTheme="minorEastAsia" w:hAnsiTheme="minorEastAsia"/>
          <w:sz w:val="21"/>
          <w:szCs w:val="21"/>
        </w:rPr>
        <w:t>快递每一次状态的改变，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并</w:t>
      </w:r>
      <w:r w:rsidRPr="002D190B">
        <w:rPr>
          <w:rFonts w:asciiTheme="minorEastAsia" w:eastAsiaTheme="minorEastAsia" w:hAnsiTheme="minorEastAsia"/>
          <w:sz w:val="21"/>
          <w:szCs w:val="21"/>
        </w:rPr>
        <w:t>生成单据</w:t>
      </w:r>
    </w:p>
    <w:p w14:paraId="2D857ADB" w14:textId="77777777"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SF</w:t>
      </w:r>
      <w:r w:rsidRPr="002D190B">
        <w:rPr>
          <w:rFonts w:asciiTheme="minorEastAsia" w:eastAsiaTheme="minorEastAsia" w:hAnsiTheme="minorEastAsia"/>
          <w:sz w:val="21"/>
          <w:szCs w:val="21"/>
        </w:rPr>
        <w:t>3: 掌握员工变动与授权的情况</w:t>
      </w:r>
    </w:p>
    <w:p w14:paraId="74C6EDCF" w14:textId="77777777"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SF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4: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根据</w:t>
      </w:r>
      <w:r w:rsidRPr="002D190B">
        <w:rPr>
          <w:rFonts w:asciiTheme="minorEastAsia" w:eastAsiaTheme="minorEastAsia" w:hAnsiTheme="minorEastAsia"/>
          <w:sz w:val="21"/>
          <w:szCs w:val="21"/>
        </w:rPr>
        <w:t>中转中心库存信息调整库存</w:t>
      </w:r>
    </w:p>
    <w:p w14:paraId="0E9E1EA1" w14:textId="77777777"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SF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5: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处理</w:t>
      </w:r>
      <w:r w:rsidRPr="002D190B">
        <w:rPr>
          <w:rFonts w:asciiTheme="minorEastAsia" w:eastAsiaTheme="minorEastAsia" w:hAnsiTheme="minorEastAsia"/>
          <w:sz w:val="21"/>
          <w:szCs w:val="21"/>
        </w:rPr>
        <w:t>中转中心快递的入库，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出库</w:t>
      </w:r>
    </w:p>
    <w:p w14:paraId="6309C6DA" w14:textId="77777777"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SF</w:t>
      </w:r>
      <w:r w:rsidRPr="002D190B">
        <w:rPr>
          <w:rFonts w:asciiTheme="minorEastAsia" w:eastAsiaTheme="minorEastAsia" w:hAnsiTheme="minorEastAsia"/>
          <w:sz w:val="21"/>
          <w:szCs w:val="21"/>
        </w:rPr>
        <w:t>6: 帮助财务人员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进行</w:t>
      </w:r>
      <w:r w:rsidRPr="002D190B">
        <w:rPr>
          <w:rFonts w:asciiTheme="minorEastAsia" w:eastAsiaTheme="minorEastAsia" w:hAnsiTheme="minorEastAsia"/>
          <w:sz w:val="21"/>
          <w:szCs w:val="21"/>
        </w:rPr>
        <w:t>财务管理</w:t>
      </w:r>
    </w:p>
    <w:p w14:paraId="091E7429" w14:textId="77777777"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SF</w:t>
      </w:r>
      <w:r w:rsidRPr="002D190B">
        <w:rPr>
          <w:rFonts w:asciiTheme="minorEastAsia" w:eastAsiaTheme="minorEastAsia" w:hAnsiTheme="minorEastAsia"/>
          <w:sz w:val="21"/>
          <w:szCs w:val="21"/>
        </w:rPr>
        <w:t>7: 帮助总经理进行单据的审批</w:t>
      </w:r>
    </w:p>
    <w:p w14:paraId="705B1000" w14:textId="77777777"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/>
          <w:sz w:val="21"/>
          <w:szCs w:val="21"/>
        </w:rPr>
        <w:lastRenderedPageBreak/>
        <w:t xml:space="preserve">SF8: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根据</w:t>
      </w:r>
      <w:r w:rsidRPr="002D190B">
        <w:rPr>
          <w:rFonts w:asciiTheme="minorEastAsia" w:eastAsiaTheme="minorEastAsia" w:hAnsiTheme="minorEastAsia"/>
          <w:sz w:val="21"/>
          <w:szCs w:val="21"/>
        </w:rPr>
        <w:t>司机与车辆的信息分配派送车辆</w:t>
      </w:r>
    </w:p>
    <w:p w14:paraId="7081B84C" w14:textId="77777777" w:rsidR="0084750D" w:rsidRPr="002D190B" w:rsidRDefault="0084750D" w:rsidP="0084750D">
      <w:pPr>
        <w:spacing w:line="240" w:lineRule="auto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SF</w:t>
      </w:r>
      <w:r w:rsidRPr="002D190B">
        <w:rPr>
          <w:rFonts w:asciiTheme="minorEastAsia" w:eastAsiaTheme="minorEastAsia" w:hAnsiTheme="minorEastAsia"/>
          <w:sz w:val="21"/>
          <w:szCs w:val="21"/>
        </w:rPr>
        <w:t>9：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为</w:t>
      </w:r>
      <w:r w:rsidRPr="002D190B">
        <w:rPr>
          <w:rFonts w:asciiTheme="minorEastAsia" w:eastAsiaTheme="minorEastAsia" w:hAnsiTheme="minorEastAsia"/>
          <w:sz w:val="21"/>
          <w:szCs w:val="21"/>
        </w:rPr>
        <w:t>总经理制定策略提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供</w:t>
      </w:r>
      <w:r w:rsidRPr="002D190B">
        <w:rPr>
          <w:rFonts w:asciiTheme="minorEastAsia" w:eastAsiaTheme="minorEastAsia" w:hAnsiTheme="minorEastAsia"/>
          <w:sz w:val="21"/>
          <w:szCs w:val="21"/>
        </w:rPr>
        <w:t>支持</w:t>
      </w:r>
    </w:p>
    <w:p w14:paraId="3B8835D1" w14:textId="77777777" w:rsidR="0084750D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SF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10：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提高</w:t>
      </w:r>
      <w:r w:rsidRPr="002D190B">
        <w:rPr>
          <w:rFonts w:asciiTheme="minorEastAsia" w:eastAsiaTheme="minorEastAsia" w:hAnsiTheme="minorEastAsia"/>
          <w:sz w:val="21"/>
          <w:szCs w:val="21"/>
        </w:rPr>
        <w:t>该快递公司的经营情况，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收益</w:t>
      </w:r>
      <w:r w:rsidRPr="002D190B">
        <w:rPr>
          <w:rFonts w:asciiTheme="minorEastAsia" w:eastAsiaTheme="minorEastAsia" w:hAnsiTheme="minorEastAsia"/>
          <w:sz w:val="21"/>
          <w:szCs w:val="21"/>
        </w:rPr>
        <w:t>情况</w:t>
      </w:r>
    </w:p>
    <w:p w14:paraId="738576A7" w14:textId="77777777"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</w:p>
    <w:p w14:paraId="6225DBCD" w14:textId="77777777" w:rsidR="0084750D" w:rsidRPr="002D190B" w:rsidRDefault="0084750D" w:rsidP="0084750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b/>
          <w:sz w:val="21"/>
          <w:szCs w:val="21"/>
        </w:rPr>
        <w:t>2.3 用户</w:t>
      </w:r>
      <w:r w:rsidRPr="002D190B">
        <w:rPr>
          <w:rFonts w:asciiTheme="minorEastAsia" w:eastAsiaTheme="minorEastAsia" w:hAnsiTheme="minorEastAsia"/>
          <w:b/>
          <w:sz w:val="21"/>
          <w:szCs w:val="21"/>
        </w:rPr>
        <w:t>特征</w:t>
      </w:r>
    </w:p>
    <w:tbl>
      <w:tblPr>
        <w:tblStyle w:val="af8"/>
        <w:tblpPr w:leftFromText="180" w:rightFromText="180" w:vertAnchor="text" w:horzAnchor="page" w:tblpX="2890" w:tblpY="749"/>
        <w:tblW w:w="82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730"/>
      </w:tblGrid>
      <w:tr w:rsidR="0084750D" w:rsidRPr="002D190B" w14:paraId="4100D734" w14:textId="77777777" w:rsidTr="00B44830">
        <w:trPr>
          <w:trHeight w:val="953"/>
        </w:trPr>
        <w:tc>
          <w:tcPr>
            <w:tcW w:w="1560" w:type="dxa"/>
          </w:tcPr>
          <w:p w14:paraId="616E407B" w14:textId="77777777"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寄件人，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收件人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（顾客）</w:t>
            </w:r>
          </w:p>
        </w:tc>
        <w:tc>
          <w:tcPr>
            <w:tcW w:w="6730" w:type="dxa"/>
          </w:tcPr>
          <w:p w14:paraId="5DAC95EF" w14:textId="77777777"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寄件人和收件人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希望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通过获得的订单号在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该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系统上随时查询到其快递物品的状态，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包括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收件、到达寄件人营业厅、到达寄件人中转中心、到达收件人中转中心、到达收件人营业厅、派件中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。顾客计算机操作能力不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一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希望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查询尽量简单。</w:t>
            </w:r>
          </w:p>
        </w:tc>
      </w:tr>
      <w:tr w:rsidR="0084750D" w:rsidRPr="002D190B" w14:paraId="0B544526" w14:textId="77777777" w:rsidTr="00B44830">
        <w:tc>
          <w:tcPr>
            <w:tcW w:w="1560" w:type="dxa"/>
          </w:tcPr>
          <w:p w14:paraId="584CB683" w14:textId="77777777"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快递员</w:t>
            </w:r>
          </w:p>
        </w:tc>
        <w:tc>
          <w:tcPr>
            <w:tcW w:w="6730" w:type="dxa"/>
          </w:tcPr>
          <w:p w14:paraId="1202AA84" w14:textId="77777777"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每个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营业厅约有50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个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快递员，他们每天都要派送自己负责片区的快递，派送后要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记录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收件信息。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快递员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还要负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责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揽收其片区的快递，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揽收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后，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快递员回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其营业厅生成订单。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快递员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业务繁忙，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不希望生成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订单时过于耗费时间。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快递员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计算机操作能力一般。</w:t>
            </w:r>
          </w:p>
        </w:tc>
      </w:tr>
      <w:tr w:rsidR="0084750D" w:rsidRPr="002D190B" w14:paraId="7C2EA3A1" w14:textId="77777777" w:rsidTr="00B44830">
        <w:tc>
          <w:tcPr>
            <w:tcW w:w="1560" w:type="dxa"/>
          </w:tcPr>
          <w:p w14:paraId="3AED8950" w14:textId="77777777"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营业厅业务员</w:t>
            </w:r>
          </w:p>
        </w:tc>
        <w:tc>
          <w:tcPr>
            <w:tcW w:w="6730" w:type="dxa"/>
          </w:tcPr>
          <w:p w14:paraId="45B998FB" w14:textId="77777777"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每个营业厅大约5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个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业务员，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他们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在快递员揽件之后负责分拣和装车，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并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记录装车单。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其次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当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货物从中转中心到达时，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业务员负责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生成到达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单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然后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业务员将该快递分配给快递员，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由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其配送。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另外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也负责对车辆和司机的信息进行维护，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一旦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有变动，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需及时修改信息。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此外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每天定时对快递员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所收费用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进行核对，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并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建立收款单。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每天都要处理大量单据，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希望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系统能简化建立单据过程，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计算机操作能力较强。</w:t>
            </w:r>
          </w:p>
        </w:tc>
      </w:tr>
      <w:tr w:rsidR="0084750D" w:rsidRPr="002D190B" w14:paraId="507B77A3" w14:textId="77777777" w:rsidTr="00B44830">
        <w:tc>
          <w:tcPr>
            <w:tcW w:w="1560" w:type="dxa"/>
          </w:tcPr>
          <w:p w14:paraId="24485E83" w14:textId="77777777"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中转中心业务员</w:t>
            </w:r>
          </w:p>
        </w:tc>
        <w:tc>
          <w:tcPr>
            <w:tcW w:w="6730" w:type="dxa"/>
          </w:tcPr>
          <w:p w14:paraId="075E875C" w14:textId="77777777"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每个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中转中心有10-20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个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业务员，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他们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负责对快递的转运管理，当营业厅送达货物到中转中心后，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负责生成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到达单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并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进行入库管理。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此外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还要根据每天的库存状况生成中转单，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货物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运出时，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还要办理出库手续。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同样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当快递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到达中转中心，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也负责生成到达单，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并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进行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入库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管理。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货物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运出时，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还要办理出库手续，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并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负责装车，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生成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装车单。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业务员希望新系统能够提升管理效率，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但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不希望增加现有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的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工作量。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能够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简单使用办公信息化系统。</w:t>
            </w:r>
          </w:p>
        </w:tc>
      </w:tr>
      <w:tr w:rsidR="0084750D" w:rsidRPr="002D190B" w14:paraId="69A49717" w14:textId="77777777" w:rsidTr="00B44830">
        <w:tc>
          <w:tcPr>
            <w:tcW w:w="1560" w:type="dxa"/>
          </w:tcPr>
          <w:p w14:paraId="2BA9904B" w14:textId="77777777"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中转中心库存管理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员</w:t>
            </w:r>
          </w:p>
        </w:tc>
        <w:tc>
          <w:tcPr>
            <w:tcW w:w="6730" w:type="dxa"/>
          </w:tcPr>
          <w:p w14:paraId="23114C30" w14:textId="77777777"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每个中转中心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有1-2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名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库存管理员，主要职责是对仓库进行管理，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管理员可以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随时查看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仓库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，进行库存盘点。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管理员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还负责对货物的入库和出库。当某个区的库存超过其90%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的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时候，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管理员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负责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调整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仓库，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将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多出的物品转移到机动区；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当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某个区的库存低于其70%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的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时候，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管理员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负责将机动区货物调回原来所在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的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区域。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管理员能够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简单使用办公信息化系统，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但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不希望增加现有的工作量。</w:t>
            </w:r>
          </w:p>
        </w:tc>
      </w:tr>
      <w:tr w:rsidR="0084750D" w:rsidRPr="002D190B" w14:paraId="74354C30" w14:textId="77777777" w:rsidTr="00B44830">
        <w:trPr>
          <w:trHeight w:val="1565"/>
        </w:trPr>
        <w:tc>
          <w:tcPr>
            <w:tcW w:w="1560" w:type="dxa"/>
          </w:tcPr>
          <w:p w14:paraId="6A453C66" w14:textId="77777777"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财务人员</w:t>
            </w:r>
          </w:p>
        </w:tc>
        <w:tc>
          <w:tcPr>
            <w:tcW w:w="6730" w:type="dxa"/>
          </w:tcPr>
          <w:p w14:paraId="7D2AF63C" w14:textId="77777777"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财务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人员一共1-2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名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拥有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最高权限的财务管理员在有需要时可以对公司的银行账户进行管理，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包括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增加，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删除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修改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和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查询账户，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也可以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查看收款单记录。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快递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员至少每月进行一次成本管理。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财务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管理员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生成成本收益表，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经营情况表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在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需要建立一套新账时，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财务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人员负责期初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建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帐。财务人员运用办公信息化系统能力较强，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但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不希望增加现有工作量。</w:t>
            </w:r>
          </w:p>
        </w:tc>
      </w:tr>
      <w:tr w:rsidR="0084750D" w:rsidRPr="002D190B" w14:paraId="6734CCAF" w14:textId="77777777" w:rsidTr="00B44830">
        <w:trPr>
          <w:trHeight w:val="88"/>
        </w:trPr>
        <w:tc>
          <w:tcPr>
            <w:tcW w:w="1560" w:type="dxa"/>
          </w:tcPr>
          <w:p w14:paraId="3BB8B8F6" w14:textId="77777777"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总经理</w:t>
            </w:r>
          </w:p>
        </w:tc>
        <w:tc>
          <w:tcPr>
            <w:tcW w:w="6730" w:type="dxa"/>
          </w:tcPr>
          <w:p w14:paraId="389C8205" w14:textId="77777777"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整个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公司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一共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有2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名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总经理，总经理负责对人员机构进行管理，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并且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有权限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查看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成本收益表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和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经营情况表。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并且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要对所有单据进行审批，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只有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通过审批的单据才能让业务员进行实际的相应操作。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此外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总经理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还负责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制定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薪水策略，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城市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距离，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价格等常量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。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总经理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对新系统持积极态度，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能够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熟练使用办公信息化系统。</w:t>
            </w:r>
          </w:p>
        </w:tc>
      </w:tr>
      <w:tr w:rsidR="0084750D" w:rsidRPr="002D190B" w14:paraId="404F7B06" w14:textId="77777777" w:rsidTr="00B44830">
        <w:trPr>
          <w:trHeight w:val="87"/>
        </w:trPr>
        <w:tc>
          <w:tcPr>
            <w:tcW w:w="1560" w:type="dxa"/>
          </w:tcPr>
          <w:p w14:paraId="6F9D51BA" w14:textId="77777777"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管理员</w:t>
            </w:r>
          </w:p>
        </w:tc>
        <w:tc>
          <w:tcPr>
            <w:tcW w:w="6730" w:type="dxa"/>
          </w:tcPr>
          <w:p w14:paraId="01554BF4" w14:textId="77777777" w:rsidR="0084750D" w:rsidRPr="002D190B" w:rsidRDefault="0084750D" w:rsidP="0084750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整个系统有1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个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系统管理员，他的工作是每月几次处理员工雇佣，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离职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与职位的变换，并对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相应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的账号进行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操作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同时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他对账号有权限管理和密码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管理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的权利。</w:t>
            </w:r>
          </w:p>
        </w:tc>
      </w:tr>
    </w:tbl>
    <w:p w14:paraId="442F758A" w14:textId="77777777" w:rsidR="0084750D" w:rsidRDefault="0084750D">
      <w:pPr>
        <w:rPr>
          <w:rFonts w:ascii="Microsoft YaHei UI" w:hAnsi="Microsoft YaHei UI"/>
        </w:rPr>
      </w:pPr>
    </w:p>
    <w:p w14:paraId="6BBD04B3" w14:textId="77777777" w:rsidR="0084750D" w:rsidRDefault="0084750D">
      <w:pPr>
        <w:rPr>
          <w:rFonts w:ascii="Microsoft YaHei UI" w:hAnsi="Microsoft YaHei UI"/>
        </w:rPr>
      </w:pPr>
    </w:p>
    <w:p w14:paraId="4D6A3180" w14:textId="77777777" w:rsidR="0084750D" w:rsidRDefault="0084750D">
      <w:pPr>
        <w:rPr>
          <w:rFonts w:ascii="Microsoft YaHei UI" w:hAnsi="Microsoft YaHei UI"/>
        </w:rPr>
      </w:pPr>
    </w:p>
    <w:p w14:paraId="7DF9D9AE" w14:textId="77777777" w:rsidR="0084750D" w:rsidRDefault="0084750D">
      <w:pPr>
        <w:rPr>
          <w:rFonts w:ascii="Microsoft YaHei UI" w:hAnsi="Microsoft YaHei UI"/>
        </w:rPr>
      </w:pPr>
    </w:p>
    <w:p w14:paraId="7520F4C6" w14:textId="77777777" w:rsidR="0084750D" w:rsidRDefault="0084750D">
      <w:pPr>
        <w:rPr>
          <w:rFonts w:ascii="Microsoft YaHei UI" w:hAnsi="Microsoft YaHei UI"/>
        </w:rPr>
      </w:pPr>
    </w:p>
    <w:p w14:paraId="0C5B46D8" w14:textId="77777777" w:rsidR="0084750D" w:rsidRDefault="0084750D">
      <w:pPr>
        <w:rPr>
          <w:rFonts w:ascii="Microsoft YaHei UI" w:hAnsi="Microsoft YaHei UI"/>
        </w:rPr>
      </w:pPr>
    </w:p>
    <w:p w14:paraId="24B98A23" w14:textId="77777777" w:rsidR="0084750D" w:rsidRDefault="0084750D" w:rsidP="0084750D">
      <w:pPr>
        <w:ind w:firstLine="420"/>
        <w:rPr>
          <w:rFonts w:asciiTheme="minorEastAsia" w:eastAsiaTheme="minorEastAsia" w:hAnsiTheme="minorEastAsia"/>
          <w:b/>
          <w:sz w:val="21"/>
          <w:szCs w:val="21"/>
        </w:rPr>
      </w:pPr>
    </w:p>
    <w:p w14:paraId="7CF526FF" w14:textId="77777777" w:rsidR="00F85BF9" w:rsidRDefault="00F85BF9" w:rsidP="0084750D">
      <w:pPr>
        <w:ind w:firstLine="420"/>
        <w:rPr>
          <w:rFonts w:asciiTheme="minorEastAsia" w:eastAsiaTheme="minorEastAsia" w:hAnsiTheme="minorEastAsia"/>
          <w:b/>
          <w:sz w:val="21"/>
          <w:szCs w:val="21"/>
        </w:rPr>
      </w:pPr>
    </w:p>
    <w:p w14:paraId="63E5ED03" w14:textId="77777777" w:rsidR="0084750D" w:rsidRPr="002D190B" w:rsidRDefault="0084750D" w:rsidP="0084750D">
      <w:pPr>
        <w:spacing w:before="0" w:line="20" w:lineRule="atLeast"/>
        <w:ind w:firstLine="420"/>
        <w:rPr>
          <w:rFonts w:asciiTheme="minorEastAsia" w:eastAsiaTheme="minorEastAsia" w:hAnsiTheme="minorEastAsia"/>
          <w:b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b/>
          <w:sz w:val="21"/>
          <w:szCs w:val="21"/>
        </w:rPr>
        <w:t xml:space="preserve">2.4 </w:t>
      </w:r>
      <w:r w:rsidRPr="002D190B">
        <w:rPr>
          <w:rFonts w:asciiTheme="minorEastAsia" w:eastAsiaTheme="minorEastAsia" w:hAnsiTheme="minorEastAsia"/>
          <w:b/>
          <w:sz w:val="21"/>
          <w:szCs w:val="21"/>
        </w:rPr>
        <w:t>约束</w:t>
      </w:r>
    </w:p>
    <w:p w14:paraId="06C266FB" w14:textId="77777777" w:rsidR="0084750D" w:rsidRPr="002D190B" w:rsidRDefault="0084750D" w:rsidP="0084750D">
      <w:pPr>
        <w:spacing w:before="0" w:line="240" w:lineRule="auto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/>
          <w:sz w:val="21"/>
          <w:szCs w:val="21"/>
        </w:rPr>
        <w:t xml:space="preserve">CON1: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2D190B">
        <w:rPr>
          <w:rFonts w:asciiTheme="minorEastAsia" w:eastAsiaTheme="minorEastAsia" w:hAnsiTheme="minorEastAsia"/>
          <w:sz w:val="21"/>
          <w:szCs w:val="21"/>
        </w:rPr>
        <w:t>将采用Java语言开发。</w:t>
      </w:r>
    </w:p>
    <w:p w14:paraId="6AF56B52" w14:textId="77777777" w:rsidR="0084750D" w:rsidRPr="002D190B" w:rsidRDefault="0084750D" w:rsidP="0084750D">
      <w:pPr>
        <w:spacing w:before="0" w:line="240" w:lineRule="auto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CON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2: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用户</w:t>
      </w:r>
      <w:r w:rsidRPr="002D190B">
        <w:rPr>
          <w:rFonts w:asciiTheme="minorEastAsia" w:eastAsiaTheme="minorEastAsia" w:hAnsiTheme="minorEastAsia"/>
          <w:sz w:val="21"/>
          <w:szCs w:val="21"/>
        </w:rPr>
        <w:t>可以远程操作系统。</w:t>
      </w:r>
    </w:p>
    <w:p w14:paraId="64231535" w14:textId="77777777" w:rsidR="0084750D" w:rsidRPr="002D190B" w:rsidRDefault="0084750D" w:rsidP="0084750D">
      <w:pPr>
        <w:spacing w:before="0" w:line="240" w:lineRule="auto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CON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3: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2D190B">
        <w:rPr>
          <w:rFonts w:asciiTheme="minorEastAsia" w:eastAsiaTheme="minorEastAsia" w:hAnsiTheme="minorEastAsia"/>
          <w:sz w:val="21"/>
          <w:szCs w:val="21"/>
        </w:rPr>
        <w:t>将采用图形界面。</w:t>
      </w:r>
    </w:p>
    <w:p w14:paraId="30F18C2A" w14:textId="77777777" w:rsidR="0084750D" w:rsidRPr="002D190B" w:rsidRDefault="0084750D" w:rsidP="0084750D">
      <w:pPr>
        <w:spacing w:line="240" w:lineRule="auto"/>
        <w:ind w:left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CON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4: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在</w:t>
      </w:r>
      <w:r w:rsidRPr="002D190B">
        <w:rPr>
          <w:rFonts w:asciiTheme="minorEastAsia" w:eastAsiaTheme="minorEastAsia" w:hAnsiTheme="minorEastAsia"/>
          <w:sz w:val="21"/>
          <w:szCs w:val="21"/>
        </w:rPr>
        <w:t>开发过程中，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开发者</w:t>
      </w:r>
      <w:r w:rsidRPr="002D190B">
        <w:rPr>
          <w:rFonts w:asciiTheme="minorEastAsia" w:eastAsiaTheme="minorEastAsia" w:hAnsiTheme="minorEastAsia"/>
          <w:sz w:val="21"/>
          <w:szCs w:val="21"/>
        </w:rPr>
        <w:t>要提交用例文档，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软件</w:t>
      </w:r>
      <w:r w:rsidRPr="002D190B">
        <w:rPr>
          <w:rFonts w:asciiTheme="minorEastAsia" w:eastAsiaTheme="minorEastAsia" w:hAnsiTheme="minorEastAsia"/>
          <w:sz w:val="21"/>
          <w:szCs w:val="21"/>
        </w:rPr>
        <w:t>规格需求文档，设计描述文档，测试报告，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人机交互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设计模型和体系结构设计文档。 </w:t>
      </w:r>
    </w:p>
    <w:p w14:paraId="3D9AEF0A" w14:textId="77777777" w:rsidR="0084750D" w:rsidRPr="002D190B" w:rsidRDefault="0084750D" w:rsidP="0084750D">
      <w:pPr>
        <w:spacing w:line="240" w:lineRule="auto"/>
        <w:ind w:left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CON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5: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2D190B">
        <w:rPr>
          <w:rFonts w:asciiTheme="minorEastAsia" w:eastAsiaTheme="minorEastAsia" w:hAnsiTheme="minorEastAsia"/>
          <w:sz w:val="21"/>
          <w:szCs w:val="21"/>
        </w:rPr>
        <w:t>需在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联网</w:t>
      </w:r>
      <w:r w:rsidRPr="002D190B">
        <w:rPr>
          <w:rFonts w:asciiTheme="minorEastAsia" w:eastAsiaTheme="minorEastAsia" w:hAnsiTheme="minorEastAsia"/>
          <w:sz w:val="21"/>
          <w:szCs w:val="21"/>
        </w:rPr>
        <w:t>情况下才能正常使用其所有功能。</w:t>
      </w:r>
    </w:p>
    <w:p w14:paraId="7BD12CEB" w14:textId="77777777" w:rsidR="0084750D" w:rsidRPr="002D190B" w:rsidRDefault="0084750D" w:rsidP="0084750D">
      <w:pPr>
        <w:spacing w:line="240" w:lineRule="auto"/>
        <w:ind w:left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CON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6: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项目</w:t>
      </w:r>
      <w:r w:rsidRPr="002D190B">
        <w:rPr>
          <w:rFonts w:asciiTheme="minorEastAsia" w:eastAsiaTheme="minorEastAsia" w:hAnsiTheme="minorEastAsia"/>
          <w:sz w:val="21"/>
          <w:szCs w:val="21"/>
        </w:rPr>
        <w:t>使用瀑布模型进行开发。</w:t>
      </w:r>
    </w:p>
    <w:p w14:paraId="22B52EDB" w14:textId="77777777" w:rsidR="0084750D" w:rsidRPr="002D190B" w:rsidRDefault="0084750D" w:rsidP="0084750D">
      <w:pPr>
        <w:spacing w:line="240" w:lineRule="auto"/>
        <w:ind w:left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CON</w:t>
      </w:r>
      <w:r w:rsidRPr="002D190B">
        <w:rPr>
          <w:rFonts w:asciiTheme="minorEastAsia" w:eastAsiaTheme="minorEastAsia" w:hAnsiTheme="minorEastAsia"/>
          <w:sz w:val="21"/>
          <w:szCs w:val="21"/>
        </w:rPr>
        <w:t>7: 操作系统必须安装</w:t>
      </w:r>
      <w:r w:rsidRPr="002D190B">
        <w:rPr>
          <w:rFonts w:asciiTheme="minorEastAsia" w:eastAsiaTheme="minorEastAsia" w:hAnsiTheme="minorEastAsia" w:cs="Helvetica"/>
          <w:color w:val="262626"/>
          <w:sz w:val="21"/>
          <w:szCs w:val="21"/>
        </w:rPr>
        <w:t>Java Runtime Environment (</w:t>
      </w:r>
      <w:r>
        <w:rPr>
          <w:rFonts w:asciiTheme="minorEastAsia" w:eastAsiaTheme="minorEastAsia" w:hAnsiTheme="minorEastAsia" w:cs="Helvetica"/>
          <w:color w:val="BE0004"/>
          <w:sz w:val="21"/>
          <w:szCs w:val="21"/>
        </w:rPr>
        <w:t>J</w:t>
      </w:r>
      <w:r w:rsidRPr="0084750D">
        <w:rPr>
          <w:rFonts w:asciiTheme="minorEastAsia" w:eastAsiaTheme="minorEastAsia" w:hAnsiTheme="minorEastAsia" w:cs="Helvetica"/>
          <w:color w:val="BE0004"/>
          <w:sz w:val="21"/>
          <w:szCs w:val="21"/>
        </w:rPr>
        <w:t>RE</w:t>
      </w:r>
      <w:r w:rsidRPr="0084750D">
        <w:rPr>
          <w:rFonts w:asciiTheme="minorEastAsia" w:eastAsiaTheme="minorEastAsia" w:hAnsiTheme="minorEastAsia" w:cs="Helvetica"/>
          <w:color w:val="262626"/>
          <w:sz w:val="21"/>
          <w:szCs w:val="21"/>
        </w:rPr>
        <w:t>)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。   </w:t>
      </w:r>
    </w:p>
    <w:p w14:paraId="1BD34839" w14:textId="77777777" w:rsidR="0084750D" w:rsidRPr="002D190B" w:rsidRDefault="0084750D" w:rsidP="0084750D">
      <w:pPr>
        <w:tabs>
          <w:tab w:val="left" w:pos="3310"/>
        </w:tabs>
        <w:spacing w:line="240" w:lineRule="auto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b/>
          <w:sz w:val="21"/>
          <w:szCs w:val="21"/>
        </w:rPr>
        <w:t>2.5 假设</w:t>
      </w:r>
      <w:r w:rsidRPr="002D190B">
        <w:rPr>
          <w:rFonts w:asciiTheme="minorEastAsia" w:eastAsiaTheme="minorEastAsia" w:hAnsiTheme="minorEastAsia"/>
          <w:b/>
          <w:sz w:val="21"/>
          <w:szCs w:val="21"/>
        </w:rPr>
        <w:t>和依赖</w:t>
      </w:r>
      <w:r>
        <w:rPr>
          <w:rFonts w:asciiTheme="minorEastAsia" w:eastAsiaTheme="minorEastAsia" w:hAnsiTheme="minorEastAsia"/>
          <w:b/>
          <w:sz w:val="21"/>
          <w:szCs w:val="21"/>
        </w:rPr>
        <w:tab/>
      </w:r>
    </w:p>
    <w:p w14:paraId="1386832F" w14:textId="77777777" w:rsidR="0084750D" w:rsidRPr="002D190B" w:rsidRDefault="0084750D" w:rsidP="0084750D">
      <w:pPr>
        <w:spacing w:line="240" w:lineRule="auto"/>
        <w:ind w:firstLine="48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AE</w:t>
      </w:r>
      <w:r w:rsidRPr="002D190B">
        <w:rPr>
          <w:rFonts w:asciiTheme="minorEastAsia" w:eastAsiaTheme="minorEastAsia" w:hAnsiTheme="minorEastAsia"/>
          <w:sz w:val="21"/>
          <w:szCs w:val="21"/>
        </w:rPr>
        <w:t>1: 营业厅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的</w:t>
      </w:r>
      <w:r w:rsidRPr="002D190B">
        <w:rPr>
          <w:rFonts w:asciiTheme="minorEastAsia" w:eastAsiaTheme="minorEastAsia" w:hAnsiTheme="minorEastAsia"/>
          <w:sz w:val="21"/>
          <w:szCs w:val="21"/>
        </w:rPr>
        <w:t>车辆一旦处于空闲状态，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就可以</w:t>
      </w:r>
      <w:r w:rsidRPr="002D190B">
        <w:rPr>
          <w:rFonts w:asciiTheme="minorEastAsia" w:eastAsiaTheme="minorEastAsia" w:hAnsiTheme="minorEastAsia"/>
          <w:sz w:val="21"/>
          <w:szCs w:val="21"/>
        </w:rPr>
        <w:t>继续派送货物。</w:t>
      </w:r>
    </w:p>
    <w:p w14:paraId="2A6358B3" w14:textId="77777777" w:rsidR="0084750D" w:rsidRPr="002D190B" w:rsidRDefault="0084750D" w:rsidP="0084750D">
      <w:pPr>
        <w:spacing w:line="240" w:lineRule="auto"/>
        <w:ind w:firstLine="482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AE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2: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入库</w:t>
      </w:r>
      <w:r w:rsidRPr="002D190B">
        <w:rPr>
          <w:rFonts w:asciiTheme="minorEastAsia" w:eastAsiaTheme="minorEastAsia" w:hAnsiTheme="minorEastAsia"/>
          <w:sz w:val="21"/>
          <w:szCs w:val="21"/>
        </w:rPr>
        <w:t>时仓库容量始终小于100％。</w:t>
      </w:r>
    </w:p>
    <w:p w14:paraId="404E8E77" w14:textId="77777777" w:rsidR="0084750D" w:rsidRPr="002D190B" w:rsidRDefault="0084750D" w:rsidP="0084750D">
      <w:pPr>
        <w:spacing w:line="240" w:lineRule="auto"/>
        <w:ind w:firstLine="48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AE</w:t>
      </w:r>
      <w:r w:rsidRPr="002D190B">
        <w:rPr>
          <w:rFonts w:asciiTheme="minorEastAsia" w:eastAsiaTheme="minorEastAsia" w:hAnsiTheme="minorEastAsia"/>
          <w:sz w:val="21"/>
          <w:szCs w:val="21"/>
        </w:rPr>
        <w:t>3: 总经理可以随时快速，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批量</w:t>
      </w:r>
      <w:r w:rsidRPr="002D190B">
        <w:rPr>
          <w:rFonts w:asciiTheme="minorEastAsia" w:eastAsiaTheme="minorEastAsia" w:hAnsiTheme="minorEastAsia"/>
          <w:sz w:val="21"/>
          <w:szCs w:val="21"/>
        </w:rPr>
        <w:t>审批单据。</w:t>
      </w:r>
    </w:p>
    <w:p w14:paraId="20BC30FE" w14:textId="77777777" w:rsidR="0084750D" w:rsidRDefault="0084750D" w:rsidP="0084750D">
      <w:pPr>
        <w:spacing w:line="240" w:lineRule="auto"/>
        <w:ind w:left="420" w:firstLine="6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AE</w:t>
      </w:r>
      <w:r w:rsidRPr="002D190B">
        <w:rPr>
          <w:rFonts w:asciiTheme="minorEastAsia" w:eastAsiaTheme="minorEastAsia" w:hAnsiTheme="minorEastAsia"/>
          <w:sz w:val="21"/>
          <w:szCs w:val="21"/>
        </w:rPr>
        <w:t xml:space="preserve">4: 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所有</w:t>
      </w:r>
      <w:r w:rsidR="00B44830">
        <w:rPr>
          <w:rFonts w:asciiTheme="minorEastAsia" w:eastAsiaTheme="minorEastAsia" w:hAnsiTheme="minorEastAsia"/>
          <w:sz w:val="21"/>
          <w:szCs w:val="21"/>
        </w:rPr>
        <w:t>快递员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每天</w:t>
      </w:r>
      <w:r w:rsidRPr="002D190B">
        <w:rPr>
          <w:rFonts w:asciiTheme="minorEastAsia" w:eastAsiaTheme="minorEastAsia" w:hAnsiTheme="minorEastAsia"/>
          <w:sz w:val="21"/>
          <w:szCs w:val="21"/>
        </w:rPr>
        <w:t>都能</w:t>
      </w:r>
      <w:r w:rsidR="00B44830">
        <w:rPr>
          <w:rFonts w:asciiTheme="minorEastAsia" w:eastAsiaTheme="minorEastAsia" w:hAnsiTheme="minorEastAsia"/>
          <w:sz w:val="21"/>
          <w:szCs w:val="21"/>
        </w:rPr>
        <w:t>及时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向</w:t>
      </w:r>
      <w:r w:rsidRPr="002D190B">
        <w:rPr>
          <w:rFonts w:asciiTheme="minorEastAsia" w:eastAsiaTheme="minorEastAsia" w:hAnsiTheme="minorEastAsia"/>
          <w:sz w:val="21"/>
          <w:szCs w:val="21"/>
        </w:rPr>
        <w:t>营业厅业务员报告收取的快递费用。</w:t>
      </w:r>
    </w:p>
    <w:p w14:paraId="6EB037DE" w14:textId="77777777" w:rsidR="00B44830" w:rsidRDefault="00B44830" w:rsidP="0084750D">
      <w:pPr>
        <w:spacing w:line="240" w:lineRule="auto"/>
        <w:ind w:left="420" w:firstLine="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AE5: </w:t>
      </w:r>
      <w:r>
        <w:rPr>
          <w:rFonts w:asciiTheme="minorEastAsia" w:eastAsiaTheme="minorEastAsia" w:hAnsiTheme="minorEastAsia" w:hint="eastAsia"/>
          <w:sz w:val="21"/>
          <w:szCs w:val="21"/>
        </w:rPr>
        <w:t>每个</w:t>
      </w:r>
      <w:r>
        <w:rPr>
          <w:rFonts w:asciiTheme="minorEastAsia" w:eastAsiaTheme="minorEastAsia" w:hAnsiTheme="minorEastAsia"/>
          <w:sz w:val="21"/>
          <w:szCs w:val="21"/>
        </w:rPr>
        <w:t>营业厅的快递员在任何时刻都够用，</w:t>
      </w:r>
      <w:r>
        <w:rPr>
          <w:rFonts w:asciiTheme="minorEastAsia" w:eastAsiaTheme="minorEastAsia" w:hAnsiTheme="minorEastAsia" w:hint="eastAsia"/>
          <w:sz w:val="21"/>
          <w:szCs w:val="21"/>
        </w:rPr>
        <w:t>不存在</w:t>
      </w:r>
      <w:r>
        <w:rPr>
          <w:rFonts w:asciiTheme="minorEastAsia" w:eastAsiaTheme="minorEastAsia" w:hAnsiTheme="minorEastAsia"/>
          <w:sz w:val="21"/>
          <w:szCs w:val="21"/>
        </w:rPr>
        <w:t>等待快递员的现象。</w:t>
      </w:r>
    </w:p>
    <w:p w14:paraId="795C374E" w14:textId="77777777" w:rsidR="00B44830" w:rsidRDefault="00B44830" w:rsidP="0084750D">
      <w:pPr>
        <w:spacing w:line="240" w:lineRule="auto"/>
        <w:ind w:left="420" w:firstLine="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AE</w:t>
      </w:r>
      <w:r>
        <w:rPr>
          <w:rFonts w:asciiTheme="minorEastAsia" w:eastAsiaTheme="minorEastAsia" w:hAnsiTheme="minorEastAsia"/>
          <w:sz w:val="21"/>
          <w:szCs w:val="21"/>
        </w:rPr>
        <w:t>6: 整个操作流程中不允许顾客取消寄货。</w:t>
      </w:r>
    </w:p>
    <w:p w14:paraId="62D0EB09" w14:textId="4EFAB6B5" w:rsidR="0080146B" w:rsidRPr="002D190B" w:rsidRDefault="0080146B" w:rsidP="0084750D">
      <w:pPr>
        <w:spacing w:line="240" w:lineRule="auto"/>
        <w:ind w:left="420" w:firstLine="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AE</w:t>
      </w:r>
      <w:r>
        <w:rPr>
          <w:rFonts w:asciiTheme="minorEastAsia" w:eastAsiaTheme="minorEastAsia" w:hAnsiTheme="minorEastAsia"/>
          <w:sz w:val="21"/>
          <w:szCs w:val="21"/>
        </w:rPr>
        <w:t xml:space="preserve">7: </w:t>
      </w:r>
      <w:r>
        <w:rPr>
          <w:rFonts w:asciiTheme="minorEastAsia" w:eastAsiaTheme="minorEastAsia" w:hAnsiTheme="minorEastAsia" w:hint="eastAsia"/>
          <w:sz w:val="21"/>
          <w:szCs w:val="21"/>
        </w:rPr>
        <w:t>任何</w:t>
      </w:r>
      <w:r>
        <w:rPr>
          <w:rFonts w:asciiTheme="minorEastAsia" w:eastAsiaTheme="minorEastAsia" w:hAnsiTheme="minorEastAsia"/>
          <w:sz w:val="21"/>
          <w:szCs w:val="21"/>
        </w:rPr>
        <w:t>单据生成后只有总经理在审批是可以修改，</w:t>
      </w:r>
      <w:r>
        <w:rPr>
          <w:rFonts w:asciiTheme="minorEastAsia" w:eastAsiaTheme="minorEastAsia" w:hAnsiTheme="minorEastAsia" w:hint="eastAsia"/>
          <w:sz w:val="21"/>
          <w:szCs w:val="21"/>
        </w:rPr>
        <w:t>任何</w:t>
      </w:r>
      <w:r>
        <w:rPr>
          <w:rFonts w:asciiTheme="minorEastAsia" w:eastAsiaTheme="minorEastAsia" w:hAnsiTheme="minorEastAsia"/>
          <w:sz w:val="21"/>
          <w:szCs w:val="21"/>
        </w:rPr>
        <w:t>人不能删除单据。</w:t>
      </w:r>
    </w:p>
    <w:p w14:paraId="61C2AEAF" w14:textId="77777777" w:rsidR="0084750D" w:rsidRDefault="0084750D" w:rsidP="0084750D">
      <w:pPr>
        <w:spacing w:line="240" w:lineRule="auto"/>
        <w:rPr>
          <w:rFonts w:ascii="Microsoft YaHei UI" w:hAnsi="Microsoft YaHei UI"/>
        </w:rPr>
      </w:pPr>
    </w:p>
    <w:p w14:paraId="04B45974" w14:textId="77777777" w:rsidR="00574797" w:rsidRPr="00574797" w:rsidRDefault="00574797" w:rsidP="0084750D">
      <w:pPr>
        <w:spacing w:line="24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74797">
        <w:rPr>
          <w:rFonts w:asciiTheme="minorEastAsia" w:eastAsiaTheme="minorEastAsia" w:hAnsiTheme="minorEastAsia" w:hint="eastAsia"/>
          <w:b/>
          <w:sz w:val="24"/>
          <w:szCs w:val="24"/>
        </w:rPr>
        <w:t>3</w:t>
      </w:r>
      <w:r w:rsidRPr="00574797">
        <w:rPr>
          <w:rFonts w:asciiTheme="minorEastAsia" w:eastAsiaTheme="minorEastAsia" w:hAnsiTheme="minorEastAsia"/>
          <w:b/>
          <w:sz w:val="24"/>
          <w:szCs w:val="24"/>
        </w:rPr>
        <w:t>.详细需求描述</w:t>
      </w:r>
    </w:p>
    <w:p w14:paraId="15D85D82" w14:textId="77777777"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84750D">
        <w:rPr>
          <w:rFonts w:asciiTheme="minorEastAsia" w:eastAsiaTheme="minorEastAsia" w:hAnsiTheme="minorEastAsia"/>
          <w:b/>
          <w:sz w:val="21"/>
          <w:szCs w:val="21"/>
        </w:rPr>
        <w:t>3.1  对外接口需求</w:t>
      </w:r>
    </w:p>
    <w:p w14:paraId="0D96A791" w14:textId="29605FFC" w:rsidR="0084750D" w:rsidRDefault="00BA3FE5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BA3FE5">
        <w:rPr>
          <w:rFonts w:asciiTheme="minorEastAsia" w:eastAsiaTheme="minorEastAsia" w:hAnsiTheme="minorEastAsia" w:hint="eastAsia"/>
          <w:sz w:val="21"/>
          <w:szCs w:val="21"/>
        </w:rPr>
        <w:t>系统应该使用metro风格界面，如图：</w:t>
      </w:r>
    </w:p>
    <w:p w14:paraId="2947BA7E" w14:textId="714F1957" w:rsidR="00BA3FE5" w:rsidRDefault="00BA3FE5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anchor distT="0" distB="0" distL="114300" distR="114300" simplePos="0" relativeHeight="251668480" behindDoc="1" locked="0" layoutInCell="1" allowOverlap="1" wp14:anchorId="42DDA541" wp14:editId="028C13CC">
            <wp:simplePos x="0" y="0"/>
            <wp:positionH relativeFrom="column">
              <wp:posOffset>-114300</wp:posOffset>
            </wp:positionH>
            <wp:positionV relativeFrom="paragraph">
              <wp:posOffset>111760</wp:posOffset>
            </wp:positionV>
            <wp:extent cx="3272790" cy="1842135"/>
            <wp:effectExtent l="0" t="0" r="3810" b="1206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184213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69C45" w14:textId="77777777" w:rsidR="00BA3FE5" w:rsidRDefault="00BA3FE5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1B85D783" w14:textId="77777777" w:rsidR="00BA3FE5" w:rsidRDefault="00BA3FE5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78A98B43" w14:textId="77777777" w:rsidR="00BA3FE5" w:rsidRDefault="00BA3FE5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1B507EE8" w14:textId="77777777" w:rsidR="00BA3FE5" w:rsidRDefault="00BA3FE5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7A213D9B" w14:textId="77777777" w:rsidR="00BA3FE5" w:rsidRDefault="00BA3FE5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68454D68" w14:textId="77777777" w:rsidR="00BA3FE5" w:rsidRPr="00BA3FE5" w:rsidRDefault="00BA3FE5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67A70B54" w14:textId="77777777"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84750D">
        <w:rPr>
          <w:rFonts w:asciiTheme="minorEastAsia" w:eastAsiaTheme="minorEastAsia" w:hAnsiTheme="minorEastAsia"/>
          <w:b/>
          <w:sz w:val="21"/>
          <w:szCs w:val="21"/>
        </w:rPr>
        <w:lastRenderedPageBreak/>
        <w:t>3.1.2  通信接口</w:t>
      </w:r>
    </w:p>
    <w:p w14:paraId="536A7BDE" w14:textId="2FFC2526" w:rsidR="00BA3FE5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b/>
          <w:sz w:val="21"/>
          <w:szCs w:val="21"/>
        </w:rPr>
        <w:t xml:space="preserve">  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C</w:t>
      </w:r>
      <w:r w:rsidRPr="0084750D">
        <w:rPr>
          <w:rFonts w:asciiTheme="minorEastAsia" w:eastAsiaTheme="minorEastAsia" w:hAnsiTheme="minorEastAsia"/>
          <w:sz w:val="21"/>
          <w:szCs w:val="21"/>
        </w:rPr>
        <w:t>I：客户端和服务器端采用RMI</w:t>
      </w:r>
    </w:p>
    <w:p w14:paraId="7729F9F1" w14:textId="77777777" w:rsidR="00BA3FE5" w:rsidRPr="0084750D" w:rsidRDefault="00BA3FE5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6FF97C84" w14:textId="77777777"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4750D">
        <w:rPr>
          <w:rFonts w:asciiTheme="minorEastAsia" w:eastAsiaTheme="minorEastAsia" w:hAnsiTheme="minorEastAsia"/>
          <w:b/>
          <w:sz w:val="24"/>
          <w:szCs w:val="24"/>
        </w:rPr>
        <w:t>3.2功能需求</w:t>
      </w:r>
    </w:p>
    <w:p w14:paraId="512AC95D" w14:textId="77777777" w:rsidR="0084750D" w:rsidRPr="0084750D" w:rsidRDefault="0084750D" w:rsidP="0084750D">
      <w:pPr>
        <w:rPr>
          <w:rFonts w:asciiTheme="minorEastAsia" w:eastAsiaTheme="minorEastAsia" w:hAnsiTheme="minorEastAsia"/>
          <w:b/>
          <w:sz w:val="21"/>
          <w:szCs w:val="21"/>
        </w:rPr>
      </w:pPr>
      <w:r w:rsidRPr="0084750D">
        <w:rPr>
          <w:rFonts w:asciiTheme="minorEastAsia" w:eastAsiaTheme="minorEastAsia" w:hAnsiTheme="minorEastAsia"/>
          <w:b/>
          <w:sz w:val="21"/>
          <w:szCs w:val="21"/>
        </w:rPr>
        <w:t>3.2.1</w:t>
      </w:r>
      <w:r w:rsidRPr="0084750D">
        <w:rPr>
          <w:rFonts w:asciiTheme="minorEastAsia" w:eastAsiaTheme="minorEastAsia" w:hAnsiTheme="minorEastAsia" w:hint="eastAsia"/>
          <w:b/>
          <w:sz w:val="21"/>
          <w:szCs w:val="21"/>
        </w:rPr>
        <w:t>查询</w:t>
      </w:r>
      <w:r w:rsidRPr="0084750D">
        <w:rPr>
          <w:rFonts w:asciiTheme="minorEastAsia" w:eastAsiaTheme="minorEastAsia" w:hAnsiTheme="minorEastAsia"/>
          <w:b/>
          <w:sz w:val="21"/>
          <w:szCs w:val="21"/>
        </w:rPr>
        <w:t>物流信息</w:t>
      </w:r>
    </w:p>
    <w:p w14:paraId="717BE6E6" w14:textId="77777777" w:rsidR="0084750D" w:rsidRPr="002D190B" w:rsidRDefault="0084750D" w:rsidP="0084750D">
      <w:pPr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/>
          <w:sz w:val="21"/>
          <w:szCs w:val="21"/>
        </w:rPr>
        <w:t>3.2.1.1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特性</w:t>
      </w:r>
      <w:r w:rsidRPr="002D190B">
        <w:rPr>
          <w:rFonts w:asciiTheme="minorEastAsia" w:eastAsiaTheme="minorEastAsia" w:hAnsiTheme="minorEastAsia"/>
          <w:sz w:val="21"/>
          <w:szCs w:val="21"/>
        </w:rPr>
        <w:t>描述</w:t>
      </w:r>
    </w:p>
    <w:p w14:paraId="3955F7E5" w14:textId="77777777" w:rsidR="0084750D" w:rsidRPr="002D190B" w:rsidRDefault="0084750D" w:rsidP="0084750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在</w:t>
      </w:r>
      <w:r w:rsidRPr="002D190B">
        <w:rPr>
          <w:rFonts w:asciiTheme="minorEastAsia" w:eastAsiaTheme="minorEastAsia" w:hAnsiTheme="minorEastAsia"/>
          <w:sz w:val="21"/>
          <w:szCs w:val="21"/>
        </w:rPr>
        <w:t>寄件人发货之后，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任何</w:t>
      </w:r>
      <w:r w:rsidRPr="002D190B">
        <w:rPr>
          <w:rFonts w:asciiTheme="minorEastAsia" w:eastAsiaTheme="minorEastAsia" w:hAnsiTheme="minorEastAsia"/>
          <w:sz w:val="21"/>
          <w:szCs w:val="21"/>
        </w:rPr>
        <w:t>知道订单条形码号的人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都可以</w:t>
      </w:r>
      <w:r w:rsidRPr="002D190B">
        <w:rPr>
          <w:rFonts w:asciiTheme="minorEastAsia" w:eastAsiaTheme="minorEastAsia" w:hAnsiTheme="minorEastAsia"/>
          <w:sz w:val="21"/>
          <w:szCs w:val="21"/>
        </w:rPr>
        <w:t>随时</w:t>
      </w:r>
      <w:r w:rsidR="00B44830">
        <w:rPr>
          <w:rFonts w:asciiTheme="minorEastAsia" w:eastAsiaTheme="minorEastAsia" w:hAnsiTheme="minorEastAsia"/>
          <w:sz w:val="21"/>
          <w:szCs w:val="21"/>
        </w:rPr>
        <w:t>利用物流快递管理系统（用户版）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查询</w:t>
      </w:r>
      <w:r w:rsidRPr="002D190B">
        <w:rPr>
          <w:rFonts w:asciiTheme="minorEastAsia" w:eastAsiaTheme="minorEastAsia" w:hAnsiTheme="minorEastAsia"/>
          <w:sz w:val="21"/>
          <w:szCs w:val="21"/>
        </w:rPr>
        <w:t>快递的货运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状态</w:t>
      </w:r>
      <w:r w:rsidRPr="002D190B">
        <w:rPr>
          <w:rFonts w:asciiTheme="minorEastAsia" w:eastAsiaTheme="minorEastAsia" w:hAnsiTheme="minorEastAsia"/>
          <w:sz w:val="21"/>
          <w:szCs w:val="21"/>
        </w:rPr>
        <w:t>。</w:t>
      </w:r>
    </w:p>
    <w:p w14:paraId="3213ED3A" w14:textId="77777777" w:rsidR="0084750D" w:rsidRPr="002D190B" w:rsidRDefault="0084750D" w:rsidP="0084750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优先级</w:t>
      </w:r>
      <w:r w:rsidRPr="002D190B">
        <w:rPr>
          <w:rFonts w:asciiTheme="minorEastAsia" w:eastAsiaTheme="minorEastAsia" w:hAnsiTheme="minorEastAsia"/>
          <w:sz w:val="21"/>
          <w:szCs w:val="21"/>
        </w:rPr>
        <w:t>＝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高</w:t>
      </w:r>
    </w:p>
    <w:p w14:paraId="4180862A" w14:textId="77777777" w:rsidR="0084750D" w:rsidRPr="002D190B" w:rsidRDefault="0084750D" w:rsidP="0084750D">
      <w:pPr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/>
          <w:sz w:val="21"/>
          <w:szCs w:val="21"/>
        </w:rPr>
        <w:t>3.2.1.2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2D190B">
        <w:rPr>
          <w:rFonts w:asciiTheme="minorEastAsia" w:eastAsiaTheme="minorEastAsia" w:hAnsiTheme="minorEastAsia"/>
          <w:sz w:val="21"/>
          <w:szCs w:val="21"/>
        </w:rPr>
        <w:t>／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响应</w:t>
      </w:r>
      <w:r w:rsidRPr="002D190B">
        <w:rPr>
          <w:rFonts w:asciiTheme="minorEastAsia" w:eastAsiaTheme="minorEastAsia" w:hAnsiTheme="minorEastAsia"/>
          <w:sz w:val="21"/>
          <w:szCs w:val="21"/>
        </w:rPr>
        <w:t>序列</w:t>
      </w:r>
    </w:p>
    <w:p w14:paraId="7AA7C6A8" w14:textId="77777777" w:rsidR="0084750D" w:rsidRPr="002D190B" w:rsidRDefault="0084750D" w:rsidP="0084750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2D190B">
        <w:rPr>
          <w:rFonts w:asciiTheme="minorEastAsia" w:eastAsiaTheme="minorEastAsia" w:hAnsiTheme="minorEastAsia"/>
          <w:sz w:val="21"/>
          <w:szCs w:val="21"/>
        </w:rPr>
        <w:t>：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用户</w:t>
      </w:r>
      <w:r w:rsidRPr="002D190B">
        <w:rPr>
          <w:rFonts w:asciiTheme="minorEastAsia" w:eastAsiaTheme="minorEastAsia" w:hAnsiTheme="minorEastAsia"/>
          <w:sz w:val="21"/>
          <w:szCs w:val="21"/>
        </w:rPr>
        <w:t>输入订单的条形码号。</w:t>
      </w:r>
    </w:p>
    <w:p w14:paraId="117D0D3A" w14:textId="77777777" w:rsidR="0084750D" w:rsidRPr="002D190B" w:rsidRDefault="0084750D" w:rsidP="0084750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响应</w:t>
      </w:r>
      <w:r w:rsidRPr="002D190B">
        <w:rPr>
          <w:rFonts w:asciiTheme="minorEastAsia" w:eastAsiaTheme="minorEastAsia" w:hAnsiTheme="minorEastAsia"/>
          <w:sz w:val="21"/>
          <w:szCs w:val="21"/>
        </w:rPr>
        <w:t>：</w:t>
      </w:r>
      <w:r w:rsidRPr="002D190B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2D190B">
        <w:rPr>
          <w:rFonts w:asciiTheme="minorEastAsia" w:eastAsiaTheme="minorEastAsia" w:hAnsiTheme="minorEastAsia"/>
          <w:sz w:val="21"/>
          <w:szCs w:val="21"/>
        </w:rPr>
        <w:t>显示快递的历史和当前货运状态和对应的时间。</w:t>
      </w:r>
    </w:p>
    <w:p w14:paraId="057116A8" w14:textId="77777777" w:rsidR="0084750D" w:rsidRPr="002D190B" w:rsidRDefault="0084750D" w:rsidP="0084750D">
      <w:pPr>
        <w:rPr>
          <w:rFonts w:asciiTheme="minorEastAsia" w:eastAsiaTheme="minorEastAsia" w:hAnsiTheme="minorEastAsia"/>
          <w:sz w:val="21"/>
          <w:szCs w:val="21"/>
        </w:rPr>
      </w:pPr>
      <w:r w:rsidRPr="002D190B">
        <w:rPr>
          <w:rFonts w:asciiTheme="minorEastAsia" w:eastAsiaTheme="minorEastAsia" w:hAnsiTheme="minorEastAsia" w:hint="eastAsia"/>
          <w:sz w:val="21"/>
          <w:szCs w:val="21"/>
        </w:rPr>
        <w:t>3.2.1.3相关</w:t>
      </w:r>
      <w:r w:rsidRPr="002D190B">
        <w:rPr>
          <w:rFonts w:asciiTheme="minorEastAsia" w:eastAsiaTheme="minorEastAsia" w:hAnsiTheme="minorEastAsia"/>
          <w:sz w:val="21"/>
          <w:szCs w:val="21"/>
        </w:rPr>
        <w:t>功能需求</w:t>
      </w:r>
    </w:p>
    <w:tbl>
      <w:tblPr>
        <w:tblStyle w:val="af8"/>
        <w:tblW w:w="0" w:type="auto"/>
        <w:tblBorders>
          <w:left w:val="none" w:sz="0" w:space="0" w:color="auto"/>
          <w:right w:val="none" w:sz="0" w:space="0" w:color="auto"/>
        </w:tblBorders>
        <w:tblLook w:val="0620" w:firstRow="1" w:lastRow="0" w:firstColumn="0" w:lastColumn="0" w:noHBand="1" w:noVBand="1"/>
      </w:tblPr>
      <w:tblGrid>
        <w:gridCol w:w="2736"/>
        <w:gridCol w:w="5738"/>
      </w:tblGrid>
      <w:tr w:rsidR="0084750D" w:rsidRPr="0084750D" w14:paraId="0D92082C" w14:textId="77777777" w:rsidTr="00B44830">
        <w:trPr>
          <w:trHeight w:val="2244"/>
        </w:trPr>
        <w:tc>
          <w:tcPr>
            <w:tcW w:w="2552" w:type="dxa"/>
          </w:tcPr>
          <w:p w14:paraId="5E7EE16D" w14:textId="32DFB6B1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Query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.Input</w:t>
            </w:r>
          </w:p>
          <w:p w14:paraId="449B0DDB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0B6F5CAF" w14:textId="796364CA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Query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.Input.OrderID</w:t>
            </w:r>
            <w:r w:rsidR="000E1FBC">
              <w:rPr>
                <w:rFonts w:ascii="宋体" w:eastAsia="宋体" w:hAnsi="宋体" w:cs="Times New Roman"/>
                <w:sz w:val="21"/>
                <w:szCs w:val="21"/>
              </w:rPr>
              <w:t>Trans</w:t>
            </w:r>
          </w:p>
          <w:p w14:paraId="4A435C0C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152F1439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Query.Input.Invalid</w:t>
            </w:r>
          </w:p>
          <w:p w14:paraId="4A279CB5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0E920E23" w14:textId="77777777" w:rsid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Query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.Input.End</w:t>
            </w:r>
          </w:p>
          <w:p w14:paraId="6CB3A8F6" w14:textId="2915C87F" w:rsidR="000E1FBC" w:rsidRPr="0084750D" w:rsidRDefault="000E1FBC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Query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.Input.OrderIDInfo</w:t>
            </w:r>
          </w:p>
        </w:tc>
        <w:tc>
          <w:tcPr>
            <w:tcW w:w="5738" w:type="dxa"/>
          </w:tcPr>
          <w:p w14:paraId="4365E412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系统应该允许用户在查询订单时进行键盘输入</w:t>
            </w:r>
          </w:p>
          <w:p w14:paraId="36EB6660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7FC3308F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用户输入正确的订单条形码号，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显示其货运状态</w:t>
            </w:r>
          </w:p>
          <w:p w14:paraId="7E2AED49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4FDDF5CA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用户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输入其他标识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时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显示输入无效</w:t>
            </w:r>
          </w:p>
          <w:p w14:paraId="112B325C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43B98BC6" w14:textId="77777777" w:rsid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用户在查询完成后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可以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请求退出查询，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Query.Close</w:t>
            </w:r>
          </w:p>
          <w:p w14:paraId="41379D15" w14:textId="10F58887" w:rsidR="000E1FBC" w:rsidRPr="0084750D" w:rsidRDefault="000E1FBC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z w:val="21"/>
                <w:szCs w:val="21"/>
              </w:rPr>
              <w:t>用户选择查看订单详情，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显示订单详情</w:t>
            </w:r>
          </w:p>
        </w:tc>
      </w:tr>
      <w:tr w:rsidR="0084750D" w:rsidRPr="0084750D" w14:paraId="3E5BE522" w14:textId="77777777" w:rsidTr="00B44830">
        <w:tc>
          <w:tcPr>
            <w:tcW w:w="2552" w:type="dxa"/>
          </w:tcPr>
          <w:p w14:paraId="365035C9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Query.Close</w:t>
            </w:r>
          </w:p>
        </w:tc>
        <w:tc>
          <w:tcPr>
            <w:tcW w:w="5738" w:type="dxa"/>
          </w:tcPr>
          <w:p w14:paraId="3E2C238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应该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允许用户要求退出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查询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界面，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返回等待查询界面，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Query.Input</w:t>
            </w:r>
          </w:p>
        </w:tc>
      </w:tr>
    </w:tbl>
    <w:p w14:paraId="66722330" w14:textId="77777777"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43BCE079" w14:textId="77777777" w:rsidR="0084750D" w:rsidRPr="0084750D" w:rsidRDefault="0084750D" w:rsidP="0084750D">
      <w:pPr>
        <w:rPr>
          <w:rFonts w:asciiTheme="minorEastAsia" w:eastAsiaTheme="minorEastAsia" w:hAnsiTheme="minorEastAsia"/>
          <w:b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b/>
          <w:sz w:val="21"/>
          <w:szCs w:val="21"/>
        </w:rPr>
        <w:t>3.2.2处理</w:t>
      </w:r>
      <w:r w:rsidRPr="0084750D">
        <w:rPr>
          <w:rFonts w:asciiTheme="minorEastAsia" w:eastAsiaTheme="minorEastAsia" w:hAnsiTheme="minorEastAsia"/>
          <w:b/>
          <w:sz w:val="21"/>
          <w:szCs w:val="21"/>
        </w:rPr>
        <w:t>订单</w:t>
      </w:r>
    </w:p>
    <w:p w14:paraId="3FFC5B59" w14:textId="77777777" w:rsidR="0084750D" w:rsidRPr="0084750D" w:rsidRDefault="0084750D" w:rsidP="0084750D">
      <w:pPr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 xml:space="preserve">3.2.2.1 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特性描述</w:t>
      </w:r>
    </w:p>
    <w:p w14:paraId="4F49338E" w14:textId="77777777" w:rsidR="0084750D" w:rsidRPr="0084750D" w:rsidRDefault="0084750D" w:rsidP="0084750D">
      <w:pPr>
        <w:spacing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>经过验证的快递员从顾客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处</w:t>
      </w:r>
      <w:r w:rsidRPr="0084750D">
        <w:rPr>
          <w:rFonts w:asciiTheme="minorEastAsia" w:eastAsiaTheme="minorEastAsia" w:hAnsiTheme="minorEastAsia"/>
          <w:sz w:val="21"/>
          <w:szCs w:val="21"/>
        </w:rPr>
        <w:t>揽件后返回营业厅，为顾客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完成</w:t>
      </w:r>
      <w:r w:rsidRPr="0084750D">
        <w:rPr>
          <w:rFonts w:asciiTheme="minorEastAsia" w:eastAsiaTheme="minorEastAsia" w:hAnsiTheme="minorEastAsia"/>
          <w:sz w:val="21"/>
          <w:szCs w:val="21"/>
        </w:rPr>
        <w:t>订单的录入，生成快递订单，获得订单的费用合计和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预计到达</w:t>
      </w:r>
      <w:r w:rsidRPr="0084750D">
        <w:rPr>
          <w:rFonts w:asciiTheme="minorEastAsia" w:eastAsiaTheme="minorEastAsia" w:hAnsiTheme="minorEastAsia"/>
          <w:sz w:val="21"/>
          <w:szCs w:val="21"/>
        </w:rPr>
        <w:t>时间。</w:t>
      </w:r>
    </w:p>
    <w:p w14:paraId="464BC0B4" w14:textId="77777777" w:rsidR="0084750D" w:rsidRPr="0084750D" w:rsidRDefault="0084750D" w:rsidP="0084750D">
      <w:pPr>
        <w:ind w:left="420" w:firstLine="6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优先级</w:t>
      </w:r>
      <w:r w:rsidRPr="0084750D">
        <w:rPr>
          <w:rFonts w:asciiTheme="minorEastAsia" w:eastAsiaTheme="minorEastAsia" w:hAnsiTheme="minorEastAsia"/>
          <w:sz w:val="21"/>
          <w:szCs w:val="21"/>
        </w:rPr>
        <w:t>＝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高</w:t>
      </w:r>
    </w:p>
    <w:p w14:paraId="632C855E" w14:textId="77777777" w:rsidR="0084750D" w:rsidRPr="0084750D" w:rsidRDefault="0084750D" w:rsidP="0084750D">
      <w:pPr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>3.2.2.2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84750D">
        <w:rPr>
          <w:rFonts w:asciiTheme="minorEastAsia" w:eastAsiaTheme="minorEastAsia" w:hAnsiTheme="minorEastAsia"/>
          <w:sz w:val="21"/>
          <w:szCs w:val="21"/>
        </w:rPr>
        <w:t>／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响应</w:t>
      </w:r>
      <w:r w:rsidRPr="0084750D">
        <w:rPr>
          <w:rFonts w:asciiTheme="minorEastAsia" w:eastAsiaTheme="minorEastAsia" w:hAnsiTheme="minorEastAsia"/>
          <w:sz w:val="21"/>
          <w:szCs w:val="21"/>
        </w:rPr>
        <w:t>序列</w:t>
      </w:r>
    </w:p>
    <w:p w14:paraId="3E054808" w14:textId="77777777" w:rsidR="0084750D" w:rsidRPr="0084750D" w:rsidRDefault="0084750D" w:rsidP="0084750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84750D">
        <w:rPr>
          <w:rFonts w:asciiTheme="minorEastAsia" w:eastAsiaTheme="minorEastAsia" w:hAnsiTheme="minorEastAsia"/>
          <w:sz w:val="21"/>
          <w:szCs w:val="21"/>
        </w:rPr>
        <w:t>：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快递员</w:t>
      </w:r>
      <w:r w:rsidRPr="0084750D">
        <w:rPr>
          <w:rFonts w:asciiTheme="minorEastAsia" w:eastAsiaTheme="minorEastAsia" w:hAnsiTheme="minorEastAsia"/>
          <w:sz w:val="21"/>
          <w:szCs w:val="21"/>
        </w:rPr>
        <w:t>输入订单的寄件人信息，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托运</w:t>
      </w:r>
      <w:r w:rsidRPr="0084750D">
        <w:rPr>
          <w:rFonts w:asciiTheme="minorEastAsia" w:eastAsiaTheme="minorEastAsia" w:hAnsiTheme="minorEastAsia"/>
          <w:sz w:val="21"/>
          <w:szCs w:val="21"/>
        </w:rPr>
        <w:t>货物信息，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快递</w:t>
      </w:r>
      <w:r w:rsidRPr="0084750D">
        <w:rPr>
          <w:rFonts w:asciiTheme="minorEastAsia" w:eastAsiaTheme="minorEastAsia" w:hAnsiTheme="minorEastAsia"/>
          <w:sz w:val="21"/>
          <w:szCs w:val="21"/>
        </w:rPr>
        <w:t>类型，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包装</w:t>
      </w:r>
      <w:r w:rsidRPr="0084750D">
        <w:rPr>
          <w:rFonts w:asciiTheme="minorEastAsia" w:eastAsiaTheme="minorEastAsia" w:hAnsiTheme="minorEastAsia"/>
          <w:sz w:val="21"/>
          <w:szCs w:val="21"/>
        </w:rPr>
        <w:t>类型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和</w:t>
      </w:r>
      <w:r w:rsidRPr="0084750D">
        <w:rPr>
          <w:rFonts w:asciiTheme="minorEastAsia" w:eastAsiaTheme="minorEastAsia" w:hAnsiTheme="minorEastAsia"/>
          <w:sz w:val="21"/>
          <w:szCs w:val="21"/>
        </w:rPr>
        <w:t>收件人信息</w:t>
      </w:r>
    </w:p>
    <w:p w14:paraId="6BA92F6C" w14:textId="77777777" w:rsidR="0084750D" w:rsidRPr="0084750D" w:rsidRDefault="0084750D" w:rsidP="0084750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响应</w:t>
      </w:r>
      <w:r w:rsidRPr="0084750D">
        <w:rPr>
          <w:rFonts w:asciiTheme="minorEastAsia" w:eastAsiaTheme="minorEastAsia" w:hAnsiTheme="minorEastAsia"/>
          <w:sz w:val="21"/>
          <w:szCs w:val="21"/>
        </w:rPr>
        <w:t>：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84750D">
        <w:rPr>
          <w:rFonts w:asciiTheme="minorEastAsia" w:eastAsiaTheme="minorEastAsia" w:hAnsiTheme="minorEastAsia"/>
          <w:sz w:val="21"/>
          <w:szCs w:val="21"/>
        </w:rPr>
        <w:t>显示生成的订单，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订单</w:t>
      </w:r>
      <w:r w:rsidRPr="0084750D">
        <w:rPr>
          <w:rFonts w:asciiTheme="minorEastAsia" w:eastAsiaTheme="minorEastAsia" w:hAnsiTheme="minorEastAsia"/>
          <w:sz w:val="21"/>
          <w:szCs w:val="21"/>
        </w:rPr>
        <w:t>的条形码号，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报价</w:t>
      </w:r>
      <w:r w:rsidRPr="0084750D">
        <w:rPr>
          <w:rFonts w:asciiTheme="minorEastAsia" w:eastAsiaTheme="minorEastAsia" w:hAnsiTheme="minorEastAsia"/>
          <w:sz w:val="21"/>
          <w:szCs w:val="21"/>
        </w:rPr>
        <w:t>和预计到达日期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并</w:t>
      </w:r>
      <w:r w:rsidRPr="0084750D">
        <w:rPr>
          <w:rFonts w:asciiTheme="minorEastAsia" w:eastAsiaTheme="minorEastAsia" w:hAnsiTheme="minorEastAsia"/>
          <w:sz w:val="21"/>
          <w:szCs w:val="21"/>
        </w:rPr>
        <w:t>更新数据</w:t>
      </w:r>
    </w:p>
    <w:p w14:paraId="548D3E3D" w14:textId="77777777" w:rsidR="0084750D" w:rsidRPr="0084750D" w:rsidRDefault="0084750D" w:rsidP="0084750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84750D">
        <w:rPr>
          <w:rFonts w:asciiTheme="minorEastAsia" w:eastAsiaTheme="minorEastAsia" w:hAnsiTheme="minorEastAsia"/>
          <w:sz w:val="21"/>
          <w:szCs w:val="21"/>
        </w:rPr>
        <w:t>：快递员在输入过程中取消生成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订单</w:t>
      </w:r>
    </w:p>
    <w:p w14:paraId="49999BAD" w14:textId="77777777" w:rsidR="0084750D" w:rsidRPr="0084750D" w:rsidRDefault="0084750D" w:rsidP="0084750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响应</w:t>
      </w:r>
      <w:r w:rsidRPr="0084750D">
        <w:rPr>
          <w:rFonts w:asciiTheme="minorEastAsia" w:eastAsiaTheme="minorEastAsia" w:hAnsiTheme="minorEastAsia"/>
          <w:sz w:val="21"/>
          <w:szCs w:val="21"/>
        </w:rPr>
        <w:t>：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84750D">
        <w:rPr>
          <w:rFonts w:asciiTheme="minorEastAsia" w:eastAsiaTheme="minorEastAsia" w:hAnsiTheme="minorEastAsia"/>
          <w:sz w:val="21"/>
          <w:szCs w:val="21"/>
        </w:rPr>
        <w:t>取消订单生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生成</w:t>
      </w:r>
    </w:p>
    <w:p w14:paraId="24F61CCF" w14:textId="77777777" w:rsidR="0084750D" w:rsidRPr="0084750D" w:rsidRDefault="0084750D" w:rsidP="0084750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84750D">
        <w:rPr>
          <w:rFonts w:asciiTheme="minorEastAsia" w:eastAsiaTheme="minorEastAsia" w:hAnsiTheme="minorEastAsia"/>
          <w:sz w:val="21"/>
          <w:szCs w:val="21"/>
        </w:rPr>
        <w:t>：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快递员</w:t>
      </w:r>
      <w:r w:rsidRPr="0084750D">
        <w:rPr>
          <w:rFonts w:asciiTheme="minorEastAsia" w:eastAsiaTheme="minorEastAsia" w:hAnsiTheme="minorEastAsia"/>
          <w:sz w:val="21"/>
          <w:szCs w:val="21"/>
        </w:rPr>
        <w:t>在生成订单后，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快递</w:t>
      </w:r>
      <w:r w:rsidRPr="0084750D">
        <w:rPr>
          <w:rFonts w:asciiTheme="minorEastAsia" w:eastAsiaTheme="minorEastAsia" w:hAnsiTheme="minorEastAsia"/>
          <w:sz w:val="21"/>
          <w:szCs w:val="21"/>
        </w:rPr>
        <w:t>未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发往别的</w:t>
      </w:r>
      <w:r w:rsidRPr="0084750D">
        <w:rPr>
          <w:rFonts w:asciiTheme="minorEastAsia" w:eastAsiaTheme="minorEastAsia" w:hAnsiTheme="minorEastAsia"/>
          <w:sz w:val="21"/>
          <w:szCs w:val="21"/>
        </w:rPr>
        <w:t>营业厅或中转中心时修改订单</w:t>
      </w:r>
    </w:p>
    <w:p w14:paraId="10BBE654" w14:textId="77777777" w:rsidR="0084750D" w:rsidRPr="0084750D" w:rsidRDefault="0084750D" w:rsidP="0084750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响应</w:t>
      </w:r>
      <w:r w:rsidRPr="0084750D">
        <w:rPr>
          <w:rFonts w:asciiTheme="minorEastAsia" w:eastAsiaTheme="minorEastAsia" w:hAnsiTheme="minorEastAsia"/>
          <w:sz w:val="21"/>
          <w:szCs w:val="21"/>
        </w:rPr>
        <w:t>：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84750D">
        <w:rPr>
          <w:rFonts w:asciiTheme="minorEastAsia" w:eastAsiaTheme="minorEastAsia" w:hAnsiTheme="minorEastAsia"/>
          <w:sz w:val="21"/>
          <w:szCs w:val="21"/>
        </w:rPr>
        <w:t>显示订单，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并</w:t>
      </w:r>
      <w:r w:rsidRPr="0084750D">
        <w:rPr>
          <w:rFonts w:asciiTheme="minorEastAsia" w:eastAsiaTheme="minorEastAsia" w:hAnsiTheme="minorEastAsia"/>
          <w:sz w:val="21"/>
          <w:szCs w:val="21"/>
        </w:rPr>
        <w:t>提供修改服务，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更新</w:t>
      </w:r>
      <w:r w:rsidRPr="0084750D">
        <w:rPr>
          <w:rFonts w:asciiTheme="minorEastAsia" w:eastAsiaTheme="minorEastAsia" w:hAnsiTheme="minorEastAsia"/>
          <w:sz w:val="21"/>
          <w:szCs w:val="21"/>
        </w:rPr>
        <w:t>数据</w:t>
      </w:r>
    </w:p>
    <w:p w14:paraId="137FCFAD" w14:textId="77777777" w:rsidR="0084750D" w:rsidRPr="0084750D" w:rsidRDefault="0084750D" w:rsidP="0084750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84750D">
        <w:rPr>
          <w:rFonts w:asciiTheme="minorEastAsia" w:eastAsiaTheme="minorEastAsia" w:hAnsiTheme="minorEastAsia"/>
          <w:sz w:val="21"/>
          <w:szCs w:val="21"/>
        </w:rPr>
        <w:t>：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快递员</w:t>
      </w:r>
      <w:r w:rsidRPr="0084750D">
        <w:rPr>
          <w:rFonts w:asciiTheme="minorEastAsia" w:eastAsiaTheme="minorEastAsia" w:hAnsiTheme="minorEastAsia"/>
          <w:sz w:val="21"/>
          <w:szCs w:val="21"/>
        </w:rPr>
        <w:t>在生成订单后，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快递已发往别的</w:t>
      </w:r>
      <w:r w:rsidRPr="0084750D">
        <w:rPr>
          <w:rFonts w:asciiTheme="minorEastAsia" w:eastAsiaTheme="minorEastAsia" w:hAnsiTheme="minorEastAsia"/>
          <w:sz w:val="21"/>
          <w:szCs w:val="21"/>
        </w:rPr>
        <w:t>营业厅或中转中心时修改订单</w:t>
      </w:r>
    </w:p>
    <w:p w14:paraId="294EEB4D" w14:textId="77777777" w:rsidR="0084750D" w:rsidRPr="0084750D" w:rsidRDefault="0084750D" w:rsidP="0084750D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>响应：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84750D">
        <w:rPr>
          <w:rFonts w:asciiTheme="minorEastAsia" w:eastAsiaTheme="minorEastAsia" w:hAnsiTheme="minorEastAsia"/>
          <w:sz w:val="21"/>
          <w:szCs w:val="21"/>
        </w:rPr>
        <w:t>显示修改失败，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快递</w:t>
      </w:r>
      <w:r w:rsidRPr="0084750D">
        <w:rPr>
          <w:rFonts w:asciiTheme="minorEastAsia" w:eastAsiaTheme="minorEastAsia" w:hAnsiTheme="minorEastAsia"/>
          <w:sz w:val="21"/>
          <w:szCs w:val="21"/>
        </w:rPr>
        <w:t>已运出</w:t>
      </w:r>
    </w:p>
    <w:p w14:paraId="53A5BF70" w14:textId="77777777" w:rsid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84750D">
        <w:rPr>
          <w:rFonts w:asciiTheme="minorEastAsia" w:eastAsiaTheme="minorEastAsia" w:hAnsiTheme="minorEastAsia"/>
          <w:sz w:val="21"/>
          <w:szCs w:val="21"/>
        </w:rPr>
        <w:t>3.2.2.3</w:t>
      </w:r>
      <w:r w:rsidRPr="0084750D">
        <w:rPr>
          <w:rFonts w:asciiTheme="minorEastAsia" w:eastAsiaTheme="minorEastAsia" w:hAnsiTheme="minorEastAsia" w:hint="eastAsia"/>
          <w:sz w:val="21"/>
          <w:szCs w:val="21"/>
        </w:rPr>
        <w:t>相关功能</w:t>
      </w:r>
      <w:r w:rsidRPr="0084750D">
        <w:rPr>
          <w:rFonts w:asciiTheme="minorEastAsia" w:eastAsiaTheme="minorEastAsia" w:hAnsiTheme="minorEastAsia"/>
          <w:sz w:val="21"/>
          <w:szCs w:val="21"/>
        </w:rPr>
        <w:t>需求</w:t>
      </w:r>
    </w:p>
    <w:tbl>
      <w:tblPr>
        <w:tblStyle w:val="af8"/>
        <w:tblW w:w="0" w:type="auto"/>
        <w:tblBorders>
          <w:left w:val="none" w:sz="0" w:space="0" w:color="auto"/>
          <w:right w:val="none" w:sz="0" w:space="0" w:color="auto"/>
        </w:tblBorders>
        <w:tblLook w:val="0620" w:firstRow="1" w:lastRow="0" w:firstColumn="0" w:lastColumn="0" w:noHBand="1" w:noVBand="1"/>
      </w:tblPr>
      <w:tblGrid>
        <w:gridCol w:w="3051"/>
        <w:gridCol w:w="5249"/>
      </w:tblGrid>
      <w:tr w:rsidR="0084750D" w:rsidRPr="0084750D" w14:paraId="47FE9675" w14:textId="77777777" w:rsidTr="00B44830">
        <w:tc>
          <w:tcPr>
            <w:tcW w:w="3051" w:type="dxa"/>
          </w:tcPr>
          <w:p w14:paraId="18AE1D0F" w14:textId="77777777" w:rsidR="0084750D" w:rsidRPr="0084750D" w:rsidRDefault="0084750D" w:rsidP="0084750D">
            <w:pPr>
              <w:widowControl w:val="0"/>
              <w:tabs>
                <w:tab w:val="left" w:pos="1466"/>
              </w:tabs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Order.Input</w:t>
            </w:r>
          </w:p>
          <w:p w14:paraId="6A9D751B" w14:textId="77777777" w:rsidR="0084750D" w:rsidRPr="0084750D" w:rsidRDefault="0084750D" w:rsidP="0084750D">
            <w:pPr>
              <w:widowControl w:val="0"/>
              <w:tabs>
                <w:tab w:val="left" w:pos="1466"/>
              </w:tabs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35A2708A" w14:textId="77777777" w:rsidR="0084750D" w:rsidRPr="0084750D" w:rsidRDefault="0084750D" w:rsidP="0084750D">
            <w:pPr>
              <w:widowControl w:val="0"/>
              <w:tabs>
                <w:tab w:val="left" w:pos="1466"/>
              </w:tabs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Order.Input.Goods</w:t>
            </w:r>
          </w:p>
          <w:p w14:paraId="33C42EE8" w14:textId="77777777" w:rsidR="0084750D" w:rsidRPr="0084750D" w:rsidRDefault="0084750D" w:rsidP="0084750D">
            <w:pPr>
              <w:widowControl w:val="0"/>
              <w:tabs>
                <w:tab w:val="left" w:pos="1466"/>
              </w:tabs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08484CC8" w14:textId="77777777" w:rsidR="0084750D" w:rsidRPr="0084750D" w:rsidRDefault="0084750D" w:rsidP="0084750D">
            <w:pPr>
              <w:widowControl w:val="0"/>
              <w:tabs>
                <w:tab w:val="left" w:pos="1466"/>
              </w:tabs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Order.Input.Information</w:t>
            </w:r>
          </w:p>
          <w:p w14:paraId="58B6479B" w14:textId="77777777" w:rsidR="0084750D" w:rsidRPr="0084750D" w:rsidRDefault="0084750D" w:rsidP="0084750D">
            <w:pPr>
              <w:widowControl w:val="0"/>
              <w:tabs>
                <w:tab w:val="left" w:pos="1466"/>
              </w:tabs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63E5F2ED" w14:textId="77777777" w:rsidR="0084750D" w:rsidRPr="0084750D" w:rsidRDefault="0084750D" w:rsidP="0084750D">
            <w:pPr>
              <w:widowControl w:val="0"/>
              <w:tabs>
                <w:tab w:val="left" w:pos="1466"/>
              </w:tabs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Order.Input.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Modify</w:t>
            </w:r>
          </w:p>
          <w:p w14:paraId="07A56457" w14:textId="77777777" w:rsidR="0084750D" w:rsidRPr="0084750D" w:rsidRDefault="0084750D" w:rsidP="0084750D">
            <w:pPr>
              <w:widowControl w:val="0"/>
              <w:tabs>
                <w:tab w:val="left" w:pos="1466"/>
              </w:tabs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6F0702D8" w14:textId="77777777" w:rsidR="0084750D" w:rsidRPr="0084750D" w:rsidRDefault="0084750D" w:rsidP="0084750D">
            <w:pPr>
              <w:widowControl w:val="0"/>
              <w:tabs>
                <w:tab w:val="left" w:pos="1466"/>
              </w:tabs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Order.Input.Invalid</w:t>
            </w:r>
          </w:p>
          <w:p w14:paraId="7B04FCDF" w14:textId="77777777" w:rsidR="0084750D" w:rsidRDefault="0084750D" w:rsidP="0084750D">
            <w:pPr>
              <w:widowControl w:val="0"/>
              <w:tabs>
                <w:tab w:val="left" w:pos="1466"/>
              </w:tabs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Order.Input.Cancel</w:t>
            </w:r>
          </w:p>
          <w:p w14:paraId="24547290" w14:textId="77777777" w:rsidR="00B44830" w:rsidRDefault="00B44830" w:rsidP="0084750D">
            <w:pPr>
              <w:widowControl w:val="0"/>
              <w:tabs>
                <w:tab w:val="left" w:pos="1466"/>
              </w:tabs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65413A01" w14:textId="77777777" w:rsidR="00B44830" w:rsidRDefault="00B44830" w:rsidP="0084750D">
            <w:pPr>
              <w:widowControl w:val="0"/>
              <w:tabs>
                <w:tab w:val="left" w:pos="1466"/>
              </w:tabs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Order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.Input.Choose</w:t>
            </w:r>
          </w:p>
          <w:p w14:paraId="125B3652" w14:textId="77777777" w:rsidR="00C72FFE" w:rsidRDefault="00C72FFE" w:rsidP="0084750D">
            <w:pPr>
              <w:widowControl w:val="0"/>
              <w:tabs>
                <w:tab w:val="left" w:pos="1466"/>
              </w:tabs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56BBBB9A" w14:textId="35259B01" w:rsidR="00C72FFE" w:rsidRPr="0084750D" w:rsidRDefault="00C72FFE" w:rsidP="0084750D">
            <w:pPr>
              <w:widowControl w:val="0"/>
              <w:tabs>
                <w:tab w:val="left" w:pos="1466"/>
              </w:tabs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Order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.Input.SignIn</w:t>
            </w:r>
          </w:p>
        </w:tc>
        <w:tc>
          <w:tcPr>
            <w:tcW w:w="5249" w:type="dxa"/>
          </w:tcPr>
          <w:p w14:paraId="07337628" w14:textId="2A2D9C84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lastRenderedPageBreak/>
              <w:t>系统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应该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允许快递员在生成订单的过程中进行键盘输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lastRenderedPageBreak/>
              <w:t>入</w:t>
            </w:r>
          </w:p>
          <w:p w14:paraId="5C488F1B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在快递员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生成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订单时，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执行录入货物信息的功能，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具体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参见Order.Goods</w:t>
            </w:r>
          </w:p>
          <w:p w14:paraId="66A6EFF3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在快递员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生成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订单时，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执行录入订单其他信息的功能，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具体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参见Order.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Information</w:t>
            </w:r>
          </w:p>
          <w:p w14:paraId="2D5021C2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在快递员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修改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订单时，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执行修改订单功能，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具体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参见Order.Modify</w:t>
            </w:r>
          </w:p>
          <w:p w14:paraId="762BD934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在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快递员输入无效标识时，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显示输入无效</w:t>
            </w:r>
          </w:p>
          <w:p w14:paraId="0B3895E8" w14:textId="77777777" w:rsid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在快递员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正在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录入订单信息时，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快递员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可以请求取消录入，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系统关闭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录入操作，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参见Order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.C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lose</w:t>
            </w:r>
          </w:p>
          <w:p w14:paraId="7EB83858" w14:textId="77777777" w:rsidR="00B44830" w:rsidRDefault="00B44830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z w:val="21"/>
                <w:szCs w:val="21"/>
              </w:rPr>
              <w:t>快递员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处理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订单时，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从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系统</w:t>
            </w:r>
            <w:r w:rsidR="00FE02B7">
              <w:rPr>
                <w:rFonts w:ascii="宋体" w:eastAsia="宋体" w:hAnsi="宋体" w:cs="Times New Roman"/>
                <w:sz w:val="21"/>
                <w:szCs w:val="21"/>
              </w:rPr>
              <w:t>菜单选择处理订单功能，</w:t>
            </w:r>
            <w:r w:rsidR="00FE02B7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="00FE02B7">
              <w:rPr>
                <w:rFonts w:ascii="宋体" w:eastAsia="宋体" w:hAnsi="宋体" w:cs="Times New Roman"/>
                <w:sz w:val="21"/>
                <w:szCs w:val="21"/>
              </w:rPr>
              <w:t>显示处理订单功能界面。</w:t>
            </w:r>
          </w:p>
          <w:p w14:paraId="14DB9C0F" w14:textId="0C04EB2A" w:rsidR="00C72FFE" w:rsidRPr="0084750D" w:rsidRDefault="00C72FFE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z w:val="21"/>
                <w:szCs w:val="21"/>
              </w:rPr>
              <w:t>快递员在执行操作前要先登录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进行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身份识别，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Sign.SignIn</w:t>
            </w:r>
          </w:p>
        </w:tc>
      </w:tr>
      <w:tr w:rsidR="0084750D" w:rsidRPr="0084750D" w14:paraId="379647E0" w14:textId="77777777" w:rsidTr="00B44830">
        <w:trPr>
          <w:trHeight w:val="302"/>
        </w:trPr>
        <w:tc>
          <w:tcPr>
            <w:tcW w:w="3051" w:type="dxa"/>
          </w:tcPr>
          <w:p w14:paraId="0CDEEA63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lastRenderedPageBreak/>
              <w:t>Order.Calculate</w:t>
            </w:r>
          </w:p>
          <w:p w14:paraId="5ED2904F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4EF71751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Order.Calculate.Price</w:t>
            </w:r>
          </w:p>
          <w:p w14:paraId="7846587D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3DBD99FD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2DC94C03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1E75E569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Order.Calculate.ArrivalTime</w:t>
            </w:r>
          </w:p>
          <w:p w14:paraId="2BEEAA36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7E04B4E0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159BFEB9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Order.Calculate.End</w:t>
            </w:r>
          </w:p>
          <w:p w14:paraId="1C87B0BD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5249" w:type="dxa"/>
          </w:tcPr>
          <w:p w14:paraId="1C93F89C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系统根据输入订单的信息计算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订单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的费用和预计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时间</w:t>
            </w:r>
          </w:p>
          <w:p w14:paraId="73B54A1E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0CE94BC0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在订单信息输入完成后，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根据订单信息生成运费，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包装费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和费用合计（包装费＋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运费）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参见 Order.Goods.Calculate, Order.Inforamtion.Calculate</w:t>
            </w:r>
          </w:p>
          <w:p w14:paraId="6D0BB91F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75C9D930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在订单信息输入完成后，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根据订单信息生成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预计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到</w:t>
            </w:r>
          </w:p>
          <w:p w14:paraId="5B9DFB40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达时间</w:t>
            </w:r>
          </w:p>
          <w:p w14:paraId="56BCA6FB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参见 Order.Goods.Calculate, Order.Inforamtion.Calculate</w:t>
            </w:r>
          </w:p>
          <w:p w14:paraId="1E5ED822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系统完成录入订单，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快递员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可以请求完成录入并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结束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Order.End</w:t>
            </w:r>
          </w:p>
        </w:tc>
      </w:tr>
      <w:tr w:rsidR="0084750D" w:rsidRPr="0084750D" w14:paraId="1E547493" w14:textId="77777777" w:rsidTr="00B44830">
        <w:trPr>
          <w:trHeight w:val="972"/>
        </w:trPr>
        <w:tc>
          <w:tcPr>
            <w:tcW w:w="3051" w:type="dxa"/>
          </w:tcPr>
          <w:p w14:paraId="1B5026B5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Order.Goods</w:t>
            </w:r>
          </w:p>
          <w:p w14:paraId="6CE9A86C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Order.Goods.Calculate</w:t>
            </w:r>
          </w:p>
          <w:p w14:paraId="5AEF19B0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21B968DB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Order.Goods.Invaild</w:t>
            </w:r>
          </w:p>
        </w:tc>
        <w:tc>
          <w:tcPr>
            <w:tcW w:w="5249" w:type="dxa"/>
          </w:tcPr>
          <w:p w14:paraId="60F84CF5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系统显示订单托运货物信息</w:t>
            </w:r>
          </w:p>
          <w:p w14:paraId="30AD4412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在订单信息输入完成后，系统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计算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货物的运费，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Order.Calculate</w:t>
            </w:r>
          </w:p>
          <w:p w14:paraId="0219440E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在快递员输入其他输入时，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提示输入无效</w:t>
            </w:r>
          </w:p>
        </w:tc>
      </w:tr>
      <w:tr w:rsidR="0084750D" w:rsidRPr="0084750D" w14:paraId="46532E51" w14:textId="77777777" w:rsidTr="00B44830">
        <w:trPr>
          <w:trHeight w:val="959"/>
        </w:trPr>
        <w:tc>
          <w:tcPr>
            <w:tcW w:w="3051" w:type="dxa"/>
          </w:tcPr>
          <w:p w14:paraId="2908FAAE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Order.Information</w:t>
            </w:r>
          </w:p>
          <w:p w14:paraId="5885B66F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1CB49645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Order.Inforamtion.Calculate</w:t>
            </w:r>
          </w:p>
          <w:p w14:paraId="56F595A7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267B178A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Order.Information.Invaild</w:t>
            </w:r>
          </w:p>
        </w:tc>
        <w:tc>
          <w:tcPr>
            <w:tcW w:w="5249" w:type="dxa"/>
          </w:tcPr>
          <w:p w14:paraId="5B42C3E0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系统显示订单其他信息（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收件人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寄件人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快递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类型，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包装类型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）</w:t>
            </w:r>
          </w:p>
          <w:p w14:paraId="2B6151CD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在订单信息输入完成后，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 xml:space="preserve">根据订单信息生成运费和预计到达时间 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Order.Calculate</w:t>
            </w:r>
          </w:p>
          <w:p w14:paraId="4F8BEEC0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在快递员输入其他输入时，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提示输入无效</w:t>
            </w:r>
          </w:p>
        </w:tc>
      </w:tr>
      <w:tr w:rsidR="0084750D" w:rsidRPr="0084750D" w14:paraId="5FF874E1" w14:textId="77777777" w:rsidTr="00B44830">
        <w:tc>
          <w:tcPr>
            <w:tcW w:w="3051" w:type="dxa"/>
          </w:tcPr>
          <w:p w14:paraId="0024A8DB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Order.Modify</w:t>
            </w:r>
          </w:p>
          <w:p w14:paraId="196E7B5B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Order.Modify.Rewrite</w:t>
            </w:r>
          </w:p>
          <w:p w14:paraId="3E7F0277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298E5E1D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55BD4424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58EC0F77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Order.Modify.Invalid</w:t>
            </w:r>
          </w:p>
        </w:tc>
        <w:tc>
          <w:tcPr>
            <w:tcW w:w="5249" w:type="dxa"/>
          </w:tcPr>
          <w:p w14:paraId="731A21C4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系统修改或删除订单</w:t>
            </w:r>
          </w:p>
          <w:p w14:paraId="4C8E5EBA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订单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已经生成时，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快递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员需要修改订单，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如果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货物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还未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发出，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则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修改订单，系统重新计算报价和预计时间，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Order.Calculate. 如果货物已发出，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不予修改，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Order.Modify.Invalid</w:t>
            </w:r>
          </w:p>
          <w:p w14:paraId="0CD4EF99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订单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未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生成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或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货物已发走，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显示修改失败，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Order.End</w:t>
            </w:r>
          </w:p>
        </w:tc>
      </w:tr>
      <w:tr w:rsidR="0084750D" w:rsidRPr="0084750D" w14:paraId="216D49B6" w14:textId="77777777" w:rsidTr="00B44830">
        <w:tc>
          <w:tcPr>
            <w:tcW w:w="3051" w:type="dxa"/>
          </w:tcPr>
          <w:p w14:paraId="59A8D3B2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Order.Update</w:t>
            </w:r>
          </w:p>
          <w:p w14:paraId="3CCE4C73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5157AA1F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Order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.Update.Order</w:t>
            </w:r>
          </w:p>
          <w:p w14:paraId="2B265901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lastRenderedPageBreak/>
              <w:t>Order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.Update.Transportation</w:t>
            </w:r>
          </w:p>
        </w:tc>
        <w:tc>
          <w:tcPr>
            <w:tcW w:w="5249" w:type="dxa"/>
          </w:tcPr>
          <w:p w14:paraId="79314ADC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lastRenderedPageBreak/>
              <w:t>系统更新重要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数据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整个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更新过程组成一个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事务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要么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全部更新，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要么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全部不更新</w:t>
            </w:r>
          </w:p>
          <w:p w14:paraId="7311CF6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更新订单信息</w:t>
            </w:r>
          </w:p>
          <w:p w14:paraId="0D4EC1CB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lastRenderedPageBreak/>
              <w:t>系统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更新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货运状态</w:t>
            </w:r>
          </w:p>
        </w:tc>
      </w:tr>
      <w:tr w:rsidR="0084750D" w:rsidRPr="0084750D" w14:paraId="2B932570" w14:textId="77777777" w:rsidTr="00B44830">
        <w:trPr>
          <w:trHeight w:val="399"/>
        </w:trPr>
        <w:tc>
          <w:tcPr>
            <w:tcW w:w="3051" w:type="dxa"/>
          </w:tcPr>
          <w:p w14:paraId="78B19119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lastRenderedPageBreak/>
              <w:t>Order.End</w:t>
            </w:r>
          </w:p>
          <w:p w14:paraId="4F185EF2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Order.End.Update</w:t>
            </w:r>
          </w:p>
          <w:p w14:paraId="74FF5549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0277B687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Order.End.Log</w:t>
            </w:r>
          </w:p>
          <w:p w14:paraId="45A206D3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73ECA5D1" w14:textId="77777777" w:rsid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Order.End.Close</w:t>
            </w:r>
          </w:p>
          <w:p w14:paraId="0F79AB88" w14:textId="77777777" w:rsidR="00720064" w:rsidRDefault="00720064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49B6359B" w14:textId="6E3353CC" w:rsidR="00720064" w:rsidRPr="0084750D" w:rsidRDefault="00720064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z w:val="21"/>
                <w:szCs w:val="21"/>
              </w:rPr>
              <w:t>Order.End.Manager</w:t>
            </w:r>
          </w:p>
          <w:p w14:paraId="58A2399C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5249" w:type="dxa"/>
          </w:tcPr>
          <w:p w14:paraId="62890B15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应该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允许快递员要求结束生成订单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任务</w:t>
            </w:r>
          </w:p>
          <w:p w14:paraId="3E7B16AC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在快递员要求结束生成订单时，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更新数据，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Order.Update</w:t>
            </w:r>
          </w:p>
          <w:p w14:paraId="1321897F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在快递员要求结束生成订单时,系统将该操作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记录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进系统操作日志</w:t>
            </w:r>
          </w:p>
          <w:p w14:paraId="4222A6CE" w14:textId="77777777" w:rsidR="0084750D" w:rsidRDefault="0084750D" w:rsidP="00B44830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在快递员确认完成生成订单任务时，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关闭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生成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订单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任务</w:t>
            </w:r>
            <w:r w:rsidR="00B44830">
              <w:rPr>
                <w:rFonts w:ascii="宋体" w:eastAsia="宋体" w:hAnsi="宋体" w:cs="Times New Roman"/>
                <w:sz w:val="21"/>
                <w:szCs w:val="21"/>
              </w:rPr>
              <w:t>。</w:t>
            </w:r>
          </w:p>
          <w:p w14:paraId="08A48BC8" w14:textId="0BE181E7" w:rsidR="00720064" w:rsidRPr="0084750D" w:rsidRDefault="00C72FFE" w:rsidP="00B44830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z w:val="21"/>
                <w:szCs w:val="21"/>
              </w:rPr>
              <w:t>系统在结束生成订单后向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总经理发送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审批该单据的请求</w:t>
            </w:r>
          </w:p>
        </w:tc>
      </w:tr>
    </w:tbl>
    <w:p w14:paraId="471012DA" w14:textId="77777777"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4EB014E1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3.2.3输入收件信息</w:t>
      </w:r>
    </w:p>
    <w:p w14:paraId="541DD3DA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3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.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2.3.1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特性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描述</w:t>
      </w:r>
    </w:p>
    <w:p w14:paraId="1755436A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经过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验证的快递员在完成派送快递后，需要记录收件人的姓名和收件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时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间，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并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将其录入系统，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以便系统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记录和用户查询。</w:t>
      </w:r>
    </w:p>
    <w:p w14:paraId="3D07FE98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优先级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＝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高</w:t>
      </w:r>
    </w:p>
    <w:p w14:paraId="76BED2D3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.2.3.2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／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序列</w:t>
      </w:r>
    </w:p>
    <w:p w14:paraId="11AADF0B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刺激：快递员输入某单快递的签收时间，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订单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条形码号，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签收人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姓名。</w:t>
      </w:r>
    </w:p>
    <w:p w14:paraId="633B5C2C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记录收件信息，并将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操作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记入操作日志。</w:t>
      </w:r>
    </w:p>
    <w:p w14:paraId="774BE025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.2.3.3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相关功能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需求</w:t>
      </w:r>
    </w:p>
    <w:tbl>
      <w:tblPr>
        <w:tblStyle w:val="af8"/>
        <w:tblW w:w="0" w:type="auto"/>
        <w:tblBorders>
          <w:left w:val="none" w:sz="0" w:space="0" w:color="auto"/>
          <w:right w:val="none" w:sz="0" w:space="0" w:color="auto"/>
        </w:tblBorders>
        <w:tblLook w:val="0620" w:firstRow="1" w:lastRow="0" w:firstColumn="0" w:lastColumn="0" w:noHBand="1" w:noVBand="1"/>
      </w:tblPr>
      <w:tblGrid>
        <w:gridCol w:w="2841"/>
        <w:gridCol w:w="5459"/>
      </w:tblGrid>
      <w:tr w:rsidR="0084750D" w:rsidRPr="0084750D" w14:paraId="73E77F91" w14:textId="77777777" w:rsidTr="00B44830">
        <w:tc>
          <w:tcPr>
            <w:tcW w:w="2841" w:type="dxa"/>
          </w:tcPr>
          <w:p w14:paraId="34E2D551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.Input</w:t>
            </w:r>
          </w:p>
          <w:p w14:paraId="7D1E5139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.Input.Info</w:t>
            </w:r>
          </w:p>
          <w:p w14:paraId="0F1EFEE2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3324CB4A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.Input.Invalid</w:t>
            </w:r>
          </w:p>
          <w:p w14:paraId="2597AFA6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.Input.End</w:t>
            </w:r>
          </w:p>
          <w:p w14:paraId="473A3E02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2069B03D" w14:textId="77777777" w:rsid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.Input.Cancel</w:t>
            </w:r>
          </w:p>
          <w:p w14:paraId="119AE204" w14:textId="77777777" w:rsidR="00FE02B7" w:rsidRDefault="00FE02B7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33BE7350" w14:textId="77777777" w:rsidR="00FE02B7" w:rsidRDefault="00FE02B7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Receive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Info.Input.Choose</w:t>
            </w:r>
          </w:p>
          <w:p w14:paraId="2C5AA1B9" w14:textId="77777777" w:rsidR="00C72FFE" w:rsidRDefault="00C72FFE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7DDD5C5C" w14:textId="2BFB11FF" w:rsidR="00C72FFE" w:rsidRPr="0084750D" w:rsidRDefault="00C72FFE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z w:val="21"/>
                <w:szCs w:val="21"/>
              </w:rPr>
              <w:t>ReceiveInfo.Input.SignIn</w:t>
            </w:r>
          </w:p>
        </w:tc>
        <w:tc>
          <w:tcPr>
            <w:tcW w:w="5459" w:type="dxa"/>
          </w:tcPr>
          <w:p w14:paraId="302D3C5E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应该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允许快递员在录入收件信息时进行键盘输入</w:t>
            </w:r>
          </w:p>
          <w:p w14:paraId="5271C13B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在快递员录入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收货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要记录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收货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ReceiveInfo.Info</w:t>
            </w:r>
          </w:p>
          <w:p w14:paraId="710EE187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在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快递员输入其他标识时，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显示输入无效</w:t>
            </w:r>
          </w:p>
          <w:p w14:paraId="62EEE3DD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快递员录入完成时可以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请求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结束收货信息录入，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执行结束处理，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.End</w:t>
            </w:r>
          </w:p>
          <w:p w14:paraId="01A87DD0" w14:textId="77777777" w:rsid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在快递员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正在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录入收货信息时，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快递员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可以请求取消录入，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系统关闭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录入操作，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.C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lose</w:t>
            </w:r>
          </w:p>
          <w:p w14:paraId="7642111A" w14:textId="77777777" w:rsidR="00FE02B7" w:rsidRDefault="00FE02B7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z w:val="21"/>
                <w:szCs w:val="21"/>
              </w:rPr>
              <w:t>快递员输入收件信息时，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从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系统菜单选择输入收件信息功能，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显示输入收件信息功能界面。</w:t>
            </w:r>
          </w:p>
          <w:p w14:paraId="37EF56F3" w14:textId="5F971C16" w:rsidR="00C72FFE" w:rsidRPr="0084750D" w:rsidRDefault="00C72FFE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z w:val="21"/>
                <w:szCs w:val="21"/>
              </w:rPr>
              <w:t>快递员在执行操作前要先登录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进行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身份识别，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Sign.SignIn</w:t>
            </w:r>
          </w:p>
        </w:tc>
      </w:tr>
      <w:tr w:rsidR="0084750D" w:rsidRPr="0084750D" w14:paraId="2E988927" w14:textId="77777777" w:rsidTr="00B44830">
        <w:tc>
          <w:tcPr>
            <w:tcW w:w="2841" w:type="dxa"/>
          </w:tcPr>
          <w:p w14:paraId="1315DA6F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.Info</w:t>
            </w:r>
          </w:p>
          <w:p w14:paraId="4869986F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.Info.RName</w:t>
            </w:r>
          </w:p>
          <w:p w14:paraId="1609B870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.Info.RTime</w:t>
            </w:r>
          </w:p>
          <w:p w14:paraId="0DF55990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.Info.ROrderID</w:t>
            </w:r>
          </w:p>
        </w:tc>
        <w:tc>
          <w:tcPr>
            <w:tcW w:w="5459" w:type="dxa"/>
          </w:tcPr>
          <w:p w14:paraId="1879979F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系统记录收货的具体信息</w:t>
            </w:r>
          </w:p>
          <w:p w14:paraId="0BBA6BFB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系统记录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签收人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姓名</w:t>
            </w:r>
          </w:p>
          <w:p w14:paraId="09CD3F06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记录签收时间</w:t>
            </w:r>
          </w:p>
          <w:p w14:paraId="21F77D8F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记录签收订单的条形码号</w:t>
            </w:r>
          </w:p>
        </w:tc>
      </w:tr>
      <w:tr w:rsidR="0084750D" w:rsidRPr="0084750D" w14:paraId="257F886A" w14:textId="77777777" w:rsidTr="00B44830">
        <w:tc>
          <w:tcPr>
            <w:tcW w:w="2841" w:type="dxa"/>
          </w:tcPr>
          <w:p w14:paraId="2CD26B7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.Update</w:t>
            </w:r>
          </w:p>
          <w:p w14:paraId="1F71AD51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6712C44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.Update.RName</w:t>
            </w:r>
          </w:p>
          <w:p w14:paraId="5600DF6A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.Update.RTime</w:t>
            </w:r>
          </w:p>
        </w:tc>
        <w:tc>
          <w:tcPr>
            <w:tcW w:w="5459" w:type="dxa"/>
          </w:tcPr>
          <w:p w14:paraId="7A87B681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系统更新重要数据，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整个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系统更新重要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数据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整个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更新过程组成一个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事务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要么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全部更新，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要么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全部不更新</w:t>
            </w:r>
          </w:p>
          <w:p w14:paraId="43715A44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系统更新签收人姓名</w:t>
            </w:r>
          </w:p>
          <w:p w14:paraId="6EA0AFA7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系统更新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签收时间</w:t>
            </w:r>
          </w:p>
        </w:tc>
      </w:tr>
      <w:tr w:rsidR="0084750D" w:rsidRPr="0084750D" w14:paraId="52AF78A8" w14:textId="77777777" w:rsidTr="00B44830">
        <w:tc>
          <w:tcPr>
            <w:tcW w:w="2841" w:type="dxa"/>
          </w:tcPr>
          <w:p w14:paraId="28A10FF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.End</w:t>
            </w:r>
          </w:p>
          <w:p w14:paraId="45EE5F2E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End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.Update</w:t>
            </w:r>
          </w:p>
          <w:p w14:paraId="64C6497E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25FE4230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.End.Log</w:t>
            </w:r>
          </w:p>
          <w:p w14:paraId="263DF5FE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3212E0D9" w14:textId="77777777" w:rsid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.End.Close</w:t>
            </w:r>
          </w:p>
          <w:p w14:paraId="26434EC5" w14:textId="77777777" w:rsidR="00C72FFE" w:rsidRDefault="00C72FFE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1948BAED" w14:textId="0E54776E" w:rsidR="0084750D" w:rsidRPr="0084750D" w:rsidRDefault="00C72FFE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z w:val="21"/>
                <w:szCs w:val="21"/>
              </w:rPr>
              <w:t>ReceiveInfo.End.Manager</w:t>
            </w:r>
          </w:p>
        </w:tc>
        <w:tc>
          <w:tcPr>
            <w:tcW w:w="5459" w:type="dxa"/>
          </w:tcPr>
          <w:p w14:paraId="1637E4A0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lastRenderedPageBreak/>
              <w:t>系统应允许快递员结束输入收件信息任务</w:t>
            </w:r>
          </w:p>
          <w:p w14:paraId="794A8F62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在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快递员要求结束任务时，系统更新数据，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ReceiveI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nfo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.Update</w:t>
            </w:r>
          </w:p>
          <w:p w14:paraId="3C6BAAD2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在快递员要求结束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输入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收件信息时,系统将该操作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记录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进系统操作日志</w:t>
            </w:r>
          </w:p>
          <w:p w14:paraId="081E36A8" w14:textId="77777777" w:rsidR="0084750D" w:rsidRDefault="0084750D" w:rsidP="00B44830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在快递员确认完成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输入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收件信息任务时，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关闭</w:t>
            </w:r>
            <w:r w:rsidR="00B44830">
              <w:rPr>
                <w:rFonts w:ascii="宋体" w:eastAsia="宋体" w:hAnsi="宋体" w:cs="Times New Roman"/>
                <w:sz w:val="21"/>
                <w:szCs w:val="21"/>
              </w:rPr>
              <w:t>录入</w:t>
            </w:r>
            <w:r w:rsidR="00B44830" w:rsidRPr="0084750D">
              <w:rPr>
                <w:rFonts w:ascii="宋体" w:eastAsia="宋体" w:hAnsi="宋体" w:cs="Times New Roman"/>
                <w:sz w:val="21"/>
                <w:szCs w:val="21"/>
              </w:rPr>
              <w:lastRenderedPageBreak/>
              <w:t>收</w:t>
            </w:r>
            <w:r w:rsidR="00B44830"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件</w:t>
            </w:r>
            <w:r w:rsidR="00B44830" w:rsidRPr="0084750D">
              <w:rPr>
                <w:rFonts w:ascii="宋体" w:eastAsia="宋体" w:hAnsi="宋体" w:cs="Times New Roman"/>
                <w:sz w:val="21"/>
                <w:szCs w:val="21"/>
              </w:rPr>
              <w:t>信息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任务</w:t>
            </w:r>
            <w:r w:rsidR="00B44830">
              <w:rPr>
                <w:rFonts w:ascii="宋体" w:eastAsia="宋体" w:hAnsi="宋体" w:cs="Times New Roman"/>
                <w:sz w:val="21"/>
                <w:szCs w:val="21"/>
              </w:rPr>
              <w:t>。</w:t>
            </w:r>
          </w:p>
          <w:p w14:paraId="09851CD3" w14:textId="0A237BE3" w:rsidR="00340BAC" w:rsidRPr="0084750D" w:rsidRDefault="00340BAC" w:rsidP="00B44830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z w:val="21"/>
                <w:szCs w:val="21"/>
              </w:rPr>
              <w:t>系统在结束生成订单后向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总经理发送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审批该单据的请求</w:t>
            </w:r>
          </w:p>
        </w:tc>
      </w:tr>
    </w:tbl>
    <w:p w14:paraId="30B4B31A" w14:textId="77777777" w:rsid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1F47BFC5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  <w:t>3</w:t>
      </w: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.2.4车辆</w:t>
      </w:r>
      <w:r w:rsidRPr="0084750D"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  <w:t>装运</w:t>
      </w: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管理</w:t>
      </w:r>
    </w:p>
    <w:p w14:paraId="1E949B72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3.2.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4.1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特性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描述</w:t>
      </w:r>
    </w:p>
    <w:p w14:paraId="461C24B4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在快递员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揽件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并生成订单后，营业厅业务员负责分拣和装车，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之后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由一个经过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验证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的营业厅业务员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进行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车辆装运管理，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完成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货物的营业厅编号、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汽运编号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、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到达地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、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车辆代号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、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监装员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、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押运员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、本次装箱的所有订单条形码号、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运费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的录入。</w:t>
      </w:r>
    </w:p>
    <w:p w14:paraId="40B8E163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优先级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＝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高</w:t>
      </w:r>
    </w:p>
    <w:p w14:paraId="0FAB5E32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.2.4.2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／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序列</w:t>
      </w:r>
    </w:p>
    <w:p w14:paraId="3C4965BA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：营业厅业务员输入装车信息</w:t>
      </w:r>
    </w:p>
    <w:p w14:paraId="66D067EF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显示装车单，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要求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业务员确认</w:t>
      </w:r>
    </w:p>
    <w:p w14:paraId="64303415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业务员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向系统确认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装车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单</w:t>
      </w:r>
    </w:p>
    <w:p w14:paraId="284AF7ED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记录装车信息</w:t>
      </w:r>
    </w:p>
    <w:p w14:paraId="5F1600F5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业务员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取消录入装车单</w:t>
      </w:r>
    </w:p>
    <w:p w14:paraId="6A2FAA3E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关闭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装车单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录入</w:t>
      </w:r>
    </w:p>
    <w:p w14:paraId="41A2F44D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.2.4.3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相关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功能需求</w:t>
      </w:r>
    </w:p>
    <w:tbl>
      <w:tblPr>
        <w:tblStyle w:val="af8"/>
        <w:tblW w:w="0" w:type="auto"/>
        <w:tblBorders>
          <w:left w:val="none" w:sz="0" w:space="0" w:color="auto"/>
          <w:right w:val="none" w:sz="0" w:space="0" w:color="auto"/>
        </w:tblBorders>
        <w:tblLook w:val="0620" w:firstRow="1" w:lastRow="0" w:firstColumn="0" w:lastColumn="0" w:noHBand="1" w:noVBand="1"/>
      </w:tblPr>
      <w:tblGrid>
        <w:gridCol w:w="3471"/>
        <w:gridCol w:w="4829"/>
      </w:tblGrid>
      <w:tr w:rsidR="0084750D" w:rsidRPr="0084750D" w14:paraId="5A017D32" w14:textId="77777777" w:rsidTr="00B44830">
        <w:tc>
          <w:tcPr>
            <w:tcW w:w="3471" w:type="dxa"/>
          </w:tcPr>
          <w:p w14:paraId="2382F76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TrackLoading.Input</w:t>
            </w:r>
          </w:p>
          <w:p w14:paraId="725A048E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026DA923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TrackLoading.Input.Info</w:t>
            </w:r>
          </w:p>
          <w:p w14:paraId="43FE466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0CDFE173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TrackLoading.Input.Invalid</w:t>
            </w:r>
          </w:p>
          <w:p w14:paraId="03D89ED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TrackLoading.Input.End</w:t>
            </w:r>
          </w:p>
          <w:p w14:paraId="28528270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0062BE7C" w14:textId="77777777" w:rsid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TrackLoading.Input.Cancel</w:t>
            </w:r>
          </w:p>
          <w:p w14:paraId="67324C93" w14:textId="77777777" w:rsidR="00FE02B7" w:rsidRDefault="00FE02B7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0FB07FB8" w14:textId="77777777" w:rsidR="00FE02B7" w:rsidRDefault="00FE02B7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01206F51" w14:textId="77777777" w:rsidR="00FE02B7" w:rsidRDefault="00FE02B7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545B361D" w14:textId="77777777" w:rsidR="00FE02B7" w:rsidRDefault="00FE02B7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z w:val="21"/>
                <w:szCs w:val="21"/>
              </w:rPr>
              <w:t>TrackLoading.Input.Choose</w:t>
            </w:r>
          </w:p>
          <w:p w14:paraId="431D6BC2" w14:textId="77777777" w:rsidR="00C72FFE" w:rsidRDefault="00C72FFE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5ABBBD4D" w14:textId="77777777" w:rsidR="00C72FFE" w:rsidRDefault="00C72FFE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6F5A2C47" w14:textId="7161A2EA" w:rsidR="00C72FFE" w:rsidRPr="0084750D" w:rsidRDefault="00C72FFE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z w:val="21"/>
                <w:szCs w:val="21"/>
              </w:rPr>
              <w:t>TrackLoading.Input.SignIn</w:t>
            </w:r>
          </w:p>
          <w:p w14:paraId="4A37DF83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5C8675E3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4829" w:type="dxa"/>
          </w:tcPr>
          <w:p w14:paraId="2D656261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应该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允许营业厅业务员在录入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装车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信息时进行键盘输入</w:t>
            </w:r>
          </w:p>
          <w:p w14:paraId="257BDFB5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业务员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录入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收货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要记录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装车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参见TrackLoading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.Info</w:t>
            </w:r>
          </w:p>
          <w:p w14:paraId="1C41ECA3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在业务员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输入其他标识时，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显示输入无效</w:t>
            </w:r>
          </w:p>
          <w:p w14:paraId="281FE070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员录入完成时可以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请求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结束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装车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信息录入，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执行结束处理，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参见TrackLoading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.End</w:t>
            </w:r>
          </w:p>
          <w:p w14:paraId="69F1FD81" w14:textId="77777777" w:rsid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员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正在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录入装车信息时，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业务员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可以请求取消录入，或当系统询问业务员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是否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确认时，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业务员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取消输入，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系统关闭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录入操作，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参见TrackLoading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</w:t>
            </w:r>
            <w:r w:rsidR="00FE02B7">
              <w:rPr>
                <w:rFonts w:ascii="宋体" w:eastAsia="宋体" w:hAnsi="宋体" w:cs="Times New Roman"/>
                <w:sz w:val="21"/>
                <w:szCs w:val="21"/>
              </w:rPr>
              <w:t>End.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C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lose</w:t>
            </w:r>
          </w:p>
          <w:p w14:paraId="49B3E66A" w14:textId="77777777" w:rsidR="00FE02B7" w:rsidRDefault="00FE02B7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z w:val="21"/>
                <w:szCs w:val="21"/>
              </w:rPr>
              <w:t>营业厅业务员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录入装车单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时，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从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系统菜单选择输入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录入装车单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功能，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显示输入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录入装车单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功能界面。</w:t>
            </w:r>
          </w:p>
          <w:p w14:paraId="03972F62" w14:textId="57276091" w:rsidR="00C72FFE" w:rsidRPr="0084750D" w:rsidRDefault="00C72FFE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z w:val="21"/>
                <w:szCs w:val="21"/>
              </w:rPr>
              <w:t>业务员在执行操作前要先登录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进行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身份识别，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Sign.SignIn</w:t>
            </w:r>
          </w:p>
        </w:tc>
      </w:tr>
      <w:tr w:rsidR="0084750D" w:rsidRPr="0084750D" w14:paraId="65F78E84" w14:textId="77777777" w:rsidTr="00B44830">
        <w:tc>
          <w:tcPr>
            <w:tcW w:w="3471" w:type="dxa"/>
          </w:tcPr>
          <w:p w14:paraId="062CC2A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TrackLoading.Info</w:t>
            </w:r>
          </w:p>
          <w:p w14:paraId="7E345230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TrackLoading.Info.TLDate</w:t>
            </w:r>
          </w:p>
          <w:p w14:paraId="3841ED41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TrackLoading.Info.TLHallID</w:t>
            </w:r>
          </w:p>
          <w:p w14:paraId="5437AD2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TrackLoading.Info.TLTransID</w:t>
            </w:r>
          </w:p>
          <w:p w14:paraId="76FAA980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TrackLoading.Info.TLDestination</w:t>
            </w:r>
          </w:p>
          <w:p w14:paraId="094588C4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TrackLoading.Info.TLTrackID</w:t>
            </w:r>
          </w:p>
          <w:p w14:paraId="4B9C8505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TrackLoading.Info.TLSupervisor</w:t>
            </w:r>
          </w:p>
          <w:p w14:paraId="4EA7E509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TrackLoading.Info.TLSupercargo</w:t>
            </w:r>
          </w:p>
          <w:p w14:paraId="1A0A6A6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TrackLoading.Info.TLFare</w:t>
            </w:r>
          </w:p>
          <w:p w14:paraId="1CA0CCFC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TrackLoading.Info.TLAllOrderID</w:t>
            </w:r>
          </w:p>
        </w:tc>
        <w:tc>
          <w:tcPr>
            <w:tcW w:w="4829" w:type="dxa"/>
          </w:tcPr>
          <w:p w14:paraId="5FE491AC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系统记录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装车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的具体信息</w:t>
            </w:r>
          </w:p>
          <w:p w14:paraId="5EB5612E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系统记录装车日期</w:t>
            </w:r>
          </w:p>
          <w:p w14:paraId="6F5DF88D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记录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发出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营业厅编号</w:t>
            </w:r>
          </w:p>
          <w:p w14:paraId="03152712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记录汽运编号</w:t>
            </w:r>
          </w:p>
          <w:p w14:paraId="5D889C1A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记录到达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地</w:t>
            </w:r>
          </w:p>
          <w:p w14:paraId="5CD984FC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记录车辆代号</w:t>
            </w:r>
          </w:p>
          <w:p w14:paraId="1FCFABD6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记录监装员</w:t>
            </w:r>
          </w:p>
          <w:p w14:paraId="7D0006FB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记录押运员</w:t>
            </w:r>
          </w:p>
          <w:p w14:paraId="0518CE03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记录运费</w:t>
            </w:r>
          </w:p>
          <w:p w14:paraId="23A40243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记录所有的订单的条形码号</w:t>
            </w:r>
          </w:p>
        </w:tc>
      </w:tr>
      <w:tr w:rsidR="0084750D" w:rsidRPr="0084750D" w14:paraId="63F9F1C6" w14:textId="77777777" w:rsidTr="00B44830">
        <w:trPr>
          <w:trHeight w:val="1587"/>
        </w:trPr>
        <w:tc>
          <w:tcPr>
            <w:tcW w:w="3471" w:type="dxa"/>
          </w:tcPr>
          <w:p w14:paraId="65235769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lastRenderedPageBreak/>
              <w:t>TrackLoading.Update</w:t>
            </w:r>
          </w:p>
          <w:p w14:paraId="17DD41D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1E33C81F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43912022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318A8E25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TrackLoading.Update.Info</w:t>
            </w:r>
          </w:p>
        </w:tc>
        <w:tc>
          <w:tcPr>
            <w:tcW w:w="4829" w:type="dxa"/>
          </w:tcPr>
          <w:p w14:paraId="2B7BFA75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系统更新重要数据，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整个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系统更新重要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数据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整个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更新过程组成一个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事务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要么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全部更新，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要么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全部不更新</w:t>
            </w:r>
          </w:p>
          <w:p w14:paraId="4E442C40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2862739C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系统更新全部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装车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TrackLoading.Info</w:t>
            </w:r>
          </w:p>
        </w:tc>
      </w:tr>
      <w:tr w:rsidR="0084750D" w:rsidRPr="0084750D" w14:paraId="5C26DD1C" w14:textId="77777777" w:rsidTr="00B44830">
        <w:trPr>
          <w:trHeight w:val="329"/>
        </w:trPr>
        <w:tc>
          <w:tcPr>
            <w:tcW w:w="3471" w:type="dxa"/>
          </w:tcPr>
          <w:p w14:paraId="06BD2B6D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TrackLoading.End</w:t>
            </w:r>
          </w:p>
          <w:p w14:paraId="223796B1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TrackLoading.End.Update</w:t>
            </w:r>
          </w:p>
          <w:p w14:paraId="499CD094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1FFA9429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TrackLoading.End.Log</w:t>
            </w:r>
          </w:p>
          <w:p w14:paraId="6B12ACED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4680FD9A" w14:textId="77777777" w:rsid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TrackLoading.End.Close</w:t>
            </w:r>
          </w:p>
          <w:p w14:paraId="597660C5" w14:textId="77777777" w:rsidR="00340BAC" w:rsidRDefault="00340BAC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2D6B4D0B" w14:textId="087772EB" w:rsidR="00340BAC" w:rsidRPr="0084750D" w:rsidRDefault="00340BAC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z w:val="21"/>
                <w:szCs w:val="21"/>
              </w:rPr>
              <w:t>TrackLoading.End.Manager</w:t>
            </w:r>
          </w:p>
          <w:p w14:paraId="5D8DE060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4829" w:type="dxa"/>
          </w:tcPr>
          <w:p w14:paraId="26E59E24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系统应允许业务员结束输入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装车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信息任务</w:t>
            </w:r>
          </w:p>
          <w:p w14:paraId="51F087B2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在业务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员要求结束任务时，系统更新数据，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参见TrackLoading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.Update</w:t>
            </w:r>
          </w:p>
          <w:p w14:paraId="13928F7C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员要求结束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输入装车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信息时,系统将该操作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记录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进系统操作日志</w:t>
            </w:r>
          </w:p>
          <w:p w14:paraId="698065A1" w14:textId="77777777" w:rsidR="0084750D" w:rsidRDefault="0084750D" w:rsidP="00B44830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员确认完成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输入装车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信息任务时，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关闭</w:t>
            </w:r>
            <w:r w:rsidR="00B44830" w:rsidRPr="0084750D">
              <w:rPr>
                <w:rFonts w:ascii="宋体" w:eastAsia="宋体" w:hAnsi="宋体" w:cs="Times New Roman"/>
                <w:sz w:val="21"/>
                <w:szCs w:val="21"/>
              </w:rPr>
              <w:t>本次装车管理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任务</w:t>
            </w:r>
            <w:r w:rsidR="00B44830">
              <w:rPr>
                <w:rFonts w:ascii="宋体" w:eastAsia="宋体" w:hAnsi="宋体" w:cs="Times New Roman"/>
                <w:sz w:val="21"/>
                <w:szCs w:val="21"/>
              </w:rPr>
              <w:t>。</w:t>
            </w:r>
          </w:p>
          <w:p w14:paraId="78973706" w14:textId="7DC7BD88" w:rsidR="00340BAC" w:rsidRPr="0084750D" w:rsidRDefault="00340BAC" w:rsidP="00B44830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z w:val="21"/>
                <w:szCs w:val="21"/>
              </w:rPr>
              <w:t>系统在结束生成订单后向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总经理发送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审批该单据的请求</w:t>
            </w:r>
          </w:p>
        </w:tc>
      </w:tr>
    </w:tbl>
    <w:p w14:paraId="59FD65CB" w14:textId="77777777" w:rsid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693708CA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  <w:t>3</w:t>
      </w: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.2.5建立收款单</w:t>
      </w:r>
    </w:p>
    <w:p w14:paraId="7F592ABC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3.2.5.1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特性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描述</w:t>
      </w:r>
    </w:p>
    <w:p w14:paraId="1AC96A15" w14:textId="77777777" w:rsid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营业厅业务员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每天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核对快递员收取的快递费用，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一个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经过验证的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业务员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输入收款日期，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收款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金额，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收款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快递员，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及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所有对应的订单条形码号以建立收款单。</w:t>
      </w:r>
    </w:p>
    <w:p w14:paraId="3BF75DCD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优先级=高</w:t>
      </w:r>
    </w:p>
    <w:p w14:paraId="1BD667D4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.2.5.2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／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序列</w:t>
      </w:r>
    </w:p>
    <w:p w14:paraId="0B59E824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：业务员输入收款单信息</w:t>
      </w:r>
    </w:p>
    <w:p w14:paraId="132B626E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：系统记录并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显示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收款单</w:t>
      </w:r>
    </w:p>
    <w:p w14:paraId="026BD607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：业务员删除当日收款单</w:t>
      </w:r>
    </w:p>
    <w:p w14:paraId="7DFE89A1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删除当日收款单</w:t>
      </w:r>
    </w:p>
    <w:p w14:paraId="28F2E372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业务员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修改当日收款单</w:t>
      </w:r>
    </w:p>
    <w:p w14:paraId="090C63DC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为业务员提供修改收款单服务</w:t>
      </w:r>
    </w:p>
    <w:p w14:paraId="3B5FA16D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.2.5.3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相关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功能需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求</w:t>
      </w:r>
    </w:p>
    <w:tbl>
      <w:tblPr>
        <w:tblStyle w:val="af8"/>
        <w:tblW w:w="0" w:type="auto"/>
        <w:tblBorders>
          <w:left w:val="none" w:sz="0" w:space="0" w:color="auto"/>
          <w:right w:val="none" w:sz="0" w:space="0" w:color="auto"/>
        </w:tblBorders>
        <w:tblLook w:val="0620" w:firstRow="1" w:lastRow="0" w:firstColumn="0" w:lastColumn="0" w:noHBand="1" w:noVBand="1"/>
      </w:tblPr>
      <w:tblGrid>
        <w:gridCol w:w="2946"/>
        <w:gridCol w:w="5354"/>
      </w:tblGrid>
      <w:tr w:rsidR="0084750D" w:rsidRPr="002D190B" w14:paraId="507EBA95" w14:textId="77777777" w:rsidTr="00C72FFE">
        <w:trPr>
          <w:trHeight w:val="3749"/>
        </w:trPr>
        <w:tc>
          <w:tcPr>
            <w:tcW w:w="2946" w:type="dxa"/>
          </w:tcPr>
          <w:p w14:paraId="5EC09668" w14:textId="77777777" w:rsidR="0084750D" w:rsidRPr="002D190B" w:rsidRDefault="0084750D" w:rsidP="00B44830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cs="Helvetica" w:hint="eastAsia"/>
                <w:color w:val="262626"/>
                <w:kern w:val="0"/>
                <w:sz w:val="21"/>
                <w:szCs w:val="21"/>
              </w:rPr>
              <w:t>R</w:t>
            </w: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 xml:space="preserve">eceipt.Input </w:t>
            </w:r>
          </w:p>
          <w:p w14:paraId="1D56FC62" w14:textId="77777777" w:rsidR="0084750D" w:rsidRPr="002D190B" w:rsidRDefault="0084750D" w:rsidP="00B44830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</w:p>
          <w:p w14:paraId="2D1D04F5" w14:textId="77777777" w:rsidR="0084750D" w:rsidRPr="002D190B" w:rsidRDefault="0084750D" w:rsidP="00B44830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cs="Helvetica" w:hint="eastAsia"/>
                <w:color w:val="262626"/>
                <w:kern w:val="0"/>
                <w:sz w:val="21"/>
                <w:szCs w:val="21"/>
              </w:rPr>
              <w:t>Receipt</w:t>
            </w: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.Input.Cancel</w:t>
            </w:r>
          </w:p>
          <w:p w14:paraId="4D53FE2C" w14:textId="77777777" w:rsidR="00FE02B7" w:rsidRDefault="00FE02B7" w:rsidP="00B44830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</w:p>
          <w:p w14:paraId="2A4ACFA7" w14:textId="77777777" w:rsidR="0084750D" w:rsidRPr="002D190B" w:rsidRDefault="0084750D" w:rsidP="00B44830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cs="Helvetica" w:hint="eastAsia"/>
                <w:color w:val="262626"/>
                <w:kern w:val="0"/>
                <w:sz w:val="21"/>
                <w:szCs w:val="21"/>
              </w:rPr>
              <w:t>Receipt</w:t>
            </w: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.Input.Info</w:t>
            </w:r>
          </w:p>
          <w:p w14:paraId="130D0234" w14:textId="77777777" w:rsidR="0084750D" w:rsidRPr="002D190B" w:rsidRDefault="0084750D" w:rsidP="00B44830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</w:p>
          <w:p w14:paraId="751A31C5" w14:textId="77777777" w:rsidR="0084750D" w:rsidRPr="002D190B" w:rsidRDefault="0084750D" w:rsidP="00B44830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cs="Helvetica" w:hint="eastAsia"/>
                <w:color w:val="262626"/>
                <w:kern w:val="0"/>
                <w:sz w:val="21"/>
                <w:szCs w:val="21"/>
              </w:rPr>
              <w:t>Receipt</w:t>
            </w: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.Input.End</w:t>
            </w:r>
          </w:p>
          <w:p w14:paraId="08F44B34" w14:textId="77777777" w:rsidR="0084750D" w:rsidRDefault="0084750D" w:rsidP="00B44830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cs="Helvetica" w:hint="eastAsia"/>
                <w:color w:val="262626"/>
                <w:kern w:val="0"/>
                <w:sz w:val="21"/>
                <w:szCs w:val="21"/>
              </w:rPr>
              <w:t>Receipt</w:t>
            </w: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.Input.Invalid</w:t>
            </w:r>
          </w:p>
          <w:p w14:paraId="4F3791D6" w14:textId="77777777" w:rsidR="00FE02B7" w:rsidRDefault="00FE02B7" w:rsidP="00B44830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cs="Helvetica" w:hint="eastAsia"/>
                <w:color w:val="262626"/>
                <w:kern w:val="0"/>
                <w:sz w:val="21"/>
                <w:szCs w:val="21"/>
              </w:rPr>
              <w:t>Receipt</w:t>
            </w: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.Input.</w:t>
            </w:r>
            <w: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Choose</w:t>
            </w:r>
          </w:p>
          <w:p w14:paraId="21E2A459" w14:textId="77777777" w:rsidR="00C72FFE" w:rsidRDefault="00C72FFE" w:rsidP="00B44830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</w:p>
          <w:p w14:paraId="1EF5CE74" w14:textId="1CBE4BB3" w:rsidR="00C72FFE" w:rsidRPr="002D190B" w:rsidRDefault="00C72FFE" w:rsidP="00B44830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Helvetica" w:hint="eastAsia"/>
                <w:color w:val="262626"/>
                <w:kern w:val="0"/>
                <w:sz w:val="21"/>
                <w:szCs w:val="21"/>
              </w:rPr>
              <w:t>Receipt</w:t>
            </w:r>
            <w: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.Input.SignIn</w:t>
            </w:r>
          </w:p>
        </w:tc>
        <w:tc>
          <w:tcPr>
            <w:tcW w:w="5354" w:type="dxa"/>
          </w:tcPr>
          <w:p w14:paraId="56FDF355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系统应该允许营业厅业务员在建立收款单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任务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中进行键盘输入</w:t>
            </w:r>
          </w:p>
          <w:p w14:paraId="676CF0BF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在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员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正在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录入收款单信息时，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可以请求取消录入，或当系统询问业务员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是否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确认时，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取消输入，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系统关闭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录入操作，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参见Receipt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.C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lose</w:t>
            </w:r>
          </w:p>
          <w:p w14:paraId="595CCCAA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在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录入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收款单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信息时，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要记录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收款单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信息，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参见</w:t>
            </w: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Receipt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.Info</w:t>
            </w:r>
          </w:p>
          <w:p w14:paraId="58248A92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员录入完成时可以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请求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结束收款单信息录入，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执行结束处理，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参见Receipt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.End</w:t>
            </w:r>
          </w:p>
          <w:p w14:paraId="0CE4E3B3" w14:textId="77777777" w:rsidR="0084750D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在业务员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输入其他标识时，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显示输入无效</w:t>
            </w:r>
          </w:p>
          <w:p w14:paraId="4B6ACE58" w14:textId="77777777" w:rsidR="00FE02B7" w:rsidRDefault="00FE02B7" w:rsidP="00B44830">
            <w:pPr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z w:val="21"/>
                <w:szCs w:val="21"/>
              </w:rPr>
              <w:t>营业厅业务员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建立收款单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时，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从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系统菜单选择输入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建立收款单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功能，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显示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建立收款单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功能界面。</w:t>
            </w:r>
          </w:p>
          <w:p w14:paraId="440009A4" w14:textId="5B7AE846" w:rsidR="00C72FFE" w:rsidRPr="002D190B" w:rsidRDefault="00C72FFE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z w:val="21"/>
                <w:szCs w:val="21"/>
              </w:rPr>
              <w:t>业务员在执行操作前要先登录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进行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身份识别，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Sign.SignIn</w:t>
            </w:r>
          </w:p>
        </w:tc>
      </w:tr>
      <w:tr w:rsidR="0084750D" w:rsidRPr="002D190B" w14:paraId="69A4CD1D" w14:textId="77777777" w:rsidTr="00B44830">
        <w:trPr>
          <w:trHeight w:val="978"/>
        </w:trPr>
        <w:tc>
          <w:tcPr>
            <w:tcW w:w="2946" w:type="dxa"/>
          </w:tcPr>
          <w:p w14:paraId="28C8D673" w14:textId="77777777" w:rsidR="0084750D" w:rsidRPr="002D190B" w:rsidRDefault="0084750D" w:rsidP="00B44830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Receipt.Info</w:t>
            </w:r>
          </w:p>
          <w:p w14:paraId="3BD7B7F8" w14:textId="77777777" w:rsidR="0084750D" w:rsidRPr="002D190B" w:rsidRDefault="0084750D" w:rsidP="00B44830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Receipt.Info.RCDate</w:t>
            </w:r>
          </w:p>
          <w:p w14:paraId="5DB975CA" w14:textId="77777777" w:rsidR="0084750D" w:rsidRPr="002D190B" w:rsidRDefault="0084750D" w:rsidP="00B44830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Receipt.Info.RCFare</w:t>
            </w:r>
          </w:p>
          <w:p w14:paraId="2EE8B846" w14:textId="77777777" w:rsidR="0084750D" w:rsidRPr="002D190B" w:rsidRDefault="0084750D" w:rsidP="00B44830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lastRenderedPageBreak/>
              <w:t>Receipt.Info.RCDeliveryMan</w:t>
            </w:r>
          </w:p>
          <w:p w14:paraId="30F232DE" w14:textId="77777777" w:rsidR="0084750D" w:rsidRPr="002D190B" w:rsidRDefault="0084750D" w:rsidP="00B44830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Receipt.Info.RCOrderID</w:t>
            </w:r>
          </w:p>
          <w:p w14:paraId="56963588" w14:textId="77777777" w:rsidR="0084750D" w:rsidRPr="002D190B" w:rsidRDefault="0084750D" w:rsidP="00B44830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Receipt.Info.Invalid</w:t>
            </w:r>
          </w:p>
        </w:tc>
        <w:tc>
          <w:tcPr>
            <w:tcW w:w="5354" w:type="dxa"/>
          </w:tcPr>
          <w:p w14:paraId="5B9075CD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系统记录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收款单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的具体信息</w:t>
            </w:r>
          </w:p>
          <w:p w14:paraId="500419AE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系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记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录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收款日期</w:t>
            </w:r>
          </w:p>
          <w:p w14:paraId="485A0ABE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记录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收款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金额</w:t>
            </w:r>
          </w:p>
          <w:p w14:paraId="415AEF65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系统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记录收款快递员</w:t>
            </w:r>
          </w:p>
          <w:p w14:paraId="589EBD66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记录所有对应订单条形码号</w:t>
            </w:r>
          </w:p>
          <w:p w14:paraId="5CD4C560" w14:textId="77777777" w:rsidR="0084750D" w:rsidRPr="002D190B" w:rsidRDefault="0084750D" w:rsidP="007E0ED9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当日已经建立收款单，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不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再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接受收款单信息，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提示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今日收款单已建立</w:t>
            </w:r>
          </w:p>
        </w:tc>
      </w:tr>
      <w:tr w:rsidR="0084750D" w:rsidRPr="002D190B" w14:paraId="57640F0F" w14:textId="77777777" w:rsidTr="00B44830">
        <w:tc>
          <w:tcPr>
            <w:tcW w:w="2946" w:type="dxa"/>
          </w:tcPr>
          <w:p w14:paraId="725DB82F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Receipt.Modify</w:t>
            </w:r>
          </w:p>
          <w:p w14:paraId="106FDD6F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Receipt.Modify.Rewrite</w:t>
            </w:r>
          </w:p>
          <w:p w14:paraId="2E8EB6A1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4010705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Receipt.Modify.Del</w:t>
            </w:r>
          </w:p>
          <w:p w14:paraId="26771E10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2C91E15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Receipt.Modify.Invalid</w:t>
            </w:r>
          </w:p>
        </w:tc>
        <w:tc>
          <w:tcPr>
            <w:tcW w:w="5354" w:type="dxa"/>
          </w:tcPr>
          <w:p w14:paraId="3893F667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系统修改或删除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收款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单</w:t>
            </w:r>
          </w:p>
          <w:p w14:paraId="1F60A10A" w14:textId="77777777" w:rsidR="0084750D" w:rsidRPr="002D190B" w:rsidRDefault="0084750D" w:rsidP="00B44830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收款单已经建立，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需要修改内容，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为其提供修改服务，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参见</w:t>
            </w: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Receipt.Info</w:t>
            </w:r>
          </w:p>
          <w:p w14:paraId="590ECB62" w14:textId="77777777" w:rsidR="0084750D" w:rsidRPr="002D190B" w:rsidRDefault="0084750D" w:rsidP="00B44830">
            <w:pPr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收款单已经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建立，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需要删除重建收款单，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删除原收款单，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重新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建立收款单，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参见</w:t>
            </w: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Receipt.Info</w:t>
            </w:r>
          </w:p>
          <w:p w14:paraId="279D44C5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cs="Helvetica" w:hint="eastAsia"/>
                <w:color w:val="262626"/>
                <w:kern w:val="0"/>
                <w:sz w:val="21"/>
                <w:szCs w:val="21"/>
              </w:rPr>
              <w:t>当日</w:t>
            </w: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未建立收款单，</w:t>
            </w:r>
            <w:r w:rsidRPr="002D190B">
              <w:rPr>
                <w:rFonts w:asciiTheme="minorEastAsia" w:eastAsiaTheme="minorEastAsia" w:hAnsiTheme="minorEastAsia" w:cs="Helvetica" w:hint="eastAsia"/>
                <w:color w:val="262626"/>
                <w:kern w:val="0"/>
                <w:sz w:val="21"/>
                <w:szCs w:val="21"/>
              </w:rPr>
              <w:t>系统</w:t>
            </w:r>
            <w:r w:rsidRPr="002D190B">
              <w:rPr>
                <w:rFonts w:asciiTheme="minorEastAsia" w:eastAsiaTheme="minorEastAsia" w:hAnsiTheme="minorEastAsia" w:cs="Helvetica"/>
                <w:color w:val="262626"/>
                <w:kern w:val="0"/>
                <w:sz w:val="21"/>
                <w:szCs w:val="21"/>
              </w:rPr>
              <w:t>提示未建立收款单</w:t>
            </w:r>
          </w:p>
        </w:tc>
      </w:tr>
      <w:tr w:rsidR="0084750D" w:rsidRPr="002D190B" w14:paraId="37E9C45A" w14:textId="77777777" w:rsidTr="00B44830">
        <w:tc>
          <w:tcPr>
            <w:tcW w:w="2946" w:type="dxa"/>
          </w:tcPr>
          <w:p w14:paraId="34A295F4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Receipt.End</w:t>
            </w:r>
          </w:p>
          <w:p w14:paraId="5C5F93DF" w14:textId="77777777" w:rsidR="0084750D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Receipt.End.Update</w:t>
            </w:r>
          </w:p>
          <w:p w14:paraId="72BF07C2" w14:textId="77777777" w:rsidR="00340BAC" w:rsidRDefault="00340BAC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4C723B6" w14:textId="109C3576" w:rsidR="0084750D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Receipt.End.Close</w:t>
            </w:r>
          </w:p>
          <w:p w14:paraId="53BBB2B4" w14:textId="77777777" w:rsidR="00340BAC" w:rsidRPr="002D190B" w:rsidRDefault="00340BAC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2C37E21" w14:textId="77777777" w:rsidR="0084750D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Receipt.End.Log</w:t>
            </w:r>
          </w:p>
          <w:p w14:paraId="16B1E472" w14:textId="00CA908F" w:rsidR="00340BAC" w:rsidRPr="002D190B" w:rsidRDefault="00340BAC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Receipt.End.Manager</w:t>
            </w:r>
          </w:p>
        </w:tc>
        <w:tc>
          <w:tcPr>
            <w:tcW w:w="5354" w:type="dxa"/>
          </w:tcPr>
          <w:p w14:paraId="4195AF79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系统应允许业务员结束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建立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收款单任务</w:t>
            </w:r>
          </w:p>
          <w:p w14:paraId="2679886E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在业务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员要求结束任务时，系统更新数据，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参见Receipt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.Update</w:t>
            </w:r>
          </w:p>
          <w:p w14:paraId="1F73A4C7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在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员确认完成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建立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收款单任务时，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关闭</w:t>
            </w:r>
            <w:r w:rsidR="00B44830" w:rsidRPr="002D190B">
              <w:rPr>
                <w:rFonts w:asciiTheme="minorEastAsia" w:eastAsiaTheme="minorEastAsia" w:hAnsiTheme="minorEastAsia"/>
                <w:sz w:val="21"/>
                <w:szCs w:val="21"/>
              </w:rPr>
              <w:t>本次</w:t>
            </w:r>
            <w:r w:rsidR="00B44830"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建立</w:t>
            </w:r>
            <w:r w:rsidR="00B44830" w:rsidRPr="002D190B">
              <w:rPr>
                <w:rFonts w:asciiTheme="minorEastAsia" w:eastAsiaTheme="minorEastAsia" w:hAnsiTheme="minorEastAsia"/>
                <w:sz w:val="21"/>
                <w:szCs w:val="21"/>
              </w:rPr>
              <w:t>收款单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任务</w:t>
            </w:r>
            <w:r w:rsidR="00B44830">
              <w:rPr>
                <w:rFonts w:asciiTheme="minorEastAsia" w:eastAsiaTheme="minorEastAsia" w:hAnsiTheme="minorEastAsia"/>
                <w:sz w:val="21"/>
                <w:szCs w:val="21"/>
              </w:rPr>
              <w:t>。</w:t>
            </w:r>
          </w:p>
          <w:p w14:paraId="761865E2" w14:textId="77777777" w:rsidR="0084750D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在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员要求结束建立收款单时,系统将该操作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记录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进系统操作日志</w:t>
            </w:r>
          </w:p>
          <w:p w14:paraId="32851E57" w14:textId="21098830" w:rsidR="00340BAC" w:rsidRPr="002D190B" w:rsidRDefault="00340BAC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z w:val="21"/>
                <w:szCs w:val="21"/>
              </w:rPr>
              <w:t>系统在结束生成订单后向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总经理发送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审批该单据的请求</w:t>
            </w:r>
          </w:p>
        </w:tc>
      </w:tr>
      <w:tr w:rsidR="0084750D" w:rsidRPr="002D190B" w14:paraId="640B49E0" w14:textId="77777777" w:rsidTr="00B44830">
        <w:tc>
          <w:tcPr>
            <w:tcW w:w="2946" w:type="dxa"/>
          </w:tcPr>
          <w:p w14:paraId="1E1E74E2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Receipt.Update</w:t>
            </w:r>
          </w:p>
          <w:p w14:paraId="1176C0D2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3CFED0B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Receipt.Update.Info</w:t>
            </w:r>
          </w:p>
        </w:tc>
        <w:tc>
          <w:tcPr>
            <w:tcW w:w="5354" w:type="dxa"/>
          </w:tcPr>
          <w:p w14:paraId="2AC56DAE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系统更新重要数据，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整个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系统更新重要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整个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更新过程组成一个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事务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要么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全部更新，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要么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全部不更新</w:t>
            </w:r>
          </w:p>
          <w:p w14:paraId="730D65E7" w14:textId="77777777" w:rsidR="0084750D" w:rsidRPr="002D190B" w:rsidRDefault="0084750D" w:rsidP="00B448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系统更新全部收款单，</w:t>
            </w:r>
            <w:r w:rsidRPr="002D190B">
              <w:rPr>
                <w:rFonts w:asciiTheme="minorEastAsia" w:eastAsiaTheme="minorEastAsia" w:hAnsiTheme="minorEastAsia" w:hint="eastAsia"/>
                <w:sz w:val="21"/>
                <w:szCs w:val="21"/>
              </w:rPr>
              <w:t>参见Receipt</w:t>
            </w:r>
            <w:r w:rsidRPr="002D190B">
              <w:rPr>
                <w:rFonts w:asciiTheme="minorEastAsia" w:eastAsiaTheme="minorEastAsia" w:hAnsiTheme="minorEastAsia"/>
                <w:sz w:val="21"/>
                <w:szCs w:val="21"/>
              </w:rPr>
              <w:t>.Info</w:t>
            </w:r>
          </w:p>
        </w:tc>
      </w:tr>
    </w:tbl>
    <w:p w14:paraId="201DF310" w14:textId="77777777" w:rsid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38027ABD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3.2.6生成派件</w:t>
      </w:r>
      <w:r w:rsidRPr="0084750D"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  <w:t>单</w:t>
      </w:r>
    </w:p>
    <w:p w14:paraId="522B7AE7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3.2.6.1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特性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描述</w:t>
      </w:r>
    </w:p>
    <w:p w14:paraId="6916CC61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营业厅在收到货物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之后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由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一个经验证的营业厅业务员将货物分配给快递员送货，并完成派件单的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生成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。</w:t>
      </w:r>
    </w:p>
    <w:p w14:paraId="2AAB84A0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优先级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＝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高</w:t>
      </w:r>
    </w:p>
    <w:p w14:paraId="110BAA5F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3.2.6.2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／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序列</w:t>
      </w:r>
    </w:p>
    <w:p w14:paraId="0793B37D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刺激：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业务员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输入派件单信息</w:t>
      </w:r>
    </w:p>
    <w:p w14:paraId="485985FF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响应：系统显示派件单并记录入系统</w:t>
      </w:r>
    </w:p>
    <w:p w14:paraId="2D765B55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业务员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取消录入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派件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单</w:t>
      </w:r>
    </w:p>
    <w:p w14:paraId="309AA199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关闭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派件单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录入</w:t>
      </w:r>
    </w:p>
    <w:p w14:paraId="37363CA1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3.2.6.3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相关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功能需求</w:t>
      </w:r>
    </w:p>
    <w:tbl>
      <w:tblPr>
        <w:tblStyle w:val="af8"/>
        <w:tblW w:w="0" w:type="auto"/>
        <w:tblBorders>
          <w:left w:val="none" w:sz="0" w:space="0" w:color="auto"/>
          <w:right w:val="none" w:sz="0" w:space="0" w:color="auto"/>
        </w:tblBorders>
        <w:tblLook w:val="0620" w:firstRow="1" w:lastRow="0" w:firstColumn="0" w:lastColumn="0" w:noHBand="1" w:noVBand="1"/>
      </w:tblPr>
      <w:tblGrid>
        <w:gridCol w:w="3156"/>
        <w:gridCol w:w="5144"/>
      </w:tblGrid>
      <w:tr w:rsidR="0084750D" w:rsidRPr="0084750D" w14:paraId="0EE049A0" w14:textId="77777777" w:rsidTr="00B44830">
        <w:tc>
          <w:tcPr>
            <w:tcW w:w="3156" w:type="dxa"/>
          </w:tcPr>
          <w:p w14:paraId="36C0C25B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DeliverList.Input</w:t>
            </w:r>
          </w:p>
          <w:p w14:paraId="1BECFD0B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6DB45C9F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Helvetica"/>
                <w:color w:val="262626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DeliverList.Input</w:t>
            </w: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.Info</w:t>
            </w:r>
          </w:p>
          <w:p w14:paraId="3B52207F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58B56ECB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Helvetica"/>
                <w:color w:val="262626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DeliverList.Input</w:t>
            </w: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.Cancel</w:t>
            </w:r>
          </w:p>
          <w:p w14:paraId="4368469A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Helvetica"/>
                <w:color w:val="262626"/>
                <w:sz w:val="21"/>
                <w:szCs w:val="21"/>
              </w:rPr>
            </w:pPr>
          </w:p>
          <w:p w14:paraId="12694828" w14:textId="77777777" w:rsid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Helvetica"/>
                <w:color w:val="262626"/>
                <w:sz w:val="21"/>
                <w:szCs w:val="21"/>
              </w:rPr>
            </w:pPr>
          </w:p>
          <w:p w14:paraId="77A8B5B0" w14:textId="77777777" w:rsidR="00720064" w:rsidRPr="0084750D" w:rsidRDefault="00720064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Helvetica"/>
                <w:color w:val="262626"/>
                <w:sz w:val="21"/>
                <w:szCs w:val="21"/>
              </w:rPr>
            </w:pPr>
          </w:p>
          <w:p w14:paraId="6C01E193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Helvetica"/>
                <w:color w:val="262626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DeliverList.Input</w:t>
            </w: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.End</w:t>
            </w:r>
          </w:p>
          <w:p w14:paraId="1F37A357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Helvetica"/>
                <w:color w:val="262626"/>
                <w:sz w:val="21"/>
                <w:szCs w:val="21"/>
              </w:rPr>
            </w:pPr>
          </w:p>
          <w:p w14:paraId="1E4F0CC3" w14:textId="77777777" w:rsid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Helvetica"/>
                <w:color w:val="262626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DeliverList.Input</w:t>
            </w: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.Invalid</w:t>
            </w:r>
          </w:p>
          <w:p w14:paraId="152DAB43" w14:textId="77777777" w:rsidR="00720064" w:rsidRDefault="00720064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Helvetica"/>
                <w:color w:val="262626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DeliverList.Input</w:t>
            </w: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.</w:t>
            </w:r>
            <w:r>
              <w:rPr>
                <w:rFonts w:ascii="宋体" w:eastAsia="宋体" w:hAnsi="宋体" w:cs="Helvetica"/>
                <w:color w:val="262626"/>
                <w:sz w:val="21"/>
                <w:szCs w:val="21"/>
              </w:rPr>
              <w:t>Choose</w:t>
            </w:r>
          </w:p>
          <w:p w14:paraId="140FD70D" w14:textId="77777777" w:rsidR="00C72FFE" w:rsidRDefault="00C72FFE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Helvetica"/>
                <w:color w:val="262626"/>
                <w:sz w:val="21"/>
                <w:szCs w:val="21"/>
              </w:rPr>
            </w:pPr>
          </w:p>
          <w:p w14:paraId="3481F97A" w14:textId="6D4EB411" w:rsidR="00C72FFE" w:rsidRPr="0084750D" w:rsidRDefault="00C72FFE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DeliverList.Input.SignIn</w:t>
            </w:r>
          </w:p>
        </w:tc>
        <w:tc>
          <w:tcPr>
            <w:tcW w:w="5144" w:type="dxa"/>
          </w:tcPr>
          <w:p w14:paraId="794C91FC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lastRenderedPageBreak/>
              <w:t>系统应该允许营业厅业务员在生成派件单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任务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中进行键盘输入</w:t>
            </w:r>
          </w:p>
          <w:p w14:paraId="09897A7E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业务员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录入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收款单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要记录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收款单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信息，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.Info</w:t>
            </w:r>
          </w:p>
          <w:p w14:paraId="7A2CF6AE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员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正在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录入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派件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单信息时，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业务员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可以请求取消录入，或当系统询问业务员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是否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确认时，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业务员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取消输入，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系统关闭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录入操作，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.C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lose</w:t>
            </w:r>
          </w:p>
          <w:p w14:paraId="2A00794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员录入完成时可以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请求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结束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派件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单信息录入，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执行结束处理，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.End</w:t>
            </w:r>
          </w:p>
          <w:p w14:paraId="59A95700" w14:textId="77777777" w:rsid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在业务员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输入其他标识时，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显示输入无效</w:t>
            </w:r>
          </w:p>
          <w:p w14:paraId="7F5EE4FC" w14:textId="77777777" w:rsidR="00720064" w:rsidRDefault="00720064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业务员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生成派件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单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时，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从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系统菜单选择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生成派件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单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功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lastRenderedPageBreak/>
              <w:t>能，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显示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生成派件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单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功能界面。</w:t>
            </w:r>
          </w:p>
          <w:p w14:paraId="6F399399" w14:textId="76839EA4" w:rsidR="00C72FFE" w:rsidRPr="0084750D" w:rsidRDefault="00C72FFE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z w:val="21"/>
                <w:szCs w:val="21"/>
              </w:rPr>
              <w:t>业务员在执行操作前要先登录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进行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身份识别，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Sign.SignIn</w:t>
            </w:r>
          </w:p>
        </w:tc>
      </w:tr>
      <w:tr w:rsidR="0084750D" w:rsidRPr="0084750D" w14:paraId="4EBAAF5C" w14:textId="77777777" w:rsidTr="00B44830">
        <w:tc>
          <w:tcPr>
            <w:tcW w:w="3156" w:type="dxa"/>
          </w:tcPr>
          <w:p w14:paraId="4D75281C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lastRenderedPageBreak/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.Info</w:t>
            </w:r>
          </w:p>
          <w:p w14:paraId="2290A1BA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.Info.ArrvialTime</w:t>
            </w:r>
          </w:p>
          <w:p w14:paraId="21991119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.Info.OrderID</w:t>
            </w:r>
          </w:p>
          <w:p w14:paraId="0831AC39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.Info.</w:t>
            </w: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DeliveryMan</w:t>
            </w:r>
          </w:p>
        </w:tc>
        <w:tc>
          <w:tcPr>
            <w:tcW w:w="5144" w:type="dxa"/>
          </w:tcPr>
          <w:p w14:paraId="74A8CCC3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系统记录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派件单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的具体信息</w:t>
            </w:r>
          </w:p>
          <w:p w14:paraId="0AC44EAD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系统记录快递的到达日期</w:t>
            </w:r>
          </w:p>
          <w:p w14:paraId="280B03D0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系统记录快递订单的条形码号</w:t>
            </w:r>
          </w:p>
          <w:p w14:paraId="499E088C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系统记录快递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派送员</w:t>
            </w:r>
          </w:p>
        </w:tc>
      </w:tr>
      <w:tr w:rsidR="0084750D" w:rsidRPr="0084750D" w14:paraId="313E9A70" w14:textId="77777777" w:rsidTr="00B44830">
        <w:tc>
          <w:tcPr>
            <w:tcW w:w="3156" w:type="dxa"/>
          </w:tcPr>
          <w:p w14:paraId="6AE647B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.Update</w:t>
            </w:r>
          </w:p>
          <w:p w14:paraId="1F5A3BE2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63B7FF14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.Update.Info</w:t>
            </w:r>
          </w:p>
        </w:tc>
        <w:tc>
          <w:tcPr>
            <w:tcW w:w="5144" w:type="dxa"/>
          </w:tcPr>
          <w:p w14:paraId="24C18207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系统更新重要数据，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整个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系统更新重要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数据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整个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更新过程组成一个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事务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要么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全部更新，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要么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全部不更新</w:t>
            </w:r>
          </w:p>
          <w:p w14:paraId="2EA5FF44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系统更新全部收款单，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.Info</w:t>
            </w:r>
          </w:p>
        </w:tc>
      </w:tr>
      <w:tr w:rsidR="0084750D" w:rsidRPr="0084750D" w14:paraId="30958A00" w14:textId="77777777" w:rsidTr="00B44830">
        <w:tc>
          <w:tcPr>
            <w:tcW w:w="3156" w:type="dxa"/>
          </w:tcPr>
          <w:p w14:paraId="49B78025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.End</w:t>
            </w:r>
          </w:p>
          <w:p w14:paraId="1FBBF3E5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.End.Update</w:t>
            </w:r>
          </w:p>
          <w:p w14:paraId="0888539D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70FC6315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.End.Log</w:t>
            </w:r>
          </w:p>
          <w:p w14:paraId="1D720D8C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3B7E8382" w14:textId="77777777" w:rsid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.End.Close</w:t>
            </w:r>
          </w:p>
          <w:p w14:paraId="05BA6CD6" w14:textId="77777777" w:rsidR="00340BAC" w:rsidRDefault="00340BAC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5BEE0796" w14:textId="55A5E806" w:rsidR="00340BAC" w:rsidRPr="0084750D" w:rsidRDefault="00340BAC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z w:val="21"/>
                <w:szCs w:val="21"/>
              </w:rPr>
              <w:t>DeliverList.End.Manager</w:t>
            </w:r>
          </w:p>
          <w:p w14:paraId="7F87EF49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5144" w:type="dxa"/>
          </w:tcPr>
          <w:p w14:paraId="1CF3B44A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系统应允许业务员结束生成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派件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单任务</w:t>
            </w:r>
          </w:p>
          <w:p w14:paraId="4C583C9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在业务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员要求结束任务时，系统更新数据，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参见</w:t>
            </w:r>
            <w:r w:rsidRPr="0084750D">
              <w:rPr>
                <w:rFonts w:ascii="宋体" w:eastAsia="宋体" w:hAnsi="宋体" w:cs="Helvetica"/>
                <w:color w:val="262626"/>
                <w:sz w:val="21"/>
                <w:szCs w:val="21"/>
              </w:rPr>
              <w:t>DeliverList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.Update</w:t>
            </w:r>
          </w:p>
          <w:p w14:paraId="70197885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员要求结束生成派件单时,系统将该操作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记录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进系统操作日志</w:t>
            </w:r>
          </w:p>
          <w:p w14:paraId="58C3028C" w14:textId="77777777" w:rsidR="0084750D" w:rsidRDefault="0084750D" w:rsidP="00B44830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在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业务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员确认完成生成派件单任务时，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 w:val="21"/>
                <w:szCs w:val="21"/>
              </w:rPr>
              <w:t>关闭</w:t>
            </w:r>
            <w:r w:rsidR="00B44830" w:rsidRPr="0084750D">
              <w:rPr>
                <w:rFonts w:ascii="宋体" w:eastAsia="宋体" w:hAnsi="宋体" w:cs="Times New Roman"/>
                <w:sz w:val="21"/>
                <w:szCs w:val="21"/>
              </w:rPr>
              <w:t>本次</w:t>
            </w:r>
            <w:r w:rsidR="00B44830"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生成派件</w:t>
            </w:r>
            <w:r w:rsidR="00B44830" w:rsidRPr="0084750D">
              <w:rPr>
                <w:rFonts w:ascii="宋体" w:eastAsia="宋体" w:hAnsi="宋体" w:cs="Times New Roman"/>
                <w:sz w:val="21"/>
                <w:szCs w:val="21"/>
              </w:rPr>
              <w:t>单</w:t>
            </w:r>
            <w:r w:rsidRPr="0084750D">
              <w:rPr>
                <w:rFonts w:ascii="宋体" w:eastAsia="宋体" w:hAnsi="宋体" w:cs="Times New Roman" w:hint="eastAsia"/>
                <w:sz w:val="21"/>
                <w:szCs w:val="21"/>
              </w:rPr>
              <w:t>任务</w:t>
            </w:r>
            <w:r w:rsidR="00B44830">
              <w:rPr>
                <w:rFonts w:ascii="宋体" w:eastAsia="宋体" w:hAnsi="宋体" w:cs="Times New Roman"/>
                <w:sz w:val="21"/>
                <w:szCs w:val="21"/>
              </w:rPr>
              <w:t>。</w:t>
            </w:r>
          </w:p>
          <w:p w14:paraId="1C317656" w14:textId="4C45A2EE" w:rsidR="00340BAC" w:rsidRPr="0084750D" w:rsidRDefault="00340BAC" w:rsidP="00B44830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z w:val="21"/>
                <w:szCs w:val="21"/>
              </w:rPr>
              <w:t>系统在结束生成订单后向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总经理发送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审批该单据的请求</w:t>
            </w:r>
          </w:p>
        </w:tc>
      </w:tr>
    </w:tbl>
    <w:p w14:paraId="73DBE3C9" w14:textId="77777777" w:rsid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55BE824A" w14:textId="77777777" w:rsid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b/>
          <w:color w:val="auto"/>
          <w:kern w:val="2"/>
          <w:sz w:val="21"/>
          <w:szCs w:val="22"/>
        </w:rPr>
        <w:t>3.2.7管理车辆</w:t>
      </w:r>
      <w:r w:rsidRPr="0084750D"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2"/>
        </w:rPr>
        <w:t>与司机信息</w:t>
      </w:r>
    </w:p>
    <w:p w14:paraId="71102677" w14:textId="77777777" w:rsidR="00881A22" w:rsidRPr="00881A22" w:rsidRDefault="00881A22" w:rsidP="00881A22">
      <w:pPr>
        <w:rPr>
          <w:rFonts w:asciiTheme="minorEastAsia" w:eastAsiaTheme="minorEastAsia" w:hAnsiTheme="minorEastAsia"/>
        </w:rPr>
      </w:pPr>
      <w:r w:rsidRPr="00881A22">
        <w:rPr>
          <w:rFonts w:asciiTheme="minorEastAsia" w:eastAsiaTheme="minorEastAsia" w:hAnsiTheme="minorEastAsia"/>
        </w:rPr>
        <w:t>3.2.7.1</w:t>
      </w:r>
      <w:r w:rsidRPr="00881A22">
        <w:rPr>
          <w:rFonts w:asciiTheme="minorEastAsia" w:eastAsiaTheme="minorEastAsia" w:hAnsiTheme="minorEastAsia" w:hint="eastAsia"/>
        </w:rPr>
        <w:t>特性描述</w:t>
      </w:r>
    </w:p>
    <w:p w14:paraId="13A08756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/>
        </w:rPr>
      </w:pPr>
      <w:r w:rsidRPr="00881A22">
        <w:rPr>
          <w:rFonts w:asciiTheme="minorEastAsia" w:eastAsiaTheme="minorEastAsia" w:hAnsiTheme="minorEastAsia" w:hint="eastAsia"/>
        </w:rPr>
        <w:t>当车辆和</w:t>
      </w:r>
      <w:r w:rsidRPr="00881A22">
        <w:rPr>
          <w:rFonts w:asciiTheme="minorEastAsia" w:eastAsiaTheme="minorEastAsia" w:hAnsiTheme="minorEastAsia"/>
        </w:rPr>
        <w:t>司机的信息发生变化的时候</w:t>
      </w:r>
      <w:r w:rsidRPr="00881A22">
        <w:rPr>
          <w:rFonts w:asciiTheme="minorEastAsia" w:eastAsiaTheme="minorEastAsia" w:hAnsiTheme="minorEastAsia" w:hint="eastAsia"/>
        </w:rPr>
        <w:t>（包括</w:t>
      </w:r>
      <w:r w:rsidRPr="00881A22">
        <w:rPr>
          <w:rFonts w:asciiTheme="minorEastAsia" w:eastAsiaTheme="minorEastAsia" w:hAnsiTheme="minorEastAsia"/>
        </w:rPr>
        <w:t>第一次</w:t>
      </w:r>
      <w:r w:rsidRPr="00881A22">
        <w:rPr>
          <w:rFonts w:asciiTheme="minorEastAsia" w:eastAsiaTheme="minorEastAsia" w:hAnsiTheme="minorEastAsia" w:hint="eastAsia"/>
        </w:rPr>
        <w:t>初始</w:t>
      </w:r>
      <w:r w:rsidRPr="00881A22">
        <w:rPr>
          <w:rFonts w:asciiTheme="minorEastAsia" w:eastAsiaTheme="minorEastAsia" w:hAnsiTheme="minorEastAsia"/>
        </w:rPr>
        <w:t>录入的情况）</w:t>
      </w:r>
      <w:r w:rsidRPr="00881A22">
        <w:rPr>
          <w:rFonts w:asciiTheme="minorEastAsia" w:eastAsiaTheme="minorEastAsia" w:hAnsiTheme="minorEastAsia" w:hint="eastAsia"/>
        </w:rPr>
        <w:t>，</w:t>
      </w:r>
      <w:r w:rsidRPr="00881A22">
        <w:rPr>
          <w:rFonts w:asciiTheme="minorEastAsia" w:eastAsiaTheme="minorEastAsia" w:hAnsiTheme="minorEastAsia"/>
        </w:rPr>
        <w:t>一</w:t>
      </w:r>
      <w:r w:rsidRPr="00881A22">
        <w:rPr>
          <w:rFonts w:asciiTheme="minorEastAsia" w:eastAsiaTheme="minorEastAsia" w:hAnsiTheme="minorEastAsia" w:hint="eastAsia"/>
        </w:rPr>
        <w:t>个经过</w:t>
      </w:r>
      <w:r w:rsidRPr="00881A22">
        <w:rPr>
          <w:rFonts w:asciiTheme="minorEastAsia" w:eastAsiaTheme="minorEastAsia" w:hAnsiTheme="minorEastAsia"/>
        </w:rPr>
        <w:t>验证的营业厅业务员</w:t>
      </w:r>
      <w:r w:rsidRPr="00881A22">
        <w:rPr>
          <w:rFonts w:asciiTheme="minorEastAsia" w:eastAsiaTheme="minorEastAsia" w:hAnsiTheme="minorEastAsia" w:hint="eastAsia"/>
        </w:rPr>
        <w:t>开始</w:t>
      </w:r>
      <w:r w:rsidRPr="00881A22">
        <w:rPr>
          <w:rFonts w:asciiTheme="minorEastAsia" w:eastAsiaTheme="minorEastAsia" w:hAnsiTheme="minorEastAsia"/>
        </w:rPr>
        <w:t>修改</w:t>
      </w:r>
      <w:r w:rsidRPr="00881A22">
        <w:rPr>
          <w:rFonts w:asciiTheme="minorEastAsia" w:eastAsiaTheme="minorEastAsia" w:hAnsiTheme="minorEastAsia" w:hint="eastAsia"/>
        </w:rPr>
        <w:t>车辆</w:t>
      </w:r>
      <w:r w:rsidRPr="00881A22">
        <w:rPr>
          <w:rFonts w:asciiTheme="minorEastAsia" w:eastAsiaTheme="minorEastAsia" w:hAnsiTheme="minorEastAsia"/>
        </w:rPr>
        <w:t>和司机信息</w:t>
      </w:r>
      <w:r w:rsidRPr="00881A22">
        <w:rPr>
          <w:rFonts w:asciiTheme="minorEastAsia" w:eastAsiaTheme="minorEastAsia" w:hAnsiTheme="minorEastAsia" w:hint="eastAsia"/>
        </w:rPr>
        <w:t>，</w:t>
      </w:r>
      <w:r w:rsidRPr="00881A22">
        <w:rPr>
          <w:rFonts w:asciiTheme="minorEastAsia" w:eastAsiaTheme="minorEastAsia" w:hAnsiTheme="minorEastAsia"/>
        </w:rPr>
        <w:t>完成输入新的车辆和司机信息、删除退役的车辆和司机信息</w:t>
      </w:r>
      <w:r w:rsidRPr="00881A22">
        <w:rPr>
          <w:rFonts w:asciiTheme="minorEastAsia" w:eastAsiaTheme="minorEastAsia" w:hAnsiTheme="minorEastAsia" w:hint="eastAsia"/>
        </w:rPr>
        <w:t>。</w:t>
      </w:r>
    </w:p>
    <w:p w14:paraId="1074BB7F" w14:textId="77777777" w:rsidR="00881A22" w:rsidRPr="00881A22" w:rsidRDefault="00881A22" w:rsidP="00881A22">
      <w:pPr>
        <w:rPr>
          <w:rFonts w:asciiTheme="minorEastAsia" w:eastAsiaTheme="minorEastAsia" w:hAnsiTheme="minorEastAsia"/>
        </w:rPr>
      </w:pPr>
      <w:r w:rsidRPr="00881A22">
        <w:rPr>
          <w:rFonts w:asciiTheme="minorEastAsia" w:eastAsiaTheme="minorEastAsia" w:hAnsiTheme="minorEastAsia"/>
        </w:rPr>
        <w:t>3.2.7.2</w:t>
      </w:r>
      <w:r w:rsidRPr="00881A22">
        <w:rPr>
          <w:rFonts w:asciiTheme="minorEastAsia" w:eastAsiaTheme="minorEastAsia" w:hAnsiTheme="minorEastAsia" w:hint="eastAsia"/>
        </w:rPr>
        <w:t>刺激响应序列</w:t>
      </w:r>
    </w:p>
    <w:p w14:paraId="6949B506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 w:cs="Times New Roman"/>
        </w:rPr>
      </w:pPr>
      <w:r w:rsidRPr="00881A22">
        <w:rPr>
          <w:rFonts w:asciiTheme="minorEastAsia" w:eastAsiaTheme="minorEastAsia" w:hAnsiTheme="minorEastAsia" w:cs="Times New Roman" w:hint="eastAsia"/>
        </w:rPr>
        <w:t>刺激: 营业厅业务员登陆</w:t>
      </w:r>
    </w:p>
    <w:p w14:paraId="4BB2A8BB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 w:cs="Times New Roman"/>
        </w:rPr>
      </w:pPr>
      <w:r w:rsidRPr="00881A22">
        <w:rPr>
          <w:rFonts w:asciiTheme="minorEastAsia" w:eastAsiaTheme="minorEastAsia" w:hAnsiTheme="minorEastAsia" w:cs="Times New Roman" w:hint="eastAsia"/>
        </w:rPr>
        <w:t>响应：系统显示菜单</w:t>
      </w:r>
    </w:p>
    <w:p w14:paraId="1FFFE9F3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/>
        </w:rPr>
      </w:pPr>
      <w:r w:rsidRPr="00881A22">
        <w:rPr>
          <w:rFonts w:asciiTheme="minorEastAsia" w:eastAsiaTheme="minorEastAsia" w:hAnsiTheme="minorEastAsia" w:hint="eastAsia"/>
        </w:rPr>
        <w:t>刺激</w:t>
      </w:r>
      <w:r w:rsidRPr="00881A22">
        <w:rPr>
          <w:rFonts w:asciiTheme="minorEastAsia" w:eastAsiaTheme="minorEastAsia" w:hAnsiTheme="minorEastAsia"/>
        </w:rPr>
        <w:t>：</w:t>
      </w:r>
      <w:r w:rsidRPr="00881A22">
        <w:rPr>
          <w:rFonts w:asciiTheme="minorEastAsia" w:eastAsiaTheme="minorEastAsia" w:hAnsiTheme="minorEastAsia" w:hint="eastAsia"/>
        </w:rPr>
        <w:t>营业厅</w:t>
      </w:r>
      <w:r w:rsidRPr="00881A22">
        <w:rPr>
          <w:rFonts w:asciiTheme="minorEastAsia" w:eastAsiaTheme="minorEastAsia" w:hAnsiTheme="minorEastAsia"/>
        </w:rPr>
        <w:t>业务员输入</w:t>
      </w:r>
      <w:r w:rsidRPr="00881A22">
        <w:rPr>
          <w:rFonts w:asciiTheme="minorEastAsia" w:eastAsiaTheme="minorEastAsia" w:hAnsiTheme="minorEastAsia" w:hint="eastAsia"/>
        </w:rPr>
        <w:t>新的车辆</w:t>
      </w:r>
      <w:r w:rsidRPr="00881A22">
        <w:rPr>
          <w:rFonts w:asciiTheme="minorEastAsia" w:eastAsiaTheme="minorEastAsia" w:hAnsiTheme="minorEastAsia"/>
        </w:rPr>
        <w:t>信息</w:t>
      </w:r>
    </w:p>
    <w:p w14:paraId="37BEC4DA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/>
        </w:rPr>
      </w:pPr>
      <w:r w:rsidRPr="00881A22">
        <w:rPr>
          <w:rFonts w:asciiTheme="minorEastAsia" w:eastAsiaTheme="minorEastAsia" w:hAnsiTheme="minorEastAsia" w:hint="eastAsia"/>
        </w:rPr>
        <w:t>响应</w:t>
      </w:r>
      <w:r w:rsidRPr="00881A22">
        <w:rPr>
          <w:rFonts w:asciiTheme="minorEastAsia" w:eastAsiaTheme="minorEastAsia" w:hAnsiTheme="minorEastAsia"/>
        </w:rPr>
        <w:t>：系统</w:t>
      </w:r>
      <w:r w:rsidRPr="00881A22">
        <w:rPr>
          <w:rFonts w:asciiTheme="minorEastAsia" w:eastAsiaTheme="minorEastAsia" w:hAnsiTheme="minorEastAsia" w:hint="eastAsia"/>
        </w:rPr>
        <w:t>记录</w:t>
      </w:r>
      <w:r w:rsidRPr="00881A22">
        <w:rPr>
          <w:rFonts w:asciiTheme="minorEastAsia" w:eastAsiaTheme="minorEastAsia" w:hAnsiTheme="minorEastAsia"/>
        </w:rPr>
        <w:t>该车辆信息</w:t>
      </w:r>
    </w:p>
    <w:p w14:paraId="2C92B42A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/>
        </w:rPr>
      </w:pPr>
      <w:r w:rsidRPr="00881A22">
        <w:rPr>
          <w:rFonts w:asciiTheme="minorEastAsia" w:eastAsiaTheme="minorEastAsia" w:hAnsiTheme="minorEastAsia" w:hint="eastAsia"/>
        </w:rPr>
        <w:t>刺激</w:t>
      </w:r>
      <w:r w:rsidRPr="00881A22">
        <w:rPr>
          <w:rFonts w:asciiTheme="minorEastAsia" w:eastAsiaTheme="minorEastAsia" w:hAnsiTheme="minorEastAsia"/>
        </w:rPr>
        <w:t>：</w:t>
      </w:r>
      <w:r w:rsidRPr="00881A22">
        <w:rPr>
          <w:rFonts w:asciiTheme="minorEastAsia" w:eastAsiaTheme="minorEastAsia" w:hAnsiTheme="minorEastAsia" w:hint="eastAsia"/>
        </w:rPr>
        <w:t>营业厅</w:t>
      </w:r>
      <w:r w:rsidRPr="00881A22">
        <w:rPr>
          <w:rFonts w:asciiTheme="minorEastAsia" w:eastAsiaTheme="minorEastAsia" w:hAnsiTheme="minorEastAsia"/>
        </w:rPr>
        <w:t>业务员输入</w:t>
      </w:r>
      <w:r w:rsidRPr="00881A22">
        <w:rPr>
          <w:rFonts w:asciiTheme="minorEastAsia" w:eastAsiaTheme="minorEastAsia" w:hAnsiTheme="minorEastAsia" w:hint="eastAsia"/>
        </w:rPr>
        <w:t>新的司机</w:t>
      </w:r>
      <w:r w:rsidRPr="00881A22">
        <w:rPr>
          <w:rFonts w:asciiTheme="minorEastAsia" w:eastAsiaTheme="minorEastAsia" w:hAnsiTheme="minorEastAsia"/>
        </w:rPr>
        <w:t>信息</w:t>
      </w:r>
    </w:p>
    <w:p w14:paraId="1316885A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/>
        </w:rPr>
      </w:pPr>
      <w:r w:rsidRPr="00881A22">
        <w:rPr>
          <w:rFonts w:asciiTheme="minorEastAsia" w:eastAsiaTheme="minorEastAsia" w:hAnsiTheme="minorEastAsia" w:hint="eastAsia"/>
        </w:rPr>
        <w:t>响应</w:t>
      </w:r>
      <w:r w:rsidRPr="00881A22">
        <w:rPr>
          <w:rFonts w:asciiTheme="minorEastAsia" w:eastAsiaTheme="minorEastAsia" w:hAnsiTheme="minorEastAsia"/>
        </w:rPr>
        <w:t>：系统</w:t>
      </w:r>
      <w:r w:rsidRPr="00881A22">
        <w:rPr>
          <w:rFonts w:asciiTheme="minorEastAsia" w:eastAsiaTheme="minorEastAsia" w:hAnsiTheme="minorEastAsia" w:hint="eastAsia"/>
        </w:rPr>
        <w:t>记录</w:t>
      </w:r>
      <w:r w:rsidRPr="00881A22">
        <w:rPr>
          <w:rFonts w:asciiTheme="minorEastAsia" w:eastAsiaTheme="minorEastAsia" w:hAnsiTheme="minorEastAsia"/>
        </w:rPr>
        <w:t>该</w:t>
      </w:r>
      <w:r w:rsidRPr="00881A22">
        <w:rPr>
          <w:rFonts w:asciiTheme="minorEastAsia" w:eastAsiaTheme="minorEastAsia" w:hAnsiTheme="minorEastAsia" w:hint="eastAsia"/>
        </w:rPr>
        <w:t>司机</w:t>
      </w:r>
      <w:r w:rsidRPr="00881A22">
        <w:rPr>
          <w:rFonts w:asciiTheme="minorEastAsia" w:eastAsiaTheme="minorEastAsia" w:hAnsiTheme="minorEastAsia"/>
        </w:rPr>
        <w:t>信息</w:t>
      </w:r>
    </w:p>
    <w:p w14:paraId="6279970C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/>
        </w:rPr>
      </w:pPr>
      <w:r w:rsidRPr="00881A22">
        <w:rPr>
          <w:rFonts w:asciiTheme="minorEastAsia" w:eastAsiaTheme="minorEastAsia" w:hAnsiTheme="minorEastAsia" w:hint="eastAsia"/>
        </w:rPr>
        <w:t>刺激</w:t>
      </w:r>
      <w:r w:rsidRPr="00881A22">
        <w:rPr>
          <w:rFonts w:asciiTheme="minorEastAsia" w:eastAsiaTheme="minorEastAsia" w:hAnsiTheme="minorEastAsia"/>
        </w:rPr>
        <w:t>：</w:t>
      </w:r>
      <w:r w:rsidRPr="00881A22">
        <w:rPr>
          <w:rFonts w:asciiTheme="minorEastAsia" w:eastAsiaTheme="minorEastAsia" w:hAnsiTheme="minorEastAsia" w:hint="eastAsia"/>
        </w:rPr>
        <w:t>营业厅</w:t>
      </w:r>
      <w:r w:rsidRPr="00881A22">
        <w:rPr>
          <w:rFonts w:asciiTheme="minorEastAsia" w:eastAsiaTheme="minorEastAsia" w:hAnsiTheme="minorEastAsia"/>
        </w:rPr>
        <w:t>业务员</w:t>
      </w:r>
      <w:r w:rsidRPr="00881A22">
        <w:rPr>
          <w:rFonts w:asciiTheme="minorEastAsia" w:eastAsiaTheme="minorEastAsia" w:hAnsiTheme="minorEastAsia" w:hint="eastAsia"/>
        </w:rPr>
        <w:t>删除某车辆</w:t>
      </w:r>
      <w:r w:rsidRPr="00881A22">
        <w:rPr>
          <w:rFonts w:asciiTheme="minorEastAsia" w:eastAsiaTheme="minorEastAsia" w:hAnsiTheme="minorEastAsia"/>
        </w:rPr>
        <w:t>信息</w:t>
      </w:r>
    </w:p>
    <w:p w14:paraId="6DA48398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/>
        </w:rPr>
      </w:pPr>
      <w:r w:rsidRPr="00881A22">
        <w:rPr>
          <w:rFonts w:asciiTheme="minorEastAsia" w:eastAsiaTheme="minorEastAsia" w:hAnsiTheme="minorEastAsia" w:hint="eastAsia"/>
        </w:rPr>
        <w:t>响应</w:t>
      </w:r>
      <w:r w:rsidRPr="00881A22">
        <w:rPr>
          <w:rFonts w:asciiTheme="minorEastAsia" w:eastAsiaTheme="minorEastAsia" w:hAnsiTheme="minorEastAsia"/>
        </w:rPr>
        <w:t>：系统</w:t>
      </w:r>
      <w:r w:rsidRPr="00881A22">
        <w:rPr>
          <w:rFonts w:asciiTheme="minorEastAsia" w:eastAsiaTheme="minorEastAsia" w:hAnsiTheme="minorEastAsia" w:hint="eastAsia"/>
        </w:rPr>
        <w:t>删除</w:t>
      </w:r>
      <w:r w:rsidRPr="00881A22">
        <w:rPr>
          <w:rFonts w:asciiTheme="minorEastAsia" w:eastAsiaTheme="minorEastAsia" w:hAnsiTheme="minorEastAsia"/>
        </w:rPr>
        <w:t>该车辆信息</w:t>
      </w:r>
    </w:p>
    <w:p w14:paraId="5B594F0F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/>
        </w:rPr>
      </w:pPr>
      <w:r w:rsidRPr="00881A22">
        <w:rPr>
          <w:rFonts w:asciiTheme="minorEastAsia" w:eastAsiaTheme="minorEastAsia" w:hAnsiTheme="minorEastAsia" w:hint="eastAsia"/>
        </w:rPr>
        <w:t>刺激</w:t>
      </w:r>
      <w:r w:rsidRPr="00881A22">
        <w:rPr>
          <w:rFonts w:asciiTheme="minorEastAsia" w:eastAsiaTheme="minorEastAsia" w:hAnsiTheme="minorEastAsia"/>
        </w:rPr>
        <w:t>：</w:t>
      </w:r>
      <w:r w:rsidRPr="00881A22">
        <w:rPr>
          <w:rFonts w:asciiTheme="minorEastAsia" w:eastAsiaTheme="minorEastAsia" w:hAnsiTheme="minorEastAsia" w:hint="eastAsia"/>
        </w:rPr>
        <w:t>营业厅</w:t>
      </w:r>
      <w:r w:rsidRPr="00881A22">
        <w:rPr>
          <w:rFonts w:asciiTheme="minorEastAsia" w:eastAsiaTheme="minorEastAsia" w:hAnsiTheme="minorEastAsia"/>
        </w:rPr>
        <w:t>业务员</w:t>
      </w:r>
      <w:r w:rsidRPr="00881A22">
        <w:rPr>
          <w:rFonts w:asciiTheme="minorEastAsia" w:eastAsiaTheme="minorEastAsia" w:hAnsiTheme="minorEastAsia" w:hint="eastAsia"/>
        </w:rPr>
        <w:t>确认结束修改车辆和</w:t>
      </w:r>
      <w:r w:rsidRPr="00881A22">
        <w:rPr>
          <w:rFonts w:asciiTheme="minorEastAsia" w:eastAsiaTheme="minorEastAsia" w:hAnsiTheme="minorEastAsia"/>
        </w:rPr>
        <w:t>司机信息</w:t>
      </w:r>
    </w:p>
    <w:p w14:paraId="0C3AE192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/>
        </w:rPr>
      </w:pPr>
      <w:r w:rsidRPr="00881A22">
        <w:rPr>
          <w:rFonts w:asciiTheme="minorEastAsia" w:eastAsiaTheme="minorEastAsia" w:hAnsiTheme="minorEastAsia" w:hint="eastAsia"/>
        </w:rPr>
        <w:t>响应</w:t>
      </w:r>
      <w:r w:rsidRPr="00881A22">
        <w:rPr>
          <w:rFonts w:asciiTheme="minorEastAsia" w:eastAsiaTheme="minorEastAsia" w:hAnsiTheme="minorEastAsia"/>
        </w:rPr>
        <w:t>：系统</w:t>
      </w:r>
      <w:r w:rsidRPr="00881A22">
        <w:rPr>
          <w:rFonts w:asciiTheme="minorEastAsia" w:eastAsiaTheme="minorEastAsia" w:hAnsiTheme="minorEastAsia" w:hint="eastAsia"/>
        </w:rPr>
        <w:t>更新车辆</w:t>
      </w:r>
      <w:r w:rsidRPr="00881A22">
        <w:rPr>
          <w:rFonts w:asciiTheme="minorEastAsia" w:eastAsiaTheme="minorEastAsia" w:hAnsiTheme="minorEastAsia"/>
        </w:rPr>
        <w:t>和司机信息</w:t>
      </w:r>
    </w:p>
    <w:p w14:paraId="049402A3" w14:textId="1419A6AD" w:rsidR="00881A22" w:rsidRPr="00567D29" w:rsidRDefault="00881A22" w:rsidP="00881A22">
      <w:pPr>
        <w:rPr>
          <w:rFonts w:asciiTheme="minorEastAsia" w:eastAsiaTheme="minorEastAsia" w:hAnsiTheme="minorEastAsia"/>
        </w:rPr>
      </w:pPr>
      <w:r w:rsidRPr="00881A22">
        <w:rPr>
          <w:rFonts w:asciiTheme="minorEastAsia" w:eastAsiaTheme="minorEastAsia" w:hAnsiTheme="minorEastAsia"/>
        </w:rPr>
        <w:t>3.2.7.3</w:t>
      </w:r>
      <w:r w:rsidRPr="00881A22">
        <w:rPr>
          <w:rFonts w:asciiTheme="minorEastAsia" w:eastAsiaTheme="minorEastAsia" w:hAnsiTheme="minorEastAsia" w:hint="eastAsia"/>
        </w:rPr>
        <w:t>相关</w:t>
      </w:r>
      <w:r w:rsidRPr="00881A22">
        <w:rPr>
          <w:rFonts w:asciiTheme="minorEastAsia" w:eastAsiaTheme="minorEastAsia" w:hAnsiTheme="minorEastAsia"/>
        </w:rPr>
        <w:t>功能需求</w:t>
      </w:r>
    </w:p>
    <w:tbl>
      <w:tblPr>
        <w:tblStyle w:val="af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81A22" w:rsidRPr="00881A22" w14:paraId="09E408E5" w14:textId="77777777" w:rsidTr="00881A22">
        <w:tc>
          <w:tcPr>
            <w:tcW w:w="4148" w:type="dxa"/>
          </w:tcPr>
          <w:p w14:paraId="3D35C9E8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Administration. Input  </w:t>
            </w:r>
          </w:p>
          <w:p w14:paraId="538FA6F1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9044756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Administration. Input. Information</w:t>
            </w:r>
          </w:p>
          <w:p w14:paraId="44319BA3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E2C9D8C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0A4DBD3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F9210EE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Administration. Input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Add</w:t>
            </w:r>
          </w:p>
          <w:p w14:paraId="01A06E28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2AE9308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Administration. Input. Del</w:t>
            </w:r>
          </w:p>
          <w:p w14:paraId="7E4B4A9B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97A2A8F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Administration. Input. Sign 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I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n</w:t>
            </w:r>
          </w:p>
        </w:tc>
        <w:tc>
          <w:tcPr>
            <w:tcW w:w="4148" w:type="dxa"/>
          </w:tcPr>
          <w:p w14:paraId="4EBF800C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系统应该允许营业厅业务员在管理车辆和司机信息时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在键盘输入</w:t>
            </w:r>
          </w:p>
          <w:p w14:paraId="23A02CDE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车辆信息，包括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车辆代号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、车牌号；司机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信</w:t>
            </w:r>
          </w:p>
          <w:p w14:paraId="52E618B0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息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，包括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司机编号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、营业厅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编号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、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姓名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、出生日期、身份证号、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手机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、性别、行驶证期限</w:t>
            </w:r>
          </w:p>
          <w:p w14:paraId="604E022F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营业厅业务员增加车辆和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司机信息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时，点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击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确定之后，系统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增加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车辆和司机信息</w:t>
            </w:r>
          </w:p>
          <w:p w14:paraId="2BB6B4A5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营业厅业务员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删除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车辆和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司机信息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时，点击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确定之后，系统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删除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车辆和司机信息</w:t>
            </w:r>
          </w:p>
          <w:p w14:paraId="1B3CE32D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营业厅</w:t>
            </w:r>
            <w:r w:rsidRPr="00881A22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业务员在执行操作前要先登录</w:t>
            </w:r>
            <w:r w:rsidRPr="00881A22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进行</w:t>
            </w:r>
            <w:r w:rsidRPr="00881A22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身份识别，</w:t>
            </w:r>
            <w:r w:rsidRPr="00881A22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参见</w:t>
            </w:r>
            <w:r w:rsidRPr="00881A22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Sign. Sign In</w:t>
            </w:r>
          </w:p>
        </w:tc>
      </w:tr>
      <w:tr w:rsidR="00881A22" w:rsidRPr="00881A22" w14:paraId="309076F6" w14:textId="77777777" w:rsidTr="00881A22">
        <w:tc>
          <w:tcPr>
            <w:tcW w:w="4148" w:type="dxa"/>
          </w:tcPr>
          <w:p w14:paraId="0C3600FA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Administration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 End</w:t>
            </w:r>
          </w:p>
          <w:p w14:paraId="0ED02AC0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304B681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Administration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. End. 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Update</w:t>
            </w:r>
          </w:p>
        </w:tc>
        <w:tc>
          <w:tcPr>
            <w:tcW w:w="4148" w:type="dxa"/>
          </w:tcPr>
          <w:p w14:paraId="46DA59E4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营业厅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业务员删除或者增加车辆和司机信息，点击确定之后，系统都结束本次管理</w:t>
            </w:r>
          </w:p>
          <w:p w14:paraId="41B7504D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营业厅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点击确定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之后，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系统更新数据，参见Administration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Update</w:t>
            </w:r>
          </w:p>
        </w:tc>
      </w:tr>
      <w:tr w:rsidR="00881A22" w:rsidRPr="00881A22" w14:paraId="647EDE0B" w14:textId="77777777" w:rsidTr="00881A22">
        <w:tc>
          <w:tcPr>
            <w:tcW w:w="4148" w:type="dxa"/>
          </w:tcPr>
          <w:p w14:paraId="31307ECE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Administration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Update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Stati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sti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cs</w:t>
            </w:r>
          </w:p>
          <w:p w14:paraId="2C7D6A98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26F272D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Administration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Update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Log</w:t>
            </w:r>
          </w:p>
        </w:tc>
        <w:tc>
          <w:tcPr>
            <w:tcW w:w="4148" w:type="dxa"/>
          </w:tcPr>
          <w:p w14:paraId="5D3EE102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营业厅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业务员结束删除或者增加车辆和司机信息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之后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系统更新数据</w:t>
            </w:r>
          </w:p>
          <w:p w14:paraId="504AE6A3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营业厅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业务员结束删除或者增加车辆和司机信息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之后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系统更新操作日志</w:t>
            </w:r>
          </w:p>
        </w:tc>
      </w:tr>
    </w:tbl>
    <w:p w14:paraId="72193C3C" w14:textId="77777777" w:rsidR="00881A22" w:rsidRDefault="00881A22" w:rsidP="00881A22"/>
    <w:p w14:paraId="4D28CDBF" w14:textId="77777777" w:rsidR="00881A22" w:rsidRPr="00036AF2" w:rsidRDefault="00881A22" w:rsidP="00881A22"/>
    <w:p w14:paraId="3169ED48" w14:textId="77777777" w:rsidR="00881A22" w:rsidRPr="00567D29" w:rsidRDefault="00881A22" w:rsidP="00567D29">
      <w:pPr>
        <w:rPr>
          <w:rFonts w:asciiTheme="minorEastAsia" w:eastAsiaTheme="minorEastAsia" w:hAnsiTheme="minorEastAsia"/>
          <w:b/>
          <w:sz w:val="21"/>
          <w:szCs w:val="21"/>
        </w:rPr>
      </w:pPr>
      <w:r w:rsidRPr="00567D29">
        <w:rPr>
          <w:rFonts w:asciiTheme="minorEastAsia" w:eastAsiaTheme="minorEastAsia" w:hAnsiTheme="minorEastAsia" w:hint="eastAsia"/>
          <w:b/>
          <w:sz w:val="21"/>
          <w:szCs w:val="21"/>
        </w:rPr>
        <w:t>3.2.8生成</w:t>
      </w:r>
      <w:r w:rsidRPr="00567D29">
        <w:rPr>
          <w:rFonts w:asciiTheme="minorEastAsia" w:eastAsiaTheme="minorEastAsia" w:hAnsiTheme="minorEastAsia"/>
          <w:b/>
          <w:sz w:val="21"/>
          <w:szCs w:val="21"/>
        </w:rPr>
        <w:t>到达单</w:t>
      </w:r>
    </w:p>
    <w:p w14:paraId="47C0B547" w14:textId="77777777" w:rsidR="00881A22" w:rsidRPr="00881A22" w:rsidRDefault="00881A22" w:rsidP="00567D29">
      <w:pPr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/>
          <w:sz w:val="21"/>
          <w:szCs w:val="21"/>
        </w:rPr>
        <w:t>3.2.8.1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特性描述</w:t>
      </w:r>
    </w:p>
    <w:p w14:paraId="46F741A1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当</w:t>
      </w:r>
      <w:r w:rsidRPr="00881A22">
        <w:rPr>
          <w:rFonts w:asciiTheme="minorEastAsia" w:eastAsiaTheme="minorEastAsia" w:hAnsiTheme="minorEastAsia"/>
          <w:sz w:val="21"/>
          <w:szCs w:val="21"/>
        </w:rPr>
        <w:t>其他营业厅送达货物到该营业厅或者中转中心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送达</w:t>
      </w:r>
      <w:r w:rsidRPr="00881A22">
        <w:rPr>
          <w:rFonts w:asciiTheme="minorEastAsia" w:eastAsiaTheme="minorEastAsia" w:hAnsiTheme="minorEastAsia"/>
          <w:sz w:val="21"/>
          <w:szCs w:val="21"/>
        </w:rPr>
        <w:t>货物到该中转中心的时候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，一个</w:t>
      </w:r>
      <w:r w:rsidRPr="00881A22">
        <w:rPr>
          <w:rFonts w:asciiTheme="minorEastAsia" w:eastAsiaTheme="minorEastAsia" w:hAnsiTheme="minorEastAsia"/>
          <w:sz w:val="21"/>
          <w:szCs w:val="21"/>
        </w:rPr>
        <w:t>经过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验证</w:t>
      </w:r>
      <w:r w:rsidRPr="00881A22">
        <w:rPr>
          <w:rFonts w:asciiTheme="minorEastAsia" w:eastAsiaTheme="minorEastAsia" w:hAnsiTheme="minorEastAsia"/>
          <w:sz w:val="21"/>
          <w:szCs w:val="21"/>
        </w:rPr>
        <w:t>的业务员（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营业厅</w:t>
      </w:r>
      <w:r w:rsidRPr="00881A22">
        <w:rPr>
          <w:rFonts w:asciiTheme="minorEastAsia" w:eastAsiaTheme="minorEastAsia" w:hAnsiTheme="minorEastAsia"/>
          <w:sz w:val="21"/>
          <w:szCs w:val="21"/>
        </w:rPr>
        <w:t>业务员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或者</w:t>
      </w:r>
      <w:r w:rsidRPr="00881A22">
        <w:rPr>
          <w:rFonts w:asciiTheme="minorEastAsia" w:eastAsiaTheme="minorEastAsia" w:hAnsiTheme="minorEastAsia"/>
          <w:sz w:val="21"/>
          <w:szCs w:val="21"/>
        </w:rPr>
        <w:t>中转中心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业务员</w:t>
      </w:r>
      <w:r w:rsidRPr="00881A22">
        <w:rPr>
          <w:rFonts w:asciiTheme="minorEastAsia" w:eastAsiaTheme="minorEastAsia" w:hAnsiTheme="minorEastAsia"/>
          <w:sz w:val="21"/>
          <w:szCs w:val="21"/>
        </w:rPr>
        <w:t>）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生成</w:t>
      </w:r>
      <w:r w:rsidRPr="00881A22">
        <w:rPr>
          <w:rFonts w:asciiTheme="minorEastAsia" w:eastAsiaTheme="minorEastAsia" w:hAnsiTheme="minorEastAsia"/>
          <w:sz w:val="21"/>
          <w:szCs w:val="21"/>
        </w:rPr>
        <w:t>到达单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881A22">
        <w:rPr>
          <w:rFonts w:asciiTheme="minorEastAsia" w:eastAsiaTheme="minorEastAsia" w:hAnsiTheme="minorEastAsia"/>
          <w:sz w:val="21"/>
          <w:szCs w:val="21"/>
        </w:rPr>
        <w:t>记录货物的到达信息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881A22">
        <w:rPr>
          <w:rFonts w:asciiTheme="minorEastAsia" w:eastAsiaTheme="minorEastAsia" w:hAnsiTheme="minorEastAsia"/>
          <w:sz w:val="21"/>
          <w:szCs w:val="21"/>
        </w:rPr>
        <w:t>跟踪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快递</w:t>
      </w:r>
      <w:r w:rsidRPr="00881A22">
        <w:rPr>
          <w:rFonts w:asciiTheme="minorEastAsia" w:eastAsiaTheme="minorEastAsia" w:hAnsiTheme="minorEastAsia"/>
          <w:sz w:val="21"/>
          <w:szCs w:val="21"/>
        </w:rPr>
        <w:t>的位置。</w:t>
      </w:r>
    </w:p>
    <w:p w14:paraId="169D995A" w14:textId="77777777" w:rsidR="00881A22" w:rsidRPr="00881A22" w:rsidRDefault="00881A22" w:rsidP="00567D29">
      <w:pPr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3.2.8.2刺激响应</w:t>
      </w:r>
      <w:r w:rsidRPr="00881A22">
        <w:rPr>
          <w:rFonts w:asciiTheme="minorEastAsia" w:eastAsiaTheme="minorEastAsia" w:hAnsiTheme="minorEastAsia"/>
          <w:sz w:val="21"/>
          <w:szCs w:val="21"/>
        </w:rPr>
        <w:t>序列</w:t>
      </w:r>
    </w:p>
    <w:p w14:paraId="3710DFB2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 w:cs="Times New Roman"/>
          <w:sz w:val="21"/>
          <w:szCs w:val="21"/>
        </w:rPr>
      </w:pPr>
      <w:r w:rsidRPr="00881A22">
        <w:rPr>
          <w:rFonts w:asciiTheme="minorEastAsia" w:eastAsiaTheme="minorEastAsia" w:hAnsiTheme="minorEastAsia" w:cs="Times New Roman" w:hint="eastAsia"/>
          <w:sz w:val="21"/>
          <w:szCs w:val="21"/>
        </w:rPr>
        <w:t>刺激: 业务员登陆</w:t>
      </w:r>
    </w:p>
    <w:p w14:paraId="1D628CE1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cs="Times New Roman" w:hint="eastAsia"/>
          <w:sz w:val="21"/>
          <w:szCs w:val="21"/>
        </w:rPr>
        <w:t>响应：系统显示菜单</w:t>
      </w:r>
    </w:p>
    <w:p w14:paraId="68C345B7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881A22">
        <w:rPr>
          <w:rFonts w:asciiTheme="minorEastAsia" w:eastAsiaTheme="minorEastAsia" w:hAnsiTheme="minorEastAsia"/>
          <w:sz w:val="21"/>
          <w:szCs w:val="21"/>
        </w:rPr>
        <w:t>：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业务员</w:t>
      </w:r>
      <w:r w:rsidRPr="00881A22">
        <w:rPr>
          <w:rFonts w:asciiTheme="minorEastAsia" w:eastAsiaTheme="minorEastAsia" w:hAnsiTheme="minorEastAsia"/>
          <w:sz w:val="21"/>
          <w:szCs w:val="21"/>
        </w:rPr>
        <w:t>输入货物到达信息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（包括到达日期</w:t>
      </w:r>
      <w:r w:rsidRPr="00881A22">
        <w:rPr>
          <w:rFonts w:asciiTheme="minorEastAsia" w:eastAsiaTheme="minorEastAsia" w:hAnsiTheme="minorEastAsia"/>
          <w:sz w:val="21"/>
          <w:szCs w:val="21"/>
        </w:rPr>
        <w:t>、中转单编号、出发地、货物到达状态）</w:t>
      </w:r>
    </w:p>
    <w:p w14:paraId="26565D3E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响应</w:t>
      </w:r>
      <w:r w:rsidRPr="00881A22">
        <w:rPr>
          <w:rFonts w:asciiTheme="minorEastAsia" w:eastAsiaTheme="minorEastAsia" w:hAnsiTheme="minorEastAsia"/>
          <w:sz w:val="21"/>
          <w:szCs w:val="21"/>
        </w:rPr>
        <w:t>：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881A22">
        <w:rPr>
          <w:rFonts w:asciiTheme="minorEastAsia" w:eastAsiaTheme="minorEastAsia" w:hAnsiTheme="minorEastAsia"/>
          <w:sz w:val="21"/>
          <w:szCs w:val="21"/>
        </w:rPr>
        <w:t>显示货物到达信息</w:t>
      </w:r>
    </w:p>
    <w:p w14:paraId="5A43CC3E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881A22">
        <w:rPr>
          <w:rFonts w:asciiTheme="minorEastAsia" w:eastAsiaTheme="minorEastAsia" w:hAnsiTheme="minorEastAsia"/>
          <w:sz w:val="21"/>
          <w:szCs w:val="21"/>
        </w:rPr>
        <w:t>：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业务员确认</w:t>
      </w:r>
      <w:r w:rsidRPr="00881A22">
        <w:rPr>
          <w:rFonts w:asciiTheme="minorEastAsia" w:eastAsiaTheme="minorEastAsia" w:hAnsiTheme="minorEastAsia"/>
          <w:sz w:val="21"/>
          <w:szCs w:val="21"/>
        </w:rPr>
        <w:t>货物到达信息</w:t>
      </w:r>
    </w:p>
    <w:p w14:paraId="75FF539E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响应</w:t>
      </w:r>
      <w:r w:rsidRPr="00881A22">
        <w:rPr>
          <w:rFonts w:asciiTheme="minorEastAsia" w:eastAsiaTheme="minorEastAsia" w:hAnsiTheme="minorEastAsia"/>
          <w:sz w:val="21"/>
          <w:szCs w:val="21"/>
        </w:rPr>
        <w:t>：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系统结束生成</w:t>
      </w:r>
      <w:r w:rsidRPr="00881A22">
        <w:rPr>
          <w:rFonts w:asciiTheme="minorEastAsia" w:eastAsiaTheme="minorEastAsia" w:hAnsiTheme="minorEastAsia"/>
          <w:sz w:val="21"/>
          <w:szCs w:val="21"/>
        </w:rPr>
        <w:t>到达单任务</w:t>
      </w:r>
    </w:p>
    <w:p w14:paraId="5F37C038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3.2.8.3相关功能需求</w:t>
      </w:r>
    </w:p>
    <w:tbl>
      <w:tblPr>
        <w:tblStyle w:val="af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81A22" w:rsidRPr="00881A22" w14:paraId="5C6CF6C4" w14:textId="77777777" w:rsidTr="00881A22">
        <w:tc>
          <w:tcPr>
            <w:tcW w:w="4148" w:type="dxa"/>
          </w:tcPr>
          <w:p w14:paraId="78D60CDE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Arrival.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Input</w:t>
            </w:r>
          </w:p>
          <w:p w14:paraId="46B88966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07BE57F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C201201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Arrival.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Input. Information</w:t>
            </w:r>
          </w:p>
          <w:p w14:paraId="155F742D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9F8A497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Arrival.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Input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Invalid</w:t>
            </w:r>
          </w:p>
          <w:p w14:paraId="22CED7D9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43B7300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Arrival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Input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Sign In</w:t>
            </w:r>
          </w:p>
        </w:tc>
        <w:tc>
          <w:tcPr>
            <w:tcW w:w="4148" w:type="dxa"/>
          </w:tcPr>
          <w:p w14:paraId="27B7B8AB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到达日期是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系统时间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或者给年、月、日让业务员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选择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出发地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、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货物到达状态在下拉单中由业务员选择</w:t>
            </w:r>
          </w:p>
          <w:p w14:paraId="4E3440BA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货物到达信息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（包括到达日期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、中转单编号、出发地、货物到达状态）</w:t>
            </w:r>
          </w:p>
          <w:p w14:paraId="45A3F9C9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输入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非法中转单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编号时，系统提示输入无效</w:t>
            </w:r>
          </w:p>
          <w:p w14:paraId="3EB2622C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业务员在执行操作前要先登录</w:t>
            </w:r>
            <w:r w:rsidRPr="00881A22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进行</w:t>
            </w:r>
            <w:r w:rsidRPr="00881A22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身份识别，</w:t>
            </w:r>
            <w:r w:rsidRPr="00881A22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参见</w:t>
            </w:r>
            <w:r w:rsidRPr="00881A22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Sign. Sign In</w:t>
            </w:r>
          </w:p>
        </w:tc>
      </w:tr>
      <w:tr w:rsidR="00881A22" w:rsidRPr="00881A22" w14:paraId="0D72D0FD" w14:textId="77777777" w:rsidTr="00881A22">
        <w:tc>
          <w:tcPr>
            <w:tcW w:w="4148" w:type="dxa"/>
          </w:tcPr>
          <w:p w14:paraId="5B43B3AA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Arrival.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End</w:t>
            </w:r>
          </w:p>
          <w:p w14:paraId="4F506144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9B045BE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Arrival.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End. Update</w:t>
            </w:r>
          </w:p>
          <w:p w14:paraId="5A707445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7296AA3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Arrival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End.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Manager</w:t>
            </w:r>
          </w:p>
        </w:tc>
        <w:tc>
          <w:tcPr>
            <w:tcW w:w="4148" w:type="dxa"/>
          </w:tcPr>
          <w:p w14:paraId="7AECB472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点击确定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之后，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系统结束生成到达单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任务</w:t>
            </w:r>
          </w:p>
          <w:p w14:paraId="65D37352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点击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确定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之后，系统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更新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数据，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参见Arrival.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Update</w:t>
            </w:r>
          </w:p>
          <w:p w14:paraId="7BFBFF01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结束生成到达单任务之后向总经理发出审批该单据的请求</w:t>
            </w:r>
          </w:p>
        </w:tc>
      </w:tr>
      <w:tr w:rsidR="00881A22" w:rsidRPr="00881A22" w14:paraId="7B02A62E" w14:textId="77777777" w:rsidTr="00881A22">
        <w:tc>
          <w:tcPr>
            <w:tcW w:w="4148" w:type="dxa"/>
          </w:tcPr>
          <w:p w14:paraId="08C824B3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Arrival.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Update. Stati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sti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cs</w:t>
            </w:r>
          </w:p>
          <w:p w14:paraId="01348FA5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Arrival.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Update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Log</w:t>
            </w:r>
          </w:p>
        </w:tc>
        <w:tc>
          <w:tcPr>
            <w:tcW w:w="4148" w:type="dxa"/>
          </w:tcPr>
          <w:p w14:paraId="58774B49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业务员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点击确定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之后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，系统更新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</w:t>
            </w:r>
          </w:p>
          <w:p w14:paraId="73901F03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业务员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点击确定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之后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，系统更新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操作日志</w:t>
            </w:r>
          </w:p>
        </w:tc>
      </w:tr>
    </w:tbl>
    <w:p w14:paraId="2FAE28B9" w14:textId="77777777" w:rsidR="00881A22" w:rsidRDefault="00881A22" w:rsidP="00881A22">
      <w:pPr>
        <w:ind w:firstLineChars="200" w:firstLine="400"/>
      </w:pPr>
    </w:p>
    <w:p w14:paraId="475D1E58" w14:textId="77777777" w:rsidR="00881A22" w:rsidRPr="00567D29" w:rsidRDefault="00881A22" w:rsidP="00567D29">
      <w:pPr>
        <w:rPr>
          <w:rFonts w:asciiTheme="minorEastAsia" w:eastAsiaTheme="minorEastAsia" w:hAnsiTheme="minorEastAsia"/>
          <w:b/>
          <w:sz w:val="21"/>
          <w:szCs w:val="21"/>
        </w:rPr>
      </w:pPr>
      <w:r w:rsidRPr="00567D29">
        <w:rPr>
          <w:rFonts w:asciiTheme="minorEastAsia" w:eastAsiaTheme="minorEastAsia" w:hAnsiTheme="minorEastAsia" w:hint="eastAsia"/>
          <w:b/>
          <w:sz w:val="21"/>
          <w:szCs w:val="21"/>
        </w:rPr>
        <w:t>3.2.9录入</w:t>
      </w:r>
      <w:r w:rsidRPr="00567D29">
        <w:rPr>
          <w:rFonts w:asciiTheme="minorEastAsia" w:eastAsiaTheme="minorEastAsia" w:hAnsiTheme="minorEastAsia"/>
          <w:b/>
          <w:sz w:val="21"/>
          <w:szCs w:val="21"/>
        </w:rPr>
        <w:t>中转单</w:t>
      </w:r>
    </w:p>
    <w:p w14:paraId="5A61E757" w14:textId="77777777" w:rsidR="00881A22" w:rsidRPr="00567D29" w:rsidRDefault="00881A22" w:rsidP="00567D29">
      <w:pPr>
        <w:rPr>
          <w:rFonts w:asciiTheme="minorEastAsia" w:eastAsiaTheme="minorEastAsia" w:hAnsiTheme="minorEastAsia"/>
          <w:sz w:val="21"/>
          <w:szCs w:val="21"/>
        </w:rPr>
      </w:pPr>
      <w:r w:rsidRPr="00567D29">
        <w:rPr>
          <w:rFonts w:asciiTheme="minorEastAsia" w:eastAsiaTheme="minorEastAsia" w:hAnsiTheme="minorEastAsia" w:hint="eastAsia"/>
          <w:sz w:val="21"/>
          <w:szCs w:val="21"/>
        </w:rPr>
        <w:t>3.2.9.1特性描述</w:t>
      </w:r>
    </w:p>
    <w:p w14:paraId="78F4D87B" w14:textId="77777777" w:rsidR="00881A22" w:rsidRPr="00567D29" w:rsidRDefault="00881A22" w:rsidP="00881A22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567D29">
        <w:rPr>
          <w:rFonts w:asciiTheme="minorEastAsia" w:eastAsiaTheme="minorEastAsia" w:hAnsiTheme="minorEastAsia" w:hint="eastAsia"/>
          <w:sz w:val="21"/>
          <w:szCs w:val="21"/>
        </w:rPr>
        <w:t>在</w:t>
      </w:r>
      <w:r w:rsidRPr="00567D29">
        <w:rPr>
          <w:rFonts w:asciiTheme="minorEastAsia" w:eastAsiaTheme="minorEastAsia" w:hAnsiTheme="minorEastAsia"/>
          <w:sz w:val="21"/>
          <w:szCs w:val="21"/>
        </w:rPr>
        <w:t>货物到达中转中心</w:t>
      </w:r>
      <w:r w:rsidRPr="00567D29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567D29">
        <w:rPr>
          <w:rFonts w:asciiTheme="minorEastAsia" w:eastAsiaTheme="minorEastAsia" w:hAnsiTheme="minorEastAsia"/>
          <w:sz w:val="21"/>
          <w:szCs w:val="21"/>
        </w:rPr>
        <w:t>已经</w:t>
      </w:r>
      <w:r w:rsidRPr="00567D29">
        <w:rPr>
          <w:rFonts w:asciiTheme="minorEastAsia" w:eastAsiaTheme="minorEastAsia" w:hAnsiTheme="minorEastAsia" w:hint="eastAsia"/>
          <w:sz w:val="21"/>
          <w:szCs w:val="21"/>
        </w:rPr>
        <w:t>进行了</w:t>
      </w:r>
      <w:r w:rsidRPr="00567D29">
        <w:rPr>
          <w:rFonts w:asciiTheme="minorEastAsia" w:eastAsiaTheme="minorEastAsia" w:hAnsiTheme="minorEastAsia"/>
          <w:sz w:val="21"/>
          <w:szCs w:val="21"/>
        </w:rPr>
        <w:t>入库管理</w:t>
      </w:r>
      <w:r w:rsidRPr="00567D29">
        <w:rPr>
          <w:rFonts w:asciiTheme="minorEastAsia" w:eastAsiaTheme="minorEastAsia" w:hAnsiTheme="minorEastAsia" w:hint="eastAsia"/>
          <w:sz w:val="21"/>
          <w:szCs w:val="21"/>
        </w:rPr>
        <w:t>之后</w:t>
      </w:r>
      <w:r w:rsidRPr="00567D29">
        <w:rPr>
          <w:rFonts w:asciiTheme="minorEastAsia" w:eastAsiaTheme="minorEastAsia" w:hAnsiTheme="minorEastAsia"/>
          <w:sz w:val="21"/>
          <w:szCs w:val="21"/>
        </w:rPr>
        <w:t>，一个经过验证的</w:t>
      </w:r>
      <w:r w:rsidRPr="00567D29">
        <w:rPr>
          <w:rFonts w:asciiTheme="minorEastAsia" w:eastAsiaTheme="minorEastAsia" w:hAnsiTheme="minorEastAsia" w:hint="eastAsia"/>
          <w:sz w:val="21"/>
          <w:szCs w:val="21"/>
        </w:rPr>
        <w:t>中转中心业务员</w:t>
      </w:r>
      <w:r w:rsidRPr="00567D29">
        <w:rPr>
          <w:rFonts w:asciiTheme="minorEastAsia" w:eastAsiaTheme="minorEastAsia" w:hAnsiTheme="minorEastAsia"/>
          <w:sz w:val="21"/>
          <w:szCs w:val="21"/>
        </w:rPr>
        <w:t>开始进行录入</w:t>
      </w:r>
      <w:r w:rsidRPr="00567D29">
        <w:rPr>
          <w:rFonts w:asciiTheme="minorEastAsia" w:eastAsiaTheme="minorEastAsia" w:hAnsiTheme="minorEastAsia" w:hint="eastAsia"/>
          <w:sz w:val="21"/>
          <w:szCs w:val="21"/>
        </w:rPr>
        <w:t>中转信息，记录装车日期、本中转中编号、航班号、出发地、到达地、货柜号、监装员、本次装箱所有托运单号、运费，</w:t>
      </w:r>
      <w:r w:rsidRPr="00567D29">
        <w:rPr>
          <w:rFonts w:asciiTheme="minorEastAsia" w:eastAsiaTheme="minorEastAsia" w:hAnsiTheme="minorEastAsia"/>
          <w:sz w:val="21"/>
          <w:szCs w:val="21"/>
        </w:rPr>
        <w:t>跟踪快递位置</w:t>
      </w:r>
      <w:r w:rsidRPr="00567D29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6421EBC1" w14:textId="77777777" w:rsidR="00881A22" w:rsidRPr="00881A22" w:rsidRDefault="00881A22" w:rsidP="00567D29">
      <w:pPr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3.2.9.2刺激</w:t>
      </w:r>
      <w:r w:rsidRPr="00881A22">
        <w:rPr>
          <w:rFonts w:asciiTheme="minorEastAsia" w:eastAsiaTheme="minorEastAsia" w:hAnsiTheme="minorEastAsia"/>
          <w:sz w:val="21"/>
          <w:szCs w:val="21"/>
        </w:rPr>
        <w:t>响应序列</w:t>
      </w:r>
    </w:p>
    <w:p w14:paraId="045E3BBC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 w:cs="Times New Roman"/>
          <w:sz w:val="21"/>
          <w:szCs w:val="21"/>
        </w:rPr>
      </w:pPr>
      <w:r w:rsidRPr="00881A22">
        <w:rPr>
          <w:rFonts w:asciiTheme="minorEastAsia" w:eastAsiaTheme="minorEastAsia" w:hAnsiTheme="minorEastAsia" w:cs="Times New Roman" w:hint="eastAsia"/>
          <w:sz w:val="21"/>
          <w:szCs w:val="21"/>
        </w:rPr>
        <w:t>刺激: 业务员登陆</w:t>
      </w:r>
    </w:p>
    <w:p w14:paraId="2E264F00" w14:textId="77777777" w:rsidR="00881A22" w:rsidRPr="00881A22" w:rsidRDefault="00881A22" w:rsidP="00881A22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cs="Times New Roman" w:hint="eastAsia"/>
          <w:sz w:val="21"/>
          <w:szCs w:val="21"/>
        </w:rPr>
        <w:t>响应：系统显示菜单</w:t>
      </w:r>
    </w:p>
    <w:p w14:paraId="0EB17338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881A22">
        <w:rPr>
          <w:rFonts w:asciiTheme="minorEastAsia" w:eastAsiaTheme="minorEastAsia" w:hAnsiTheme="minorEastAsia"/>
          <w:sz w:val="21"/>
          <w:szCs w:val="21"/>
        </w:rPr>
        <w:t>：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业务员</w:t>
      </w:r>
      <w:r w:rsidRPr="00881A22">
        <w:rPr>
          <w:rFonts w:asciiTheme="minorEastAsia" w:eastAsiaTheme="minorEastAsia" w:hAnsiTheme="minorEastAsia"/>
          <w:sz w:val="21"/>
          <w:szCs w:val="21"/>
        </w:rPr>
        <w:t>输入货物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中转</w:t>
      </w:r>
      <w:r w:rsidRPr="00881A22">
        <w:rPr>
          <w:rFonts w:asciiTheme="minorEastAsia" w:eastAsiaTheme="minorEastAsia" w:hAnsiTheme="minorEastAsia"/>
          <w:sz w:val="21"/>
          <w:szCs w:val="21"/>
        </w:rPr>
        <w:t>信息</w:t>
      </w:r>
    </w:p>
    <w:p w14:paraId="489DD202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响应</w:t>
      </w:r>
      <w:r w:rsidRPr="00881A22">
        <w:rPr>
          <w:rFonts w:asciiTheme="minorEastAsia" w:eastAsiaTheme="minorEastAsia" w:hAnsiTheme="minorEastAsia"/>
          <w:sz w:val="21"/>
          <w:szCs w:val="21"/>
        </w:rPr>
        <w:t>：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881A22">
        <w:rPr>
          <w:rFonts w:asciiTheme="minorEastAsia" w:eastAsiaTheme="minorEastAsia" w:hAnsiTheme="minorEastAsia"/>
          <w:sz w:val="21"/>
          <w:szCs w:val="21"/>
        </w:rPr>
        <w:t>显示货物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中转</w:t>
      </w:r>
      <w:r w:rsidRPr="00881A22">
        <w:rPr>
          <w:rFonts w:asciiTheme="minorEastAsia" w:eastAsiaTheme="minorEastAsia" w:hAnsiTheme="minorEastAsia"/>
          <w:sz w:val="21"/>
          <w:szCs w:val="21"/>
        </w:rPr>
        <w:t>信息</w:t>
      </w:r>
    </w:p>
    <w:p w14:paraId="698E6613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881A22">
        <w:rPr>
          <w:rFonts w:asciiTheme="minorEastAsia" w:eastAsiaTheme="minorEastAsia" w:hAnsiTheme="minorEastAsia"/>
          <w:sz w:val="21"/>
          <w:szCs w:val="21"/>
        </w:rPr>
        <w:t>：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业务员确认</w:t>
      </w:r>
      <w:r w:rsidRPr="00881A22">
        <w:rPr>
          <w:rFonts w:asciiTheme="minorEastAsia" w:eastAsiaTheme="minorEastAsia" w:hAnsiTheme="minorEastAsia"/>
          <w:sz w:val="21"/>
          <w:szCs w:val="21"/>
        </w:rPr>
        <w:t>货物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中转</w:t>
      </w:r>
      <w:r w:rsidRPr="00881A22">
        <w:rPr>
          <w:rFonts w:asciiTheme="minorEastAsia" w:eastAsiaTheme="minorEastAsia" w:hAnsiTheme="minorEastAsia"/>
          <w:sz w:val="21"/>
          <w:szCs w:val="21"/>
        </w:rPr>
        <w:t>信息</w:t>
      </w:r>
    </w:p>
    <w:p w14:paraId="16EECE75" w14:textId="77777777" w:rsidR="00881A22" w:rsidRPr="00881A22" w:rsidRDefault="00881A22" w:rsidP="00881A22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响应</w:t>
      </w:r>
      <w:r w:rsidRPr="00881A22">
        <w:rPr>
          <w:rFonts w:asciiTheme="minorEastAsia" w:eastAsiaTheme="minorEastAsia" w:hAnsiTheme="minorEastAsia"/>
          <w:sz w:val="21"/>
          <w:szCs w:val="21"/>
        </w:rPr>
        <w:t>：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系统结束录入中转</w:t>
      </w:r>
      <w:r w:rsidRPr="00881A22">
        <w:rPr>
          <w:rFonts w:asciiTheme="minorEastAsia" w:eastAsiaTheme="minorEastAsia" w:hAnsiTheme="minorEastAsia"/>
          <w:sz w:val="21"/>
          <w:szCs w:val="21"/>
        </w:rPr>
        <w:t>单任务</w:t>
      </w:r>
    </w:p>
    <w:p w14:paraId="62731307" w14:textId="77777777" w:rsidR="00881A22" w:rsidRPr="00881A22" w:rsidRDefault="00881A22" w:rsidP="00567D29">
      <w:pPr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3.2.9.3相关</w:t>
      </w:r>
      <w:r w:rsidRPr="00881A22">
        <w:rPr>
          <w:rFonts w:asciiTheme="minorEastAsia" w:eastAsiaTheme="minorEastAsia" w:hAnsiTheme="minorEastAsia"/>
          <w:sz w:val="21"/>
          <w:szCs w:val="21"/>
        </w:rPr>
        <w:t>功能需求</w:t>
      </w:r>
    </w:p>
    <w:tbl>
      <w:tblPr>
        <w:tblStyle w:val="af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81A22" w:rsidRPr="00881A22" w14:paraId="07236A3C" w14:textId="77777777" w:rsidTr="00881A22">
        <w:tc>
          <w:tcPr>
            <w:tcW w:w="4148" w:type="dxa"/>
          </w:tcPr>
          <w:p w14:paraId="73ADDA0B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tation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. Input.</w:t>
            </w:r>
          </w:p>
          <w:p w14:paraId="6F92C46A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C86106A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E30A0BA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A92E0E7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tation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. Input. Information</w:t>
            </w:r>
          </w:p>
          <w:p w14:paraId="4FCAD5F5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37F0241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A8640D2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tation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. Input. Invalid</w:t>
            </w:r>
          </w:p>
          <w:p w14:paraId="7B717D85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BE95139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Station. Input. Sign In</w:t>
            </w:r>
          </w:p>
        </w:tc>
        <w:tc>
          <w:tcPr>
            <w:tcW w:w="4148" w:type="dxa"/>
          </w:tcPr>
          <w:p w14:paraId="50DDE5ED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系统应该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允许中转中心业务员在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录入中转单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任务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进行键盘输入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,其中装车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日期、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出发地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、到达地可以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在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下拉单中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由中转中心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业务员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选择</w:t>
            </w:r>
          </w:p>
          <w:p w14:paraId="6BCA965A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信息，包括：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装车日期、本中转中编号、航班号、出发地、到达地、货柜号、监装员、本次装箱所有托运单号、运费</w:t>
            </w:r>
          </w:p>
          <w:p w14:paraId="55F6F20E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中转中心业务员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输入非法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编号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时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，系统提示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输入无效</w:t>
            </w:r>
          </w:p>
          <w:p w14:paraId="7DB0EA8F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中转中心</w:t>
            </w:r>
            <w:r w:rsidRPr="00881A22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业务员在执行操作前要先登录</w:t>
            </w:r>
            <w:r w:rsidRPr="00881A22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进行</w:t>
            </w:r>
            <w:r w:rsidRPr="00881A22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身份识别，</w:t>
            </w:r>
            <w:r w:rsidRPr="00881A22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参见</w:t>
            </w:r>
            <w:r w:rsidRPr="00881A22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Sign. Sign In</w:t>
            </w:r>
          </w:p>
        </w:tc>
      </w:tr>
      <w:tr w:rsidR="00881A22" w:rsidRPr="00881A22" w14:paraId="2B27ECC1" w14:textId="77777777" w:rsidTr="00881A22">
        <w:tc>
          <w:tcPr>
            <w:tcW w:w="4148" w:type="dxa"/>
          </w:tcPr>
          <w:p w14:paraId="74AF440E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Station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End</w:t>
            </w:r>
          </w:p>
          <w:p w14:paraId="02D2B923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915247E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Station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End. Update</w:t>
            </w:r>
          </w:p>
          <w:p w14:paraId="6B25D921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607B24A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Station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End.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Manager</w:t>
            </w:r>
          </w:p>
        </w:tc>
        <w:tc>
          <w:tcPr>
            <w:tcW w:w="4148" w:type="dxa"/>
          </w:tcPr>
          <w:p w14:paraId="104F788F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中转中心业务员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点击确定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之后，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系统结束生成到达单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任务</w:t>
            </w:r>
          </w:p>
          <w:p w14:paraId="53D0B7DA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中转中心业务员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点击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确定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之后，系统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更新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数据，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参见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Station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Update</w:t>
            </w:r>
          </w:p>
          <w:p w14:paraId="0929FEFD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系统结束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录入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中转单任务之后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向总经理发出请求审批该单据的请求</w:t>
            </w:r>
          </w:p>
        </w:tc>
      </w:tr>
      <w:tr w:rsidR="00881A22" w:rsidRPr="00881A22" w14:paraId="6B099736" w14:textId="77777777" w:rsidTr="00881A22">
        <w:tc>
          <w:tcPr>
            <w:tcW w:w="4148" w:type="dxa"/>
          </w:tcPr>
          <w:p w14:paraId="35B26E79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Station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Update. Stati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sti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cs</w:t>
            </w:r>
          </w:p>
          <w:p w14:paraId="1944E0F1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2762DE2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Station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Update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Log</w:t>
            </w:r>
          </w:p>
        </w:tc>
        <w:tc>
          <w:tcPr>
            <w:tcW w:w="4148" w:type="dxa"/>
          </w:tcPr>
          <w:p w14:paraId="0ACAF0A6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中转中心业务员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点击确定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之后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，系统更新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</w:t>
            </w:r>
          </w:p>
          <w:p w14:paraId="267ED6F7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中转中心业务员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点击确定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之后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，系统更新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操作日志</w:t>
            </w:r>
          </w:p>
        </w:tc>
      </w:tr>
    </w:tbl>
    <w:p w14:paraId="69FAED3C" w14:textId="77777777" w:rsidR="00881A22" w:rsidRDefault="00881A22" w:rsidP="00881A22">
      <w:pPr>
        <w:ind w:firstLineChars="150" w:firstLine="300"/>
      </w:pPr>
    </w:p>
    <w:p w14:paraId="5A6C0DB5" w14:textId="77777777" w:rsidR="00881A22" w:rsidRPr="00567D29" w:rsidRDefault="00881A22" w:rsidP="00567D29">
      <w:pPr>
        <w:rPr>
          <w:rFonts w:asciiTheme="minorEastAsia" w:eastAsiaTheme="minorEastAsia" w:hAnsiTheme="minorEastAsia"/>
          <w:b/>
          <w:sz w:val="21"/>
          <w:szCs w:val="21"/>
        </w:rPr>
      </w:pPr>
      <w:r w:rsidRPr="00567D29">
        <w:rPr>
          <w:rFonts w:asciiTheme="minorEastAsia" w:eastAsiaTheme="minorEastAsia" w:hAnsiTheme="minorEastAsia" w:hint="eastAsia"/>
          <w:b/>
          <w:sz w:val="21"/>
          <w:szCs w:val="21"/>
        </w:rPr>
        <w:t>3.2.10录入</w:t>
      </w:r>
      <w:r w:rsidRPr="00567D29">
        <w:rPr>
          <w:rFonts w:asciiTheme="minorEastAsia" w:eastAsiaTheme="minorEastAsia" w:hAnsiTheme="minorEastAsia"/>
          <w:b/>
          <w:sz w:val="21"/>
          <w:szCs w:val="21"/>
        </w:rPr>
        <w:t>装车单</w:t>
      </w:r>
    </w:p>
    <w:p w14:paraId="7E56BCB4" w14:textId="77777777" w:rsidR="00881A22" w:rsidRPr="00881A22" w:rsidRDefault="00881A22" w:rsidP="00567D29">
      <w:pPr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3.2.10.1特性</w:t>
      </w:r>
      <w:r w:rsidRPr="00881A22">
        <w:rPr>
          <w:rFonts w:asciiTheme="minorEastAsia" w:eastAsiaTheme="minorEastAsia" w:hAnsiTheme="minorEastAsia"/>
          <w:sz w:val="21"/>
          <w:szCs w:val="21"/>
        </w:rPr>
        <w:t>描述</w:t>
      </w:r>
    </w:p>
    <w:p w14:paraId="6092516E" w14:textId="77777777" w:rsidR="00881A22" w:rsidRPr="00881A22" w:rsidRDefault="00881A22" w:rsidP="00881A22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在快递到达目的地中转中心之后，</w:t>
      </w:r>
      <w:r w:rsidRPr="00881A22">
        <w:rPr>
          <w:rFonts w:asciiTheme="minorEastAsia" w:eastAsiaTheme="minorEastAsia" w:hAnsiTheme="minorEastAsia"/>
          <w:sz w:val="21"/>
          <w:szCs w:val="21"/>
        </w:rPr>
        <w:t>一个经过验证的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中转中心</w:t>
      </w:r>
      <w:r w:rsidRPr="00881A22">
        <w:rPr>
          <w:rFonts w:asciiTheme="minorEastAsia" w:eastAsiaTheme="minorEastAsia" w:hAnsiTheme="minorEastAsia"/>
          <w:sz w:val="21"/>
          <w:szCs w:val="21"/>
        </w:rPr>
        <w:t>业务员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开始</w:t>
      </w:r>
      <w:r w:rsidRPr="00881A22">
        <w:rPr>
          <w:rFonts w:asciiTheme="minorEastAsia" w:eastAsiaTheme="minorEastAsia" w:hAnsiTheme="minorEastAsia"/>
          <w:sz w:val="21"/>
          <w:szCs w:val="21"/>
        </w:rPr>
        <w:t>录入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装车单</w:t>
      </w:r>
      <w:r w:rsidRPr="00881A22">
        <w:rPr>
          <w:rFonts w:asciiTheme="minorEastAsia" w:eastAsiaTheme="minorEastAsia" w:hAnsiTheme="minorEastAsia"/>
          <w:sz w:val="21"/>
          <w:szCs w:val="21"/>
        </w:rPr>
        <w:t>，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记录装车</w:t>
      </w:r>
      <w:r w:rsidRPr="00881A22">
        <w:rPr>
          <w:rFonts w:asciiTheme="minorEastAsia" w:eastAsiaTheme="minorEastAsia" w:hAnsiTheme="minorEastAsia"/>
          <w:sz w:val="21"/>
          <w:szCs w:val="21"/>
        </w:rPr>
        <w:t>信息，包括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装车日期、本中转中心汽运编号、到达地、车辆代号、监装员、押运员、本次装箱所有订单条形号码、运费。</w:t>
      </w:r>
    </w:p>
    <w:p w14:paraId="684AD588" w14:textId="77777777" w:rsidR="00881A22" w:rsidRPr="00881A22" w:rsidRDefault="00881A22" w:rsidP="00567D29">
      <w:pPr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3.2.10.2刺激响应</w:t>
      </w:r>
      <w:r w:rsidRPr="00881A22">
        <w:rPr>
          <w:rFonts w:asciiTheme="minorEastAsia" w:eastAsiaTheme="minorEastAsia" w:hAnsiTheme="minorEastAsia"/>
          <w:sz w:val="21"/>
          <w:szCs w:val="21"/>
        </w:rPr>
        <w:t>序列</w:t>
      </w:r>
    </w:p>
    <w:p w14:paraId="19EEA3D1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 w:cs="Times New Roman"/>
          <w:sz w:val="21"/>
          <w:szCs w:val="21"/>
        </w:rPr>
      </w:pPr>
      <w:r w:rsidRPr="00881A22">
        <w:rPr>
          <w:rFonts w:asciiTheme="minorEastAsia" w:eastAsiaTheme="minorEastAsia" w:hAnsiTheme="minorEastAsia" w:cs="Times New Roman" w:hint="eastAsia"/>
          <w:sz w:val="21"/>
          <w:szCs w:val="21"/>
        </w:rPr>
        <w:t>刺激: 营业厅业务员登陆</w:t>
      </w:r>
    </w:p>
    <w:p w14:paraId="730F417E" w14:textId="77777777" w:rsidR="00881A22" w:rsidRPr="00881A22" w:rsidRDefault="00881A22" w:rsidP="00881A22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cs="Times New Roman" w:hint="eastAsia"/>
          <w:sz w:val="21"/>
          <w:szCs w:val="21"/>
        </w:rPr>
        <w:lastRenderedPageBreak/>
        <w:t>响应：系统显示菜单</w:t>
      </w:r>
    </w:p>
    <w:p w14:paraId="2B50844C" w14:textId="77777777" w:rsidR="00881A22" w:rsidRPr="00881A22" w:rsidRDefault="00881A22" w:rsidP="00881A22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881A22">
        <w:rPr>
          <w:rFonts w:asciiTheme="minorEastAsia" w:eastAsiaTheme="minorEastAsia" w:hAnsiTheme="minorEastAsia"/>
          <w:sz w:val="21"/>
          <w:szCs w:val="21"/>
        </w:rPr>
        <w:t>：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业务员</w:t>
      </w:r>
      <w:r w:rsidRPr="00881A22">
        <w:rPr>
          <w:rFonts w:asciiTheme="minorEastAsia" w:eastAsiaTheme="minorEastAsia" w:hAnsiTheme="minorEastAsia"/>
          <w:sz w:val="21"/>
          <w:szCs w:val="21"/>
        </w:rPr>
        <w:t>输入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装车</w:t>
      </w:r>
      <w:r w:rsidRPr="00881A22">
        <w:rPr>
          <w:rFonts w:asciiTheme="minorEastAsia" w:eastAsiaTheme="minorEastAsia" w:hAnsiTheme="minorEastAsia"/>
          <w:sz w:val="21"/>
          <w:szCs w:val="21"/>
        </w:rPr>
        <w:t>信息</w:t>
      </w:r>
    </w:p>
    <w:p w14:paraId="4AF02576" w14:textId="77777777" w:rsidR="00881A22" w:rsidRPr="00881A22" w:rsidRDefault="00881A22" w:rsidP="00881A22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响应</w:t>
      </w:r>
      <w:r w:rsidRPr="00881A22">
        <w:rPr>
          <w:rFonts w:asciiTheme="minorEastAsia" w:eastAsiaTheme="minorEastAsia" w:hAnsiTheme="minorEastAsia"/>
          <w:sz w:val="21"/>
          <w:szCs w:val="21"/>
        </w:rPr>
        <w:t>：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881A22">
        <w:rPr>
          <w:rFonts w:asciiTheme="minorEastAsia" w:eastAsiaTheme="minorEastAsia" w:hAnsiTheme="minorEastAsia"/>
          <w:sz w:val="21"/>
          <w:szCs w:val="21"/>
        </w:rPr>
        <w:t>显示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装车</w:t>
      </w:r>
      <w:r w:rsidRPr="00881A22">
        <w:rPr>
          <w:rFonts w:asciiTheme="minorEastAsia" w:eastAsiaTheme="minorEastAsia" w:hAnsiTheme="minorEastAsia"/>
          <w:sz w:val="21"/>
          <w:szCs w:val="21"/>
        </w:rPr>
        <w:t>信息</w:t>
      </w:r>
    </w:p>
    <w:p w14:paraId="79D9EF23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881A22">
        <w:rPr>
          <w:rFonts w:asciiTheme="minorEastAsia" w:eastAsiaTheme="minorEastAsia" w:hAnsiTheme="minorEastAsia"/>
          <w:sz w:val="21"/>
          <w:szCs w:val="21"/>
        </w:rPr>
        <w:t>：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业务员确认装车</w:t>
      </w:r>
      <w:r w:rsidRPr="00881A22">
        <w:rPr>
          <w:rFonts w:asciiTheme="minorEastAsia" w:eastAsiaTheme="minorEastAsia" w:hAnsiTheme="minorEastAsia"/>
          <w:sz w:val="21"/>
          <w:szCs w:val="21"/>
        </w:rPr>
        <w:t>信息</w:t>
      </w:r>
    </w:p>
    <w:p w14:paraId="38B818A9" w14:textId="77777777" w:rsidR="00881A22" w:rsidRPr="00881A22" w:rsidRDefault="00881A22" w:rsidP="00881A22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响应</w:t>
      </w:r>
      <w:r w:rsidRPr="00881A22">
        <w:rPr>
          <w:rFonts w:asciiTheme="minorEastAsia" w:eastAsiaTheme="minorEastAsia" w:hAnsiTheme="minorEastAsia"/>
          <w:sz w:val="21"/>
          <w:szCs w:val="21"/>
        </w:rPr>
        <w:t>：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系统结束录入装车</w:t>
      </w:r>
      <w:r w:rsidRPr="00881A22">
        <w:rPr>
          <w:rFonts w:asciiTheme="minorEastAsia" w:eastAsiaTheme="minorEastAsia" w:hAnsiTheme="minorEastAsia"/>
          <w:sz w:val="21"/>
          <w:szCs w:val="21"/>
        </w:rPr>
        <w:t>单任务</w:t>
      </w:r>
    </w:p>
    <w:p w14:paraId="0996EA7B" w14:textId="77777777" w:rsidR="00881A22" w:rsidRDefault="00881A22" w:rsidP="00881A22">
      <w:pPr>
        <w:ind w:firstLineChars="200" w:firstLine="420"/>
      </w:pPr>
      <w:r w:rsidRPr="00881A22">
        <w:rPr>
          <w:rFonts w:asciiTheme="minorEastAsia" w:eastAsiaTheme="minorEastAsia" w:hAnsiTheme="minorEastAsia"/>
          <w:sz w:val="21"/>
          <w:szCs w:val="21"/>
        </w:rPr>
        <w:t>3.2.10.3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相关功能</w:t>
      </w:r>
      <w:r w:rsidRPr="00881A22">
        <w:rPr>
          <w:rFonts w:asciiTheme="minorEastAsia" w:eastAsiaTheme="minorEastAsia" w:hAnsiTheme="minorEastAsia"/>
          <w:sz w:val="21"/>
          <w:szCs w:val="21"/>
        </w:rPr>
        <w:t>需求</w:t>
      </w:r>
    </w:p>
    <w:tbl>
      <w:tblPr>
        <w:tblStyle w:val="af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81A22" w:rsidRPr="00881A22" w14:paraId="5DEBE76F" w14:textId="77777777" w:rsidTr="00881A22">
        <w:tc>
          <w:tcPr>
            <w:tcW w:w="4148" w:type="dxa"/>
          </w:tcPr>
          <w:p w14:paraId="7DAE376A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Shipment. Input.</w:t>
            </w:r>
          </w:p>
          <w:p w14:paraId="1F90C955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088840B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03E5C62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36AF2E4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Shipment. Input. Information</w:t>
            </w:r>
          </w:p>
          <w:p w14:paraId="48F5061F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AF89F50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F04A7EA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Shipment. Input. Invalid</w:t>
            </w:r>
          </w:p>
          <w:p w14:paraId="60AA8C8E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9DF078B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Shipment. Input. Sign In</w:t>
            </w:r>
          </w:p>
        </w:tc>
        <w:tc>
          <w:tcPr>
            <w:tcW w:w="4148" w:type="dxa"/>
          </w:tcPr>
          <w:p w14:paraId="4C311ECF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系统应该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允许中转中心业务员在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录入装车单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任务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进行键盘输入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,其中装车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日期、到达地可以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在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下拉单中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由中转中心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业务员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选择</w:t>
            </w:r>
          </w:p>
          <w:p w14:paraId="1377D7B3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装车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信息，包括：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装车日期、本中转中心汽运编号、到达地、车辆代号、监装员、押运员、本次装箱所有订单条形号码、运费</w:t>
            </w:r>
          </w:p>
          <w:p w14:paraId="779AA219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中转中心业务员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输入非法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中转中心汽运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编号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时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，系统提示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输入无效</w:t>
            </w:r>
          </w:p>
          <w:p w14:paraId="0249A281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中转中心</w:t>
            </w:r>
            <w:r w:rsidRPr="00881A22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业务员在执行操作前要先登录</w:t>
            </w:r>
            <w:r w:rsidRPr="00881A22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进行</w:t>
            </w:r>
            <w:r w:rsidRPr="00881A22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身份识别，</w:t>
            </w:r>
            <w:r w:rsidRPr="00881A22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参见</w:t>
            </w:r>
            <w:r w:rsidRPr="00881A22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Sign. Sign In</w:t>
            </w:r>
          </w:p>
        </w:tc>
      </w:tr>
      <w:tr w:rsidR="00881A22" w:rsidRPr="00881A22" w14:paraId="0A1CDF9E" w14:textId="77777777" w:rsidTr="00881A22">
        <w:tc>
          <w:tcPr>
            <w:tcW w:w="4148" w:type="dxa"/>
          </w:tcPr>
          <w:p w14:paraId="3E1A6C7C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Shipment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End</w:t>
            </w:r>
          </w:p>
          <w:p w14:paraId="16C0B5C1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A096562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Shipment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End. Update</w:t>
            </w:r>
          </w:p>
          <w:p w14:paraId="55834A40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8C45796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Shipment. End. Manager</w:t>
            </w:r>
          </w:p>
        </w:tc>
        <w:tc>
          <w:tcPr>
            <w:tcW w:w="4148" w:type="dxa"/>
          </w:tcPr>
          <w:p w14:paraId="0F60E345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中转中心业务员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点击确定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之后，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系统结束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录入装车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单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任务</w:t>
            </w:r>
          </w:p>
          <w:p w14:paraId="12FB9660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中转中心业务员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点击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确定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之后，系统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更新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数据，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参见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Shipment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Update</w:t>
            </w:r>
          </w:p>
          <w:p w14:paraId="58C49F37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系统结束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录入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中转单任务之后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向总经理发出请求审批该单据的请求</w:t>
            </w:r>
          </w:p>
        </w:tc>
      </w:tr>
      <w:tr w:rsidR="00881A22" w:rsidRPr="00881A22" w14:paraId="6A2B88EF" w14:textId="77777777" w:rsidTr="00881A22">
        <w:tc>
          <w:tcPr>
            <w:tcW w:w="4148" w:type="dxa"/>
          </w:tcPr>
          <w:p w14:paraId="10BB73B0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Shipment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Update. Stati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sti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cs</w:t>
            </w:r>
          </w:p>
          <w:p w14:paraId="0251DEC3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9DB9EAE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Shipment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Update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Log</w:t>
            </w:r>
          </w:p>
        </w:tc>
        <w:tc>
          <w:tcPr>
            <w:tcW w:w="4148" w:type="dxa"/>
          </w:tcPr>
          <w:p w14:paraId="196349C4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中转中心业务员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点击确定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之后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，系统更新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</w:t>
            </w:r>
          </w:p>
          <w:p w14:paraId="11119270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中转中心业务员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点击确定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之后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，系统更新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操作日志</w:t>
            </w:r>
          </w:p>
        </w:tc>
      </w:tr>
    </w:tbl>
    <w:p w14:paraId="23312626" w14:textId="77777777" w:rsidR="00881A22" w:rsidRPr="00567D29" w:rsidRDefault="00881A22" w:rsidP="00567D29">
      <w:pPr>
        <w:rPr>
          <w:rFonts w:asciiTheme="minorEastAsia" w:eastAsiaTheme="minorEastAsia" w:hAnsiTheme="minorEastAsia"/>
          <w:b/>
          <w:sz w:val="21"/>
          <w:szCs w:val="21"/>
        </w:rPr>
      </w:pPr>
      <w:r w:rsidRPr="00567D29">
        <w:rPr>
          <w:rFonts w:asciiTheme="minorEastAsia" w:eastAsiaTheme="minorEastAsia" w:hAnsiTheme="minorEastAsia" w:hint="eastAsia"/>
          <w:b/>
          <w:sz w:val="21"/>
          <w:szCs w:val="21"/>
        </w:rPr>
        <w:t>3.2.11仓库</w:t>
      </w:r>
      <w:r w:rsidRPr="00567D29">
        <w:rPr>
          <w:rFonts w:asciiTheme="minorEastAsia" w:eastAsiaTheme="minorEastAsia" w:hAnsiTheme="minorEastAsia"/>
          <w:b/>
          <w:sz w:val="21"/>
          <w:szCs w:val="21"/>
        </w:rPr>
        <w:t>调整</w:t>
      </w:r>
    </w:p>
    <w:p w14:paraId="2F9133CE" w14:textId="77777777" w:rsidR="00881A22" w:rsidRPr="00881A22" w:rsidRDefault="00881A22" w:rsidP="00567D29">
      <w:pPr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/>
          <w:sz w:val="21"/>
          <w:szCs w:val="21"/>
        </w:rPr>
        <w:t>3.2.11.1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特性</w:t>
      </w:r>
      <w:r w:rsidRPr="00881A22">
        <w:rPr>
          <w:rFonts w:asciiTheme="minorEastAsia" w:eastAsiaTheme="minorEastAsia" w:hAnsiTheme="minorEastAsia"/>
          <w:sz w:val="21"/>
          <w:szCs w:val="21"/>
        </w:rPr>
        <w:t>描述</w:t>
      </w:r>
    </w:p>
    <w:p w14:paraId="707D41EC" w14:textId="77777777" w:rsidR="00881A22" w:rsidRPr="00881A22" w:rsidRDefault="00881A22" w:rsidP="00881A22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仓库中有库区库存达到警戒线报警，或有库区库存已满；或者仓库中有库区（除了机动区）库存在70%以下时</w:t>
      </w:r>
      <w:r w:rsidRPr="00881A22">
        <w:rPr>
          <w:rFonts w:asciiTheme="minorEastAsia" w:eastAsiaTheme="minorEastAsia" w:hAnsiTheme="minorEastAsia"/>
          <w:sz w:val="21"/>
          <w:szCs w:val="21"/>
        </w:rPr>
        <w:t>，一个经过验证的中转中心仓库管理人员开始调整库存，避免库区空间不足的情况。</w:t>
      </w:r>
    </w:p>
    <w:p w14:paraId="1056DDA5" w14:textId="77777777" w:rsidR="00881A22" w:rsidRPr="00881A22" w:rsidRDefault="00881A22" w:rsidP="00567D29">
      <w:pPr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/>
          <w:sz w:val="21"/>
          <w:szCs w:val="21"/>
        </w:rPr>
        <w:t>3.2.11.2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刺激响应</w:t>
      </w:r>
      <w:r w:rsidRPr="00881A22">
        <w:rPr>
          <w:rFonts w:asciiTheme="minorEastAsia" w:eastAsiaTheme="minorEastAsia" w:hAnsiTheme="minorEastAsia"/>
          <w:sz w:val="21"/>
          <w:szCs w:val="21"/>
        </w:rPr>
        <w:t>序列</w:t>
      </w:r>
    </w:p>
    <w:p w14:paraId="6F81AD6C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 w:cs="Times New Roman"/>
          <w:sz w:val="21"/>
          <w:szCs w:val="21"/>
        </w:rPr>
      </w:pPr>
      <w:r w:rsidRPr="00881A22">
        <w:rPr>
          <w:rFonts w:asciiTheme="minorEastAsia" w:eastAsiaTheme="minorEastAsia" w:hAnsiTheme="minorEastAsia" w:cs="Times New Roman" w:hint="eastAsia"/>
          <w:sz w:val="21"/>
          <w:szCs w:val="21"/>
        </w:rPr>
        <w:t xml:space="preserve">刺激: 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中转中心</w:t>
      </w:r>
      <w:r w:rsidRPr="00881A22">
        <w:rPr>
          <w:rFonts w:asciiTheme="minorEastAsia" w:eastAsiaTheme="minorEastAsia" w:hAnsiTheme="minorEastAsia"/>
          <w:sz w:val="21"/>
          <w:szCs w:val="21"/>
        </w:rPr>
        <w:t>仓库管理人员</w:t>
      </w:r>
      <w:r w:rsidRPr="00881A22">
        <w:rPr>
          <w:rFonts w:asciiTheme="minorEastAsia" w:eastAsiaTheme="minorEastAsia" w:hAnsiTheme="minorEastAsia" w:cs="Times New Roman" w:hint="eastAsia"/>
          <w:sz w:val="21"/>
          <w:szCs w:val="21"/>
        </w:rPr>
        <w:t>登陆</w:t>
      </w:r>
    </w:p>
    <w:p w14:paraId="5CE70810" w14:textId="77777777" w:rsidR="00881A22" w:rsidRPr="00881A22" w:rsidRDefault="00881A22" w:rsidP="00881A22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cs="Times New Roman" w:hint="eastAsia"/>
          <w:sz w:val="21"/>
          <w:szCs w:val="21"/>
        </w:rPr>
        <w:t>响应：系统显示菜单</w:t>
      </w:r>
    </w:p>
    <w:p w14:paraId="262D2328" w14:textId="77777777" w:rsidR="00881A22" w:rsidRPr="00881A22" w:rsidRDefault="00881A22" w:rsidP="00881A22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881A22">
        <w:rPr>
          <w:rFonts w:asciiTheme="minorEastAsia" w:eastAsiaTheme="minorEastAsia" w:hAnsiTheme="minorEastAsia"/>
          <w:sz w:val="21"/>
          <w:szCs w:val="21"/>
        </w:rPr>
        <w:t>：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中转中心</w:t>
      </w:r>
      <w:r w:rsidRPr="00881A22">
        <w:rPr>
          <w:rFonts w:asciiTheme="minorEastAsia" w:eastAsiaTheme="minorEastAsia" w:hAnsiTheme="minorEastAsia"/>
          <w:sz w:val="21"/>
          <w:szCs w:val="21"/>
        </w:rPr>
        <w:t>仓库管理人员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选择</w:t>
      </w:r>
      <w:r w:rsidRPr="00881A22">
        <w:rPr>
          <w:rFonts w:asciiTheme="minorEastAsia" w:eastAsiaTheme="minorEastAsia" w:hAnsiTheme="minorEastAsia"/>
          <w:sz w:val="21"/>
          <w:szCs w:val="21"/>
        </w:rPr>
        <w:t>修改入库单</w:t>
      </w:r>
    </w:p>
    <w:p w14:paraId="2CAA8B1A" w14:textId="77777777" w:rsidR="00881A22" w:rsidRPr="00881A22" w:rsidRDefault="00881A22" w:rsidP="00881A22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响应</w:t>
      </w:r>
      <w:r w:rsidRPr="00881A22">
        <w:rPr>
          <w:rFonts w:asciiTheme="minorEastAsia" w:eastAsiaTheme="minorEastAsia" w:hAnsiTheme="minorEastAsia"/>
          <w:sz w:val="21"/>
          <w:szCs w:val="21"/>
        </w:rPr>
        <w:t>：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系统显示机动区</w:t>
      </w:r>
      <w:r w:rsidRPr="00881A22">
        <w:rPr>
          <w:rFonts w:asciiTheme="minorEastAsia" w:eastAsiaTheme="minorEastAsia" w:hAnsiTheme="minorEastAsia"/>
          <w:sz w:val="21"/>
          <w:szCs w:val="21"/>
        </w:rPr>
        <w:t>空余的排号、架号、位号</w:t>
      </w:r>
    </w:p>
    <w:p w14:paraId="25A7288F" w14:textId="77777777" w:rsidR="00881A22" w:rsidRPr="00881A22" w:rsidRDefault="00881A22" w:rsidP="00881A22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881A22">
        <w:rPr>
          <w:rFonts w:asciiTheme="minorEastAsia" w:eastAsiaTheme="minorEastAsia" w:hAnsiTheme="minorEastAsia"/>
          <w:sz w:val="21"/>
          <w:szCs w:val="21"/>
        </w:rPr>
        <w:t>：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库存</w:t>
      </w:r>
      <w:r w:rsidRPr="00881A22">
        <w:rPr>
          <w:rFonts w:asciiTheme="minorEastAsia" w:eastAsiaTheme="minorEastAsia" w:hAnsiTheme="minorEastAsia"/>
          <w:sz w:val="21"/>
          <w:szCs w:val="21"/>
        </w:rPr>
        <w:t>超过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70</w:t>
      </w:r>
      <w:r w:rsidRPr="00881A22">
        <w:rPr>
          <w:rFonts w:asciiTheme="minorEastAsia" w:eastAsiaTheme="minorEastAsia" w:hAnsiTheme="minorEastAsia"/>
          <w:sz w:val="21"/>
          <w:szCs w:val="21"/>
        </w:rPr>
        <w:t>%</w:t>
      </w:r>
    </w:p>
    <w:p w14:paraId="18CBADB3" w14:textId="77777777" w:rsidR="00881A22" w:rsidRPr="00881A22" w:rsidRDefault="00881A22" w:rsidP="00881A22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响应</w:t>
      </w:r>
      <w:r w:rsidRPr="00881A22">
        <w:rPr>
          <w:rFonts w:asciiTheme="minorEastAsia" w:eastAsiaTheme="minorEastAsia" w:hAnsiTheme="minorEastAsia"/>
          <w:sz w:val="21"/>
          <w:szCs w:val="21"/>
        </w:rPr>
        <w:t>：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881A22">
        <w:rPr>
          <w:rFonts w:asciiTheme="minorEastAsia" w:eastAsiaTheme="minorEastAsia" w:hAnsiTheme="minorEastAsia"/>
          <w:sz w:val="21"/>
          <w:szCs w:val="21"/>
        </w:rPr>
        <w:t>报警</w:t>
      </w:r>
    </w:p>
    <w:p w14:paraId="58D364E6" w14:textId="77777777" w:rsidR="00881A22" w:rsidRPr="00881A22" w:rsidRDefault="00881A22" w:rsidP="00881A22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881A22">
        <w:rPr>
          <w:rFonts w:asciiTheme="minorEastAsia" w:eastAsiaTheme="minorEastAsia" w:hAnsiTheme="minorEastAsia"/>
          <w:sz w:val="21"/>
          <w:szCs w:val="21"/>
        </w:rPr>
        <w:t>：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其他</w:t>
      </w:r>
      <w:r w:rsidRPr="00881A22">
        <w:rPr>
          <w:rFonts w:asciiTheme="minorEastAsia" w:eastAsiaTheme="minorEastAsia" w:hAnsiTheme="minorEastAsia"/>
          <w:sz w:val="21"/>
          <w:szCs w:val="21"/>
        </w:rPr>
        <w:t>库区显示货物在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70&amp;</w:t>
      </w:r>
      <w:r w:rsidRPr="00881A22">
        <w:rPr>
          <w:rFonts w:asciiTheme="minorEastAsia" w:eastAsiaTheme="minorEastAsia" w:hAnsiTheme="minorEastAsia"/>
          <w:sz w:val="21"/>
          <w:szCs w:val="21"/>
        </w:rPr>
        <w:t>以下且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机动区</w:t>
      </w:r>
      <w:r w:rsidRPr="00881A22">
        <w:rPr>
          <w:rFonts w:asciiTheme="minorEastAsia" w:eastAsiaTheme="minorEastAsia" w:hAnsiTheme="minorEastAsia"/>
          <w:sz w:val="21"/>
          <w:szCs w:val="21"/>
        </w:rPr>
        <w:t>有该库区货物</w:t>
      </w:r>
    </w:p>
    <w:p w14:paraId="40D2A039" w14:textId="77777777" w:rsidR="00881A22" w:rsidRPr="00881A22" w:rsidRDefault="00881A22" w:rsidP="00881A22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响应</w:t>
      </w:r>
      <w:r w:rsidRPr="00881A22">
        <w:rPr>
          <w:rFonts w:asciiTheme="minorEastAsia" w:eastAsiaTheme="minorEastAsia" w:hAnsiTheme="minorEastAsia"/>
          <w:sz w:val="21"/>
          <w:szCs w:val="21"/>
        </w:rPr>
        <w:t>：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881A22">
        <w:rPr>
          <w:rFonts w:asciiTheme="minorEastAsia" w:eastAsiaTheme="minorEastAsia" w:hAnsiTheme="minorEastAsia"/>
          <w:sz w:val="21"/>
          <w:szCs w:val="21"/>
        </w:rPr>
        <w:t>修改入库单，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把货物调到原来</w:t>
      </w:r>
      <w:r w:rsidRPr="00881A22">
        <w:rPr>
          <w:rFonts w:asciiTheme="minorEastAsia" w:eastAsiaTheme="minorEastAsia" w:hAnsiTheme="minorEastAsia"/>
          <w:sz w:val="21"/>
          <w:szCs w:val="21"/>
        </w:rPr>
        <w:t>库区</w:t>
      </w:r>
    </w:p>
    <w:p w14:paraId="6B598E49" w14:textId="77777777" w:rsidR="00881A22" w:rsidRPr="00881A22" w:rsidRDefault="00881A22" w:rsidP="00567D29">
      <w:pPr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/>
          <w:sz w:val="21"/>
          <w:szCs w:val="21"/>
        </w:rPr>
        <w:t>3.2.11.3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相关</w:t>
      </w:r>
      <w:r w:rsidRPr="00881A22">
        <w:rPr>
          <w:rFonts w:asciiTheme="minorEastAsia" w:eastAsiaTheme="minorEastAsia" w:hAnsiTheme="minorEastAsia"/>
          <w:sz w:val="21"/>
          <w:szCs w:val="21"/>
        </w:rPr>
        <w:t>功能需求</w:t>
      </w:r>
    </w:p>
    <w:tbl>
      <w:tblPr>
        <w:tblStyle w:val="af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81A22" w:rsidRPr="00881A22" w14:paraId="6105F230" w14:textId="77777777" w:rsidTr="00881A22">
        <w:tc>
          <w:tcPr>
            <w:tcW w:w="4148" w:type="dxa"/>
          </w:tcPr>
          <w:p w14:paraId="65B46FB8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Adjust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. Input</w:t>
            </w:r>
          </w:p>
          <w:p w14:paraId="562EC095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A9EECB1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DEB36F7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Adjust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. Input. Sign In</w:t>
            </w:r>
          </w:p>
          <w:p w14:paraId="63A87473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148" w:type="dxa"/>
          </w:tcPr>
          <w:p w14:paraId="50884DFF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系统允许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中转中心仓库管理人员进行键盘输入，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库区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、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排号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、架号、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位号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都由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仓库管理人员在下拉单中选择</w:t>
            </w:r>
          </w:p>
          <w:p w14:paraId="182510E5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lastRenderedPageBreak/>
              <w:t>中转中心仓库管理人</w:t>
            </w:r>
            <w:r w:rsidRPr="00881A22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员在执行操作前要先登录</w:t>
            </w:r>
            <w:r w:rsidRPr="00881A22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进行</w:t>
            </w:r>
            <w:r w:rsidRPr="00881A22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身份识别，</w:t>
            </w:r>
            <w:r w:rsidRPr="00881A22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参见</w:t>
            </w:r>
            <w:r w:rsidRPr="00881A22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Sign. Sign In</w:t>
            </w:r>
          </w:p>
        </w:tc>
      </w:tr>
      <w:tr w:rsidR="00881A22" w:rsidRPr="00881A22" w14:paraId="10F679CE" w14:textId="77777777" w:rsidTr="00881A22">
        <w:tc>
          <w:tcPr>
            <w:tcW w:w="4148" w:type="dxa"/>
          </w:tcPr>
          <w:p w14:paraId="3C2902D7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Adjust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End</w:t>
            </w:r>
          </w:p>
          <w:p w14:paraId="0C5EBF0F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9D46AD5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Adjust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End. Update</w:t>
            </w:r>
          </w:p>
        </w:tc>
        <w:tc>
          <w:tcPr>
            <w:tcW w:w="4148" w:type="dxa"/>
          </w:tcPr>
          <w:p w14:paraId="551332B0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中转中心仓库管理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人员点击确定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之后，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系统结束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录入装车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单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任务</w:t>
            </w:r>
          </w:p>
          <w:p w14:paraId="5C8C6473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中转中心仓库管理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人员点击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确定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之后，系统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更新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数据，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参见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Adjust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Update</w:t>
            </w:r>
          </w:p>
        </w:tc>
      </w:tr>
      <w:tr w:rsidR="00881A22" w:rsidRPr="00881A22" w14:paraId="2C0965FE" w14:textId="77777777" w:rsidTr="00881A22">
        <w:tc>
          <w:tcPr>
            <w:tcW w:w="4148" w:type="dxa"/>
          </w:tcPr>
          <w:p w14:paraId="5AAB8822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Adjust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Update. Stati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sti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cs</w:t>
            </w:r>
          </w:p>
          <w:p w14:paraId="01927851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B1E677B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Adjust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Update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Log</w:t>
            </w:r>
          </w:p>
        </w:tc>
        <w:tc>
          <w:tcPr>
            <w:tcW w:w="4148" w:type="dxa"/>
          </w:tcPr>
          <w:p w14:paraId="0874D266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中转中心仓库管理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人员点击确定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之后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，系统更新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</w:t>
            </w:r>
          </w:p>
          <w:p w14:paraId="04B843B0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中转中心仓库管理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人员点击确定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之后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，系统更新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操作日志</w:t>
            </w:r>
          </w:p>
        </w:tc>
      </w:tr>
    </w:tbl>
    <w:p w14:paraId="7F9A9DCE" w14:textId="77777777" w:rsidR="00881A22" w:rsidRDefault="00881A22" w:rsidP="00881A22">
      <w:pPr>
        <w:ind w:firstLineChars="200" w:firstLine="400"/>
      </w:pPr>
    </w:p>
    <w:p w14:paraId="69A4F48D" w14:textId="77777777" w:rsidR="00881A22" w:rsidRPr="00567D29" w:rsidRDefault="00881A22" w:rsidP="00567D29">
      <w:pPr>
        <w:rPr>
          <w:rFonts w:asciiTheme="minorEastAsia" w:eastAsiaTheme="minorEastAsia" w:hAnsiTheme="minorEastAsia"/>
          <w:b/>
          <w:sz w:val="21"/>
          <w:szCs w:val="21"/>
        </w:rPr>
      </w:pPr>
      <w:r w:rsidRPr="00567D29">
        <w:rPr>
          <w:rFonts w:asciiTheme="minorEastAsia" w:eastAsiaTheme="minorEastAsia" w:hAnsiTheme="minorEastAsia" w:hint="eastAsia"/>
          <w:b/>
          <w:sz w:val="21"/>
          <w:szCs w:val="21"/>
        </w:rPr>
        <w:t>3.2.12出库</w:t>
      </w:r>
    </w:p>
    <w:p w14:paraId="7846A3DB" w14:textId="77777777" w:rsidR="00881A22" w:rsidRPr="00881A22" w:rsidRDefault="00881A22" w:rsidP="00567D29">
      <w:pPr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3.2.12.1特性</w:t>
      </w:r>
      <w:r w:rsidRPr="00881A22">
        <w:rPr>
          <w:rFonts w:asciiTheme="minorEastAsia" w:eastAsiaTheme="minorEastAsia" w:hAnsiTheme="minorEastAsia"/>
          <w:sz w:val="21"/>
          <w:szCs w:val="21"/>
        </w:rPr>
        <w:t>描述</w:t>
      </w:r>
    </w:p>
    <w:p w14:paraId="4908F235" w14:textId="77777777" w:rsidR="00881A22" w:rsidRPr="00881A22" w:rsidRDefault="00881A22" w:rsidP="00881A22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一个</w:t>
      </w:r>
      <w:r w:rsidRPr="00881A22">
        <w:rPr>
          <w:rFonts w:asciiTheme="minorEastAsia" w:eastAsiaTheme="minorEastAsia" w:hAnsiTheme="minorEastAsia"/>
          <w:sz w:val="21"/>
          <w:szCs w:val="21"/>
        </w:rPr>
        <w:t>经过验证的中转中心仓库管理人员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把</w:t>
      </w:r>
      <w:r w:rsidRPr="00881A22">
        <w:rPr>
          <w:rFonts w:asciiTheme="minorEastAsia" w:eastAsiaTheme="minorEastAsia" w:hAnsiTheme="minorEastAsia"/>
          <w:sz w:val="21"/>
          <w:szCs w:val="21"/>
        </w:rPr>
        <w:t>货物出库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，输入</w:t>
      </w:r>
      <w:r w:rsidRPr="00881A22">
        <w:rPr>
          <w:rFonts w:asciiTheme="minorEastAsia" w:eastAsiaTheme="minorEastAsia" w:hAnsiTheme="minorEastAsia"/>
          <w:sz w:val="21"/>
          <w:szCs w:val="21"/>
        </w:rPr>
        <w:t>出库信息，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包括快递编号、出库日期、目的地、装运形式（火车、汽车、飞机）、中转单编号，完成</w:t>
      </w:r>
      <w:r w:rsidRPr="00881A22">
        <w:rPr>
          <w:rFonts w:asciiTheme="minorEastAsia" w:eastAsiaTheme="minorEastAsia" w:hAnsiTheme="minorEastAsia"/>
          <w:sz w:val="21"/>
          <w:szCs w:val="21"/>
        </w:rPr>
        <w:t>生成出库单、更新数据、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更新操作的</w:t>
      </w:r>
      <w:r w:rsidRPr="00881A22">
        <w:rPr>
          <w:rFonts w:asciiTheme="minorEastAsia" w:eastAsiaTheme="minorEastAsia" w:hAnsiTheme="minorEastAsia"/>
          <w:sz w:val="21"/>
          <w:szCs w:val="21"/>
        </w:rPr>
        <w:t>任务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7740B996" w14:textId="77777777" w:rsidR="00881A22" w:rsidRPr="00881A22" w:rsidRDefault="00881A22" w:rsidP="00567D29">
      <w:pPr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3.2.12.2刺激响应</w:t>
      </w:r>
      <w:r w:rsidRPr="00881A22">
        <w:rPr>
          <w:rFonts w:asciiTheme="minorEastAsia" w:eastAsiaTheme="minorEastAsia" w:hAnsiTheme="minorEastAsia"/>
          <w:sz w:val="21"/>
          <w:szCs w:val="21"/>
        </w:rPr>
        <w:t>序列</w:t>
      </w:r>
    </w:p>
    <w:p w14:paraId="091CA3A2" w14:textId="77777777" w:rsidR="00881A22" w:rsidRPr="00881A22" w:rsidRDefault="00881A22" w:rsidP="00881A22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/>
          <w:sz w:val="21"/>
          <w:szCs w:val="21"/>
        </w:rPr>
        <w:t>刺激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：中转中心</w:t>
      </w:r>
      <w:r w:rsidRPr="00881A22">
        <w:rPr>
          <w:rFonts w:asciiTheme="minorEastAsia" w:eastAsiaTheme="minorEastAsia" w:hAnsiTheme="minorEastAsia"/>
          <w:sz w:val="21"/>
          <w:szCs w:val="21"/>
        </w:rPr>
        <w:t>仓库管理人员登录</w:t>
      </w:r>
    </w:p>
    <w:p w14:paraId="2ABE464F" w14:textId="77777777" w:rsidR="00881A22" w:rsidRPr="00881A22" w:rsidRDefault="00881A22" w:rsidP="00881A22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/>
          <w:sz w:val="21"/>
          <w:szCs w:val="21"/>
        </w:rPr>
        <w:t>响应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Pr="00881A22">
        <w:rPr>
          <w:rFonts w:asciiTheme="minorEastAsia" w:eastAsiaTheme="minorEastAsia" w:hAnsiTheme="minorEastAsia"/>
          <w:sz w:val="21"/>
          <w:szCs w:val="21"/>
        </w:rPr>
        <w:t>系统显示菜单</w:t>
      </w:r>
    </w:p>
    <w:p w14:paraId="609C10F9" w14:textId="77777777" w:rsidR="00881A22" w:rsidRPr="00881A22" w:rsidRDefault="00881A22" w:rsidP="00881A22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881A22">
        <w:rPr>
          <w:rFonts w:asciiTheme="minorEastAsia" w:eastAsiaTheme="minorEastAsia" w:hAnsiTheme="minorEastAsia"/>
          <w:sz w:val="21"/>
          <w:szCs w:val="21"/>
        </w:rPr>
        <w:t>：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中转中心仓库</w:t>
      </w:r>
      <w:r w:rsidRPr="00881A22">
        <w:rPr>
          <w:rFonts w:asciiTheme="minorEastAsia" w:eastAsiaTheme="minorEastAsia" w:hAnsiTheme="minorEastAsia"/>
          <w:sz w:val="21"/>
          <w:szCs w:val="21"/>
        </w:rPr>
        <w:t>管理人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员</w:t>
      </w:r>
      <w:r w:rsidRPr="00881A22">
        <w:rPr>
          <w:rFonts w:asciiTheme="minorEastAsia" w:eastAsiaTheme="minorEastAsia" w:hAnsiTheme="minorEastAsia"/>
          <w:sz w:val="21"/>
          <w:szCs w:val="21"/>
        </w:rPr>
        <w:t>输入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出库</w:t>
      </w:r>
      <w:r w:rsidRPr="00881A22">
        <w:rPr>
          <w:rFonts w:asciiTheme="minorEastAsia" w:eastAsiaTheme="minorEastAsia" w:hAnsiTheme="minorEastAsia"/>
          <w:sz w:val="21"/>
          <w:szCs w:val="21"/>
        </w:rPr>
        <w:t>信息</w:t>
      </w:r>
    </w:p>
    <w:p w14:paraId="5E441D36" w14:textId="77777777" w:rsidR="00881A22" w:rsidRPr="00881A22" w:rsidRDefault="00881A22" w:rsidP="00881A22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响应</w:t>
      </w:r>
      <w:r w:rsidRPr="00881A22">
        <w:rPr>
          <w:rFonts w:asciiTheme="minorEastAsia" w:eastAsiaTheme="minorEastAsia" w:hAnsiTheme="minorEastAsia"/>
          <w:sz w:val="21"/>
          <w:szCs w:val="21"/>
        </w:rPr>
        <w:t>：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881A22">
        <w:rPr>
          <w:rFonts w:asciiTheme="minorEastAsia" w:eastAsiaTheme="minorEastAsia" w:hAnsiTheme="minorEastAsia"/>
          <w:sz w:val="21"/>
          <w:szCs w:val="21"/>
        </w:rPr>
        <w:t>显示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出库单</w:t>
      </w:r>
    </w:p>
    <w:p w14:paraId="76218B03" w14:textId="77777777" w:rsidR="00881A22" w:rsidRPr="00881A22" w:rsidRDefault="00881A22" w:rsidP="00881A2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881A22">
        <w:rPr>
          <w:rFonts w:asciiTheme="minorEastAsia" w:eastAsiaTheme="minorEastAsia" w:hAnsiTheme="minorEastAsia"/>
          <w:sz w:val="21"/>
          <w:szCs w:val="21"/>
        </w:rPr>
        <w:t>：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中转中心仓库</w:t>
      </w:r>
      <w:r w:rsidRPr="00881A22">
        <w:rPr>
          <w:rFonts w:asciiTheme="minorEastAsia" w:eastAsiaTheme="minorEastAsia" w:hAnsiTheme="minorEastAsia"/>
          <w:sz w:val="21"/>
          <w:szCs w:val="21"/>
        </w:rPr>
        <w:t>管理人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员确认出库</w:t>
      </w:r>
      <w:r w:rsidRPr="00881A22">
        <w:rPr>
          <w:rFonts w:asciiTheme="minorEastAsia" w:eastAsiaTheme="minorEastAsia" w:hAnsiTheme="minorEastAsia"/>
          <w:sz w:val="21"/>
          <w:szCs w:val="21"/>
        </w:rPr>
        <w:t>信息</w:t>
      </w:r>
    </w:p>
    <w:p w14:paraId="7FDEEF97" w14:textId="77777777" w:rsidR="00881A22" w:rsidRPr="00881A22" w:rsidRDefault="00881A22" w:rsidP="00881A22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 w:hint="eastAsia"/>
          <w:sz w:val="21"/>
          <w:szCs w:val="21"/>
        </w:rPr>
        <w:t>响应</w:t>
      </w:r>
      <w:r w:rsidRPr="00881A22">
        <w:rPr>
          <w:rFonts w:asciiTheme="minorEastAsia" w:eastAsiaTheme="minorEastAsia" w:hAnsiTheme="minorEastAsia"/>
          <w:sz w:val="21"/>
          <w:szCs w:val="21"/>
        </w:rPr>
        <w:t>：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系统结束出库</w:t>
      </w:r>
      <w:r w:rsidRPr="00881A22">
        <w:rPr>
          <w:rFonts w:asciiTheme="minorEastAsia" w:eastAsiaTheme="minorEastAsia" w:hAnsiTheme="minorEastAsia"/>
          <w:sz w:val="21"/>
          <w:szCs w:val="21"/>
        </w:rPr>
        <w:t>任务</w:t>
      </w:r>
    </w:p>
    <w:p w14:paraId="269A7DA7" w14:textId="77777777" w:rsidR="00881A22" w:rsidRPr="00881A22" w:rsidRDefault="00881A22" w:rsidP="00567D29">
      <w:pPr>
        <w:rPr>
          <w:rFonts w:asciiTheme="minorEastAsia" w:eastAsiaTheme="minorEastAsia" w:hAnsiTheme="minorEastAsia"/>
          <w:sz w:val="21"/>
          <w:szCs w:val="21"/>
        </w:rPr>
      </w:pPr>
      <w:r w:rsidRPr="00881A22">
        <w:rPr>
          <w:rFonts w:asciiTheme="minorEastAsia" w:eastAsiaTheme="minorEastAsia" w:hAnsiTheme="minorEastAsia"/>
          <w:sz w:val="21"/>
          <w:szCs w:val="21"/>
        </w:rPr>
        <w:t>3.2.12.3</w:t>
      </w:r>
      <w:r w:rsidRPr="00881A22">
        <w:rPr>
          <w:rFonts w:asciiTheme="minorEastAsia" w:eastAsiaTheme="minorEastAsia" w:hAnsiTheme="minorEastAsia" w:hint="eastAsia"/>
          <w:sz w:val="21"/>
          <w:szCs w:val="21"/>
        </w:rPr>
        <w:t>相关</w:t>
      </w:r>
      <w:r w:rsidRPr="00881A22">
        <w:rPr>
          <w:rFonts w:asciiTheme="minorEastAsia" w:eastAsiaTheme="minorEastAsia" w:hAnsiTheme="minorEastAsia"/>
          <w:sz w:val="21"/>
          <w:szCs w:val="21"/>
        </w:rPr>
        <w:t>功能需求</w:t>
      </w:r>
    </w:p>
    <w:tbl>
      <w:tblPr>
        <w:tblStyle w:val="af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81A22" w:rsidRPr="00881A22" w14:paraId="0BF3FA92" w14:textId="77777777" w:rsidTr="00881A22">
        <w:tc>
          <w:tcPr>
            <w:tcW w:w="4148" w:type="dxa"/>
          </w:tcPr>
          <w:p w14:paraId="0FD324A5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Out. Input.</w:t>
            </w:r>
          </w:p>
          <w:p w14:paraId="32319187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2A8BBBD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E371762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288B648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O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ut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. Input. Information</w:t>
            </w:r>
          </w:p>
          <w:p w14:paraId="01C5E464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FD78A1A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AD9BCA6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Out. Input. Invalid</w:t>
            </w:r>
          </w:p>
          <w:p w14:paraId="7E26F56E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7A287F4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Out. Input. Sign In</w:t>
            </w:r>
          </w:p>
        </w:tc>
        <w:tc>
          <w:tcPr>
            <w:tcW w:w="4148" w:type="dxa"/>
          </w:tcPr>
          <w:p w14:paraId="71467361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系统应该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允许中转中心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仓库管理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人员在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出库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任务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进行键盘输入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,其中出库日期、目的地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、装运形式、可以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在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下拉单中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由中转中心仓库管理人员选择</w:t>
            </w:r>
          </w:p>
          <w:p w14:paraId="36C544FA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信息，包括：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快递编号、出库日期、目的地、装运形式（火车、汽车、飞机）、中转单编号</w:t>
            </w:r>
          </w:p>
          <w:p w14:paraId="48F404A9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中转中心仓库管理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人员输入非法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中转单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编号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时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，系统提示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输入无效</w:t>
            </w:r>
          </w:p>
          <w:p w14:paraId="54639911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中转中心仓库管理人</w:t>
            </w:r>
            <w:r w:rsidRPr="00881A22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员在执行操作前要先登录</w:t>
            </w:r>
            <w:r w:rsidRPr="00881A22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进行</w:t>
            </w:r>
            <w:r w:rsidRPr="00881A22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身份识别，</w:t>
            </w:r>
            <w:r w:rsidRPr="00881A22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参见</w:t>
            </w:r>
            <w:r w:rsidRPr="00881A22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Sign. Sign In</w:t>
            </w:r>
          </w:p>
        </w:tc>
      </w:tr>
      <w:tr w:rsidR="00881A22" w:rsidRPr="00881A22" w14:paraId="49314AB6" w14:textId="77777777" w:rsidTr="00881A22">
        <w:tc>
          <w:tcPr>
            <w:tcW w:w="4148" w:type="dxa"/>
          </w:tcPr>
          <w:p w14:paraId="29E05AE7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O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ut.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End</w:t>
            </w:r>
          </w:p>
          <w:p w14:paraId="1F0C1BAC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E8E6177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Out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End. Update</w:t>
            </w:r>
          </w:p>
        </w:tc>
        <w:tc>
          <w:tcPr>
            <w:tcW w:w="4148" w:type="dxa"/>
          </w:tcPr>
          <w:p w14:paraId="273DCCC0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中转中心仓库管理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人员点击确定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之后，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系统结束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出库任务</w:t>
            </w:r>
          </w:p>
          <w:p w14:paraId="08E4B646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中转中心仓库管理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人员点击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确定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之后，系统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更新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数据，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参见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Out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Update</w:t>
            </w:r>
          </w:p>
        </w:tc>
      </w:tr>
      <w:tr w:rsidR="00881A22" w:rsidRPr="00881A22" w14:paraId="00787A74" w14:textId="77777777" w:rsidTr="00881A22">
        <w:tc>
          <w:tcPr>
            <w:tcW w:w="4148" w:type="dxa"/>
          </w:tcPr>
          <w:p w14:paraId="030BF333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Out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Update. Stati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sti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cs</w:t>
            </w:r>
          </w:p>
          <w:p w14:paraId="7C7D9F26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A4F7AC7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Out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Update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Log</w:t>
            </w:r>
          </w:p>
        </w:tc>
        <w:tc>
          <w:tcPr>
            <w:tcW w:w="4148" w:type="dxa"/>
          </w:tcPr>
          <w:p w14:paraId="56260C84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中转中心仓库管理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人员点击确定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之后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，系统更新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</w:t>
            </w:r>
          </w:p>
          <w:p w14:paraId="0CBB1745" w14:textId="77777777" w:rsidR="00881A22" w:rsidRPr="00881A22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中转中心仓库管理人员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点击确定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之后</w:t>
            </w:r>
            <w:r w:rsidRPr="00881A22">
              <w:rPr>
                <w:rFonts w:asciiTheme="minorEastAsia" w:eastAsiaTheme="minorEastAsia" w:hAnsiTheme="minorEastAsia"/>
                <w:sz w:val="21"/>
                <w:szCs w:val="21"/>
              </w:rPr>
              <w:t>，系统更新</w:t>
            </w:r>
            <w:r w:rsidRPr="00881A22">
              <w:rPr>
                <w:rFonts w:asciiTheme="minorEastAsia" w:eastAsiaTheme="minorEastAsia" w:hAnsiTheme="minorEastAsia" w:hint="eastAsia"/>
                <w:sz w:val="21"/>
                <w:szCs w:val="21"/>
              </w:rPr>
              <w:t>操作日志</w:t>
            </w:r>
          </w:p>
        </w:tc>
      </w:tr>
    </w:tbl>
    <w:p w14:paraId="28FE5316" w14:textId="77777777" w:rsidR="00881A22" w:rsidRPr="00567D29" w:rsidRDefault="00881A22" w:rsidP="00567D29">
      <w:pPr>
        <w:rPr>
          <w:rFonts w:asciiTheme="minorEastAsia" w:eastAsiaTheme="minorEastAsia" w:hAnsiTheme="minorEastAsia"/>
          <w:b/>
          <w:sz w:val="21"/>
          <w:szCs w:val="21"/>
        </w:rPr>
      </w:pPr>
      <w:r w:rsidRPr="00567D29">
        <w:rPr>
          <w:rFonts w:asciiTheme="minorEastAsia" w:eastAsiaTheme="minorEastAsia" w:hAnsiTheme="minorEastAsia" w:hint="eastAsia"/>
          <w:b/>
          <w:sz w:val="21"/>
          <w:szCs w:val="21"/>
        </w:rPr>
        <w:t>3.2.13入库</w:t>
      </w:r>
    </w:p>
    <w:p w14:paraId="3FC64D82" w14:textId="77777777" w:rsidR="00881A22" w:rsidRPr="00567D29" w:rsidRDefault="00881A22" w:rsidP="00567D29">
      <w:pPr>
        <w:rPr>
          <w:rFonts w:asciiTheme="minorEastAsia" w:eastAsiaTheme="minorEastAsia" w:hAnsiTheme="minorEastAsia"/>
          <w:sz w:val="21"/>
          <w:szCs w:val="21"/>
        </w:rPr>
      </w:pPr>
      <w:r w:rsidRPr="00567D29">
        <w:rPr>
          <w:rFonts w:asciiTheme="minorEastAsia" w:eastAsiaTheme="minorEastAsia" w:hAnsiTheme="minorEastAsia" w:hint="eastAsia"/>
          <w:sz w:val="21"/>
          <w:szCs w:val="21"/>
        </w:rPr>
        <w:lastRenderedPageBreak/>
        <w:t>3.2.13.1特性描述</w:t>
      </w:r>
    </w:p>
    <w:p w14:paraId="35984364" w14:textId="77777777" w:rsidR="00881A22" w:rsidRPr="00567D29" w:rsidRDefault="00881A22" w:rsidP="00567D29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567D29">
        <w:rPr>
          <w:rFonts w:asciiTheme="minorEastAsia" w:eastAsiaTheme="minorEastAsia" w:hAnsiTheme="minorEastAsia" w:hint="eastAsia"/>
          <w:sz w:val="21"/>
          <w:szCs w:val="21"/>
        </w:rPr>
        <w:t>快递到达</w:t>
      </w:r>
      <w:r w:rsidRPr="00567D29">
        <w:rPr>
          <w:rFonts w:asciiTheme="minorEastAsia" w:eastAsiaTheme="minorEastAsia" w:hAnsiTheme="minorEastAsia"/>
          <w:sz w:val="21"/>
          <w:szCs w:val="21"/>
        </w:rPr>
        <w:t>中转中心</w:t>
      </w:r>
      <w:r w:rsidRPr="00567D29">
        <w:rPr>
          <w:rFonts w:asciiTheme="minorEastAsia" w:eastAsiaTheme="minorEastAsia" w:hAnsiTheme="minorEastAsia" w:hint="eastAsia"/>
          <w:sz w:val="21"/>
          <w:szCs w:val="21"/>
        </w:rPr>
        <w:t>时</w:t>
      </w:r>
      <w:r w:rsidRPr="00567D29">
        <w:rPr>
          <w:rFonts w:asciiTheme="minorEastAsia" w:eastAsiaTheme="minorEastAsia" w:hAnsiTheme="minorEastAsia"/>
          <w:sz w:val="21"/>
          <w:szCs w:val="21"/>
        </w:rPr>
        <w:t>，</w:t>
      </w:r>
      <w:r w:rsidRPr="00567D29">
        <w:rPr>
          <w:rFonts w:asciiTheme="minorEastAsia" w:eastAsiaTheme="minorEastAsia" w:hAnsiTheme="minorEastAsia" w:hint="eastAsia"/>
          <w:sz w:val="21"/>
          <w:szCs w:val="21"/>
        </w:rPr>
        <w:t>一个</w:t>
      </w:r>
      <w:r w:rsidRPr="00567D29">
        <w:rPr>
          <w:rFonts w:asciiTheme="minorEastAsia" w:eastAsiaTheme="minorEastAsia" w:hAnsiTheme="minorEastAsia"/>
          <w:sz w:val="21"/>
          <w:szCs w:val="21"/>
        </w:rPr>
        <w:t>经过</w:t>
      </w:r>
      <w:r w:rsidRPr="00567D29">
        <w:rPr>
          <w:rFonts w:asciiTheme="minorEastAsia" w:eastAsiaTheme="minorEastAsia" w:hAnsiTheme="minorEastAsia" w:hint="eastAsia"/>
          <w:sz w:val="21"/>
          <w:szCs w:val="21"/>
        </w:rPr>
        <w:t>验</w:t>
      </w:r>
      <w:r w:rsidRPr="00567D29">
        <w:rPr>
          <w:rFonts w:asciiTheme="minorEastAsia" w:eastAsiaTheme="minorEastAsia" w:hAnsiTheme="minorEastAsia"/>
          <w:sz w:val="21"/>
          <w:szCs w:val="21"/>
        </w:rPr>
        <w:t>证的中转中心仓库</w:t>
      </w:r>
      <w:r w:rsidRPr="00567D29">
        <w:rPr>
          <w:rFonts w:asciiTheme="minorEastAsia" w:eastAsiaTheme="minorEastAsia" w:hAnsiTheme="minorEastAsia" w:hint="eastAsia"/>
          <w:sz w:val="21"/>
          <w:szCs w:val="21"/>
        </w:rPr>
        <w:t>管理</w:t>
      </w:r>
      <w:r w:rsidRPr="00567D29">
        <w:rPr>
          <w:rFonts w:asciiTheme="minorEastAsia" w:eastAsiaTheme="minorEastAsia" w:hAnsiTheme="minorEastAsia"/>
          <w:sz w:val="21"/>
          <w:szCs w:val="21"/>
        </w:rPr>
        <w:t>人员</w:t>
      </w:r>
      <w:r w:rsidRPr="00567D29">
        <w:rPr>
          <w:rFonts w:asciiTheme="minorEastAsia" w:eastAsiaTheme="minorEastAsia" w:hAnsiTheme="minorEastAsia" w:hint="eastAsia"/>
          <w:sz w:val="21"/>
          <w:szCs w:val="21"/>
        </w:rPr>
        <w:t>开始记录入库</w:t>
      </w:r>
      <w:r w:rsidRPr="00567D29">
        <w:rPr>
          <w:rFonts w:asciiTheme="minorEastAsia" w:eastAsiaTheme="minorEastAsia" w:hAnsiTheme="minorEastAsia"/>
          <w:sz w:val="21"/>
          <w:szCs w:val="21"/>
        </w:rPr>
        <w:t>信息</w:t>
      </w:r>
      <w:r w:rsidRPr="00567D29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567D29">
        <w:rPr>
          <w:rFonts w:asciiTheme="minorEastAsia" w:eastAsiaTheme="minorEastAsia" w:hAnsiTheme="minorEastAsia"/>
          <w:sz w:val="21"/>
          <w:szCs w:val="21"/>
        </w:rPr>
        <w:t>包括</w:t>
      </w:r>
      <w:r w:rsidRPr="00567D29">
        <w:rPr>
          <w:rFonts w:asciiTheme="minorEastAsia" w:eastAsiaTheme="minorEastAsia" w:hAnsiTheme="minorEastAsia" w:hint="eastAsia"/>
          <w:sz w:val="21"/>
          <w:szCs w:val="21"/>
        </w:rPr>
        <w:t>快递编号、入库日期、目的地、区号、排号、架号、位号，完成入库、更新</w:t>
      </w:r>
      <w:r w:rsidRPr="00567D29">
        <w:rPr>
          <w:rFonts w:asciiTheme="minorEastAsia" w:eastAsiaTheme="minorEastAsia" w:hAnsiTheme="minorEastAsia"/>
          <w:sz w:val="21"/>
          <w:szCs w:val="21"/>
        </w:rPr>
        <w:t>数据。</w:t>
      </w:r>
    </w:p>
    <w:p w14:paraId="2D5E1651" w14:textId="77777777" w:rsidR="00881A22" w:rsidRPr="00567D29" w:rsidRDefault="00881A22" w:rsidP="00567D29">
      <w:pPr>
        <w:rPr>
          <w:rFonts w:asciiTheme="minorEastAsia" w:eastAsiaTheme="minorEastAsia" w:hAnsiTheme="minorEastAsia"/>
          <w:sz w:val="21"/>
          <w:szCs w:val="21"/>
        </w:rPr>
      </w:pPr>
      <w:r w:rsidRPr="00567D29">
        <w:rPr>
          <w:rFonts w:asciiTheme="minorEastAsia" w:eastAsiaTheme="minorEastAsia" w:hAnsiTheme="minorEastAsia" w:hint="eastAsia"/>
          <w:sz w:val="21"/>
          <w:szCs w:val="21"/>
        </w:rPr>
        <w:t>3.2.13.2刺激响应序列</w:t>
      </w:r>
    </w:p>
    <w:p w14:paraId="0D8AE3BE" w14:textId="77777777" w:rsidR="00881A22" w:rsidRPr="00567D29" w:rsidRDefault="00881A22" w:rsidP="00567D29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567D29">
        <w:rPr>
          <w:rFonts w:asciiTheme="minorEastAsia" w:eastAsiaTheme="minorEastAsia" w:hAnsiTheme="minorEastAsia"/>
          <w:sz w:val="21"/>
          <w:szCs w:val="21"/>
        </w:rPr>
        <w:t>刺激</w:t>
      </w:r>
      <w:r w:rsidRPr="00567D29">
        <w:rPr>
          <w:rFonts w:asciiTheme="minorEastAsia" w:eastAsiaTheme="minorEastAsia" w:hAnsiTheme="minorEastAsia" w:hint="eastAsia"/>
          <w:sz w:val="21"/>
          <w:szCs w:val="21"/>
        </w:rPr>
        <w:t>：中转中心</w:t>
      </w:r>
      <w:r w:rsidRPr="00567D29">
        <w:rPr>
          <w:rFonts w:asciiTheme="minorEastAsia" w:eastAsiaTheme="minorEastAsia" w:hAnsiTheme="minorEastAsia"/>
          <w:sz w:val="21"/>
          <w:szCs w:val="21"/>
        </w:rPr>
        <w:t>仓库管理人员登录</w:t>
      </w:r>
    </w:p>
    <w:p w14:paraId="244F99FC" w14:textId="77777777" w:rsidR="00881A22" w:rsidRPr="00567D29" w:rsidRDefault="00881A22" w:rsidP="00567D29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567D29">
        <w:rPr>
          <w:rFonts w:asciiTheme="minorEastAsia" w:eastAsiaTheme="minorEastAsia" w:hAnsiTheme="minorEastAsia"/>
          <w:sz w:val="21"/>
          <w:szCs w:val="21"/>
        </w:rPr>
        <w:t>响应</w:t>
      </w:r>
      <w:r w:rsidRPr="00567D29">
        <w:rPr>
          <w:rFonts w:asciiTheme="minorEastAsia" w:eastAsiaTheme="minorEastAsia" w:hAnsiTheme="minorEastAsia" w:hint="eastAsia"/>
          <w:sz w:val="21"/>
          <w:szCs w:val="21"/>
        </w:rPr>
        <w:t>：系统显示菜单</w:t>
      </w:r>
    </w:p>
    <w:p w14:paraId="1CD32799" w14:textId="77777777" w:rsidR="00881A22" w:rsidRPr="00567D29" w:rsidRDefault="00881A22" w:rsidP="00567D29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567D29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567D29">
        <w:rPr>
          <w:rFonts w:asciiTheme="minorEastAsia" w:eastAsiaTheme="minorEastAsia" w:hAnsiTheme="minorEastAsia"/>
          <w:sz w:val="21"/>
          <w:szCs w:val="21"/>
        </w:rPr>
        <w:t>：</w:t>
      </w:r>
      <w:r w:rsidRPr="00567D29">
        <w:rPr>
          <w:rFonts w:asciiTheme="minorEastAsia" w:eastAsiaTheme="minorEastAsia" w:hAnsiTheme="minorEastAsia" w:hint="eastAsia"/>
          <w:sz w:val="21"/>
          <w:szCs w:val="21"/>
        </w:rPr>
        <w:t>中转中心仓库</w:t>
      </w:r>
      <w:r w:rsidRPr="00567D29">
        <w:rPr>
          <w:rFonts w:asciiTheme="minorEastAsia" w:eastAsiaTheme="minorEastAsia" w:hAnsiTheme="minorEastAsia"/>
          <w:sz w:val="21"/>
          <w:szCs w:val="21"/>
        </w:rPr>
        <w:t>管理人</w:t>
      </w:r>
      <w:r w:rsidRPr="00567D29">
        <w:rPr>
          <w:rFonts w:asciiTheme="minorEastAsia" w:eastAsiaTheme="minorEastAsia" w:hAnsiTheme="minorEastAsia" w:hint="eastAsia"/>
          <w:sz w:val="21"/>
          <w:szCs w:val="21"/>
        </w:rPr>
        <w:t>员</w:t>
      </w:r>
      <w:r w:rsidRPr="00567D29">
        <w:rPr>
          <w:rFonts w:asciiTheme="minorEastAsia" w:eastAsiaTheme="minorEastAsia" w:hAnsiTheme="minorEastAsia"/>
          <w:sz w:val="21"/>
          <w:szCs w:val="21"/>
        </w:rPr>
        <w:t>输入</w:t>
      </w:r>
      <w:r w:rsidRPr="00567D29">
        <w:rPr>
          <w:rFonts w:asciiTheme="minorEastAsia" w:eastAsiaTheme="minorEastAsia" w:hAnsiTheme="minorEastAsia" w:hint="eastAsia"/>
          <w:sz w:val="21"/>
          <w:szCs w:val="21"/>
        </w:rPr>
        <w:t>入库</w:t>
      </w:r>
      <w:r w:rsidRPr="00567D29">
        <w:rPr>
          <w:rFonts w:asciiTheme="minorEastAsia" w:eastAsiaTheme="minorEastAsia" w:hAnsiTheme="minorEastAsia"/>
          <w:sz w:val="21"/>
          <w:szCs w:val="21"/>
        </w:rPr>
        <w:t>信息</w:t>
      </w:r>
    </w:p>
    <w:p w14:paraId="6BA2E442" w14:textId="77777777" w:rsidR="00881A22" w:rsidRPr="00567D29" w:rsidRDefault="00881A22" w:rsidP="00567D29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567D29">
        <w:rPr>
          <w:rFonts w:asciiTheme="minorEastAsia" w:eastAsiaTheme="minorEastAsia" w:hAnsiTheme="minorEastAsia" w:hint="eastAsia"/>
          <w:sz w:val="21"/>
          <w:szCs w:val="21"/>
        </w:rPr>
        <w:t>响应</w:t>
      </w:r>
      <w:r w:rsidRPr="00567D29">
        <w:rPr>
          <w:rFonts w:asciiTheme="minorEastAsia" w:eastAsiaTheme="minorEastAsia" w:hAnsiTheme="minorEastAsia"/>
          <w:sz w:val="21"/>
          <w:szCs w:val="21"/>
        </w:rPr>
        <w:t>：</w:t>
      </w:r>
      <w:r w:rsidRPr="00567D29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567D29">
        <w:rPr>
          <w:rFonts w:asciiTheme="minorEastAsia" w:eastAsiaTheme="minorEastAsia" w:hAnsiTheme="minorEastAsia"/>
          <w:sz w:val="21"/>
          <w:szCs w:val="21"/>
        </w:rPr>
        <w:t>显示</w:t>
      </w:r>
      <w:r w:rsidRPr="00567D29">
        <w:rPr>
          <w:rFonts w:asciiTheme="minorEastAsia" w:eastAsiaTheme="minorEastAsia" w:hAnsiTheme="minorEastAsia" w:hint="eastAsia"/>
          <w:sz w:val="21"/>
          <w:szCs w:val="21"/>
        </w:rPr>
        <w:t>入库单</w:t>
      </w:r>
    </w:p>
    <w:p w14:paraId="631BA359" w14:textId="77777777" w:rsidR="00881A22" w:rsidRPr="00567D29" w:rsidRDefault="00881A22" w:rsidP="00567D29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567D29">
        <w:rPr>
          <w:rFonts w:asciiTheme="minorEastAsia" w:eastAsiaTheme="minorEastAsia" w:hAnsiTheme="minorEastAsia" w:hint="eastAsia"/>
          <w:sz w:val="21"/>
          <w:szCs w:val="21"/>
        </w:rPr>
        <w:t>刺激：某个分区的快递数目超过90%时，库存报警</w:t>
      </w:r>
    </w:p>
    <w:p w14:paraId="36567269" w14:textId="77777777" w:rsidR="00881A22" w:rsidRPr="00567D29" w:rsidRDefault="00881A22" w:rsidP="00567D29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567D29">
        <w:rPr>
          <w:rFonts w:asciiTheme="minorEastAsia" w:eastAsiaTheme="minorEastAsia" w:hAnsiTheme="minorEastAsia" w:hint="eastAsia"/>
          <w:sz w:val="21"/>
          <w:szCs w:val="21"/>
        </w:rPr>
        <w:t>响应：中转中心仓库</w:t>
      </w:r>
      <w:r w:rsidRPr="00567D29">
        <w:rPr>
          <w:rFonts w:asciiTheme="minorEastAsia" w:eastAsiaTheme="minorEastAsia" w:hAnsiTheme="minorEastAsia"/>
          <w:sz w:val="21"/>
          <w:szCs w:val="21"/>
        </w:rPr>
        <w:t>管理人</w:t>
      </w:r>
      <w:r w:rsidRPr="00567D29">
        <w:rPr>
          <w:rFonts w:asciiTheme="minorEastAsia" w:eastAsiaTheme="minorEastAsia" w:hAnsiTheme="minorEastAsia" w:hint="eastAsia"/>
          <w:sz w:val="21"/>
          <w:szCs w:val="21"/>
        </w:rPr>
        <w:t>员可以</w:t>
      </w:r>
      <w:r w:rsidRPr="00567D29">
        <w:rPr>
          <w:rFonts w:asciiTheme="minorEastAsia" w:eastAsiaTheme="minorEastAsia" w:hAnsiTheme="minorEastAsia"/>
          <w:sz w:val="21"/>
          <w:szCs w:val="21"/>
        </w:rPr>
        <w:t>选择分区调整</w:t>
      </w:r>
      <w:r w:rsidRPr="00567D29">
        <w:rPr>
          <w:rFonts w:asciiTheme="minorEastAsia" w:eastAsiaTheme="minorEastAsia" w:hAnsiTheme="minorEastAsia" w:hint="eastAsia"/>
          <w:sz w:val="21"/>
          <w:szCs w:val="21"/>
        </w:rPr>
        <w:t>，将该区快递调到机动区</w:t>
      </w:r>
    </w:p>
    <w:p w14:paraId="2D700142" w14:textId="77777777" w:rsidR="00881A22" w:rsidRPr="00567D29" w:rsidRDefault="00881A22" w:rsidP="00881A2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567D29">
        <w:rPr>
          <w:rFonts w:asciiTheme="minorEastAsia" w:eastAsiaTheme="minorEastAsia" w:hAnsiTheme="minorEastAsia" w:hint="eastAsia"/>
          <w:sz w:val="21"/>
          <w:szCs w:val="21"/>
        </w:rPr>
        <w:t>刺激</w:t>
      </w:r>
      <w:r w:rsidRPr="00567D29">
        <w:rPr>
          <w:rFonts w:asciiTheme="minorEastAsia" w:eastAsiaTheme="minorEastAsia" w:hAnsiTheme="minorEastAsia"/>
          <w:sz w:val="21"/>
          <w:szCs w:val="21"/>
        </w:rPr>
        <w:t>：</w:t>
      </w:r>
      <w:r w:rsidRPr="00567D29">
        <w:rPr>
          <w:rFonts w:asciiTheme="minorEastAsia" w:eastAsiaTheme="minorEastAsia" w:hAnsiTheme="minorEastAsia" w:hint="eastAsia"/>
          <w:sz w:val="21"/>
          <w:szCs w:val="21"/>
        </w:rPr>
        <w:t>中转中心仓库</w:t>
      </w:r>
      <w:r w:rsidRPr="00567D29">
        <w:rPr>
          <w:rFonts w:asciiTheme="minorEastAsia" w:eastAsiaTheme="minorEastAsia" w:hAnsiTheme="minorEastAsia"/>
          <w:sz w:val="21"/>
          <w:szCs w:val="21"/>
        </w:rPr>
        <w:t>管理人</w:t>
      </w:r>
      <w:r w:rsidRPr="00567D29">
        <w:rPr>
          <w:rFonts w:asciiTheme="minorEastAsia" w:eastAsiaTheme="minorEastAsia" w:hAnsiTheme="minorEastAsia" w:hint="eastAsia"/>
          <w:sz w:val="21"/>
          <w:szCs w:val="21"/>
        </w:rPr>
        <w:t>员确认入库</w:t>
      </w:r>
      <w:r w:rsidRPr="00567D29">
        <w:rPr>
          <w:rFonts w:asciiTheme="minorEastAsia" w:eastAsiaTheme="minorEastAsia" w:hAnsiTheme="minorEastAsia"/>
          <w:sz w:val="21"/>
          <w:szCs w:val="21"/>
        </w:rPr>
        <w:t>信息</w:t>
      </w:r>
    </w:p>
    <w:p w14:paraId="3CED1605" w14:textId="77777777" w:rsidR="00881A22" w:rsidRPr="00567D29" w:rsidRDefault="00881A22" w:rsidP="00567D29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567D29">
        <w:rPr>
          <w:rFonts w:asciiTheme="minorEastAsia" w:eastAsiaTheme="minorEastAsia" w:hAnsiTheme="minorEastAsia" w:hint="eastAsia"/>
          <w:sz w:val="21"/>
          <w:szCs w:val="21"/>
        </w:rPr>
        <w:t>响应</w:t>
      </w:r>
      <w:r w:rsidRPr="00567D29">
        <w:rPr>
          <w:rFonts w:asciiTheme="minorEastAsia" w:eastAsiaTheme="minorEastAsia" w:hAnsiTheme="minorEastAsia"/>
          <w:sz w:val="21"/>
          <w:szCs w:val="21"/>
        </w:rPr>
        <w:t>：</w:t>
      </w:r>
      <w:r w:rsidRPr="00567D29">
        <w:rPr>
          <w:rFonts w:asciiTheme="minorEastAsia" w:eastAsiaTheme="minorEastAsia" w:hAnsiTheme="minorEastAsia" w:hint="eastAsia"/>
          <w:sz w:val="21"/>
          <w:szCs w:val="21"/>
        </w:rPr>
        <w:t>系统结束入库</w:t>
      </w:r>
      <w:r w:rsidRPr="00567D29">
        <w:rPr>
          <w:rFonts w:asciiTheme="minorEastAsia" w:eastAsiaTheme="minorEastAsia" w:hAnsiTheme="minorEastAsia"/>
          <w:sz w:val="21"/>
          <w:szCs w:val="21"/>
        </w:rPr>
        <w:t>任务</w:t>
      </w:r>
    </w:p>
    <w:p w14:paraId="6E729DDF" w14:textId="77777777" w:rsidR="00881A22" w:rsidRPr="00567D29" w:rsidRDefault="00881A22" w:rsidP="00567D29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567D29">
        <w:rPr>
          <w:rFonts w:asciiTheme="minorEastAsia" w:eastAsiaTheme="minorEastAsia" w:hAnsiTheme="minorEastAsia" w:hint="eastAsia"/>
          <w:sz w:val="21"/>
          <w:szCs w:val="21"/>
        </w:rPr>
        <w:t>3.2.13.3相关功能</w:t>
      </w:r>
      <w:r w:rsidRPr="00567D29">
        <w:rPr>
          <w:rFonts w:asciiTheme="minorEastAsia" w:eastAsiaTheme="minorEastAsia" w:hAnsiTheme="minorEastAsia"/>
          <w:sz w:val="21"/>
          <w:szCs w:val="21"/>
        </w:rPr>
        <w:t>需求</w:t>
      </w:r>
    </w:p>
    <w:tbl>
      <w:tblPr>
        <w:tblStyle w:val="af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81A22" w:rsidRPr="00567D29" w14:paraId="78AA0F54" w14:textId="77777777" w:rsidTr="00881A22">
        <w:tc>
          <w:tcPr>
            <w:tcW w:w="4148" w:type="dxa"/>
          </w:tcPr>
          <w:p w14:paraId="3E1F6EF8" w14:textId="77777777" w:rsidR="00881A22" w:rsidRPr="00567D29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In. Input.</w:t>
            </w:r>
          </w:p>
          <w:p w14:paraId="56F0FCC7" w14:textId="77777777" w:rsidR="00881A22" w:rsidRPr="00567D29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61E5294" w14:textId="77777777" w:rsidR="00881A22" w:rsidRPr="00567D29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452F460" w14:textId="77777777" w:rsidR="00881A22" w:rsidRPr="00567D29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D75BD0B" w14:textId="77777777" w:rsidR="00881A22" w:rsidRPr="00567D29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In. Input. Information</w:t>
            </w:r>
          </w:p>
          <w:p w14:paraId="28E25BB7" w14:textId="77777777" w:rsidR="00881A22" w:rsidRPr="00567D29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EE533C1" w14:textId="77777777" w:rsidR="00881A22" w:rsidRPr="00567D29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In. Input. Sign In</w:t>
            </w:r>
          </w:p>
        </w:tc>
        <w:tc>
          <w:tcPr>
            <w:tcW w:w="4148" w:type="dxa"/>
          </w:tcPr>
          <w:p w14:paraId="09FF3667" w14:textId="77777777" w:rsidR="00881A22" w:rsidRPr="00567D29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系统应该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允许中转中心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仓库管理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人员在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出库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任务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中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进行键盘输入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,其中入库日期、目的地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、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区号、排号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、架号、位号都可以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在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下拉单中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由中转中心仓库管理人员选择</w:t>
            </w:r>
          </w:p>
          <w:p w14:paraId="1ED6C53E" w14:textId="77777777" w:rsidR="00881A22" w:rsidRPr="00567D29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入库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信息，包括：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快递编号、入库日期、目的地、区号、排号、架号、位号</w:t>
            </w:r>
          </w:p>
          <w:p w14:paraId="30599B5D" w14:textId="77777777" w:rsidR="00881A22" w:rsidRPr="00567D29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7D29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中转中心仓库管理人</w:t>
            </w:r>
            <w:r w:rsidRPr="00567D29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员在执行操作前要先登录</w:t>
            </w:r>
            <w:r w:rsidRPr="00567D29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进行</w:t>
            </w:r>
            <w:r w:rsidRPr="00567D29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身份识别，</w:t>
            </w:r>
            <w:r w:rsidRPr="00567D29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参见</w:t>
            </w:r>
            <w:r w:rsidRPr="00567D29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Sign. Sign In</w:t>
            </w:r>
          </w:p>
        </w:tc>
      </w:tr>
      <w:tr w:rsidR="00881A22" w:rsidRPr="00567D29" w14:paraId="47AB9D53" w14:textId="77777777" w:rsidTr="00881A22">
        <w:tc>
          <w:tcPr>
            <w:tcW w:w="4148" w:type="dxa"/>
          </w:tcPr>
          <w:p w14:paraId="2F1B13D6" w14:textId="77777777" w:rsidR="00881A22" w:rsidRPr="00567D29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I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n. A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djustment</w:t>
            </w:r>
          </w:p>
        </w:tc>
        <w:tc>
          <w:tcPr>
            <w:tcW w:w="4148" w:type="dxa"/>
          </w:tcPr>
          <w:p w14:paraId="3CD4B835" w14:textId="77777777" w:rsidR="00881A22" w:rsidRPr="00567D29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某个分区的快递数目超过90%时，库存报警，可以进行分区调整，将该区快递调到机动区，具体调整由中转中心仓库管理人员进行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选择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881A22" w:rsidRPr="00567D29" w14:paraId="7653A9B1" w14:textId="77777777" w:rsidTr="00881A22">
        <w:tc>
          <w:tcPr>
            <w:tcW w:w="4148" w:type="dxa"/>
          </w:tcPr>
          <w:p w14:paraId="1DBF4B5A" w14:textId="77777777" w:rsidR="00881A22" w:rsidRPr="00567D29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In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End</w:t>
            </w:r>
          </w:p>
          <w:p w14:paraId="4EBA7923" w14:textId="77777777" w:rsidR="00881A22" w:rsidRPr="00567D29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2C60B74" w14:textId="77777777" w:rsidR="00881A22" w:rsidRPr="00567D29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In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End. Update</w:t>
            </w:r>
          </w:p>
        </w:tc>
        <w:tc>
          <w:tcPr>
            <w:tcW w:w="4148" w:type="dxa"/>
          </w:tcPr>
          <w:p w14:paraId="62B255E1" w14:textId="77777777" w:rsidR="00881A22" w:rsidRPr="00567D29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中转中心仓库管理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人员点击确定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之后，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系统结束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入库任务</w:t>
            </w:r>
          </w:p>
          <w:p w14:paraId="6E95726D" w14:textId="77777777" w:rsidR="00881A22" w:rsidRPr="00567D29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中转中心仓库管理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人员点击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确定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之后，系统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更新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数据，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参见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In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Update</w:t>
            </w:r>
          </w:p>
        </w:tc>
      </w:tr>
      <w:tr w:rsidR="00881A22" w:rsidRPr="00567D29" w14:paraId="3780B981" w14:textId="77777777" w:rsidTr="00881A22">
        <w:tc>
          <w:tcPr>
            <w:tcW w:w="4148" w:type="dxa"/>
          </w:tcPr>
          <w:p w14:paraId="02A1F34D" w14:textId="77777777" w:rsidR="00881A22" w:rsidRPr="00567D29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In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Update. Stati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sti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cs</w:t>
            </w:r>
          </w:p>
          <w:p w14:paraId="19FF782A" w14:textId="77777777" w:rsidR="00881A22" w:rsidRPr="00567D29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8B196A8" w14:textId="77777777" w:rsidR="00881A22" w:rsidRPr="00567D29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In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Update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Log</w:t>
            </w:r>
          </w:p>
        </w:tc>
        <w:tc>
          <w:tcPr>
            <w:tcW w:w="4148" w:type="dxa"/>
          </w:tcPr>
          <w:p w14:paraId="4FEDB31A" w14:textId="77777777" w:rsidR="00881A22" w:rsidRPr="00567D29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中转中心仓库管理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人员点击确定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之后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，系统更新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</w:t>
            </w:r>
          </w:p>
          <w:p w14:paraId="6CFCC0E3" w14:textId="77777777" w:rsidR="00881A22" w:rsidRPr="00567D29" w:rsidRDefault="00881A22" w:rsidP="00881A2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中转中心仓库管理人员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点击确定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之后</w:t>
            </w:r>
            <w:r w:rsidRPr="00567D29">
              <w:rPr>
                <w:rFonts w:asciiTheme="minorEastAsia" w:eastAsiaTheme="minorEastAsia" w:hAnsiTheme="minorEastAsia"/>
                <w:sz w:val="21"/>
                <w:szCs w:val="21"/>
              </w:rPr>
              <w:t>，系统更新</w:t>
            </w:r>
            <w:r w:rsidRPr="00567D29">
              <w:rPr>
                <w:rFonts w:asciiTheme="minorEastAsia" w:eastAsiaTheme="minorEastAsia" w:hAnsiTheme="minorEastAsia" w:hint="eastAsia"/>
                <w:sz w:val="21"/>
                <w:szCs w:val="21"/>
              </w:rPr>
              <w:t>操作日志</w:t>
            </w:r>
          </w:p>
        </w:tc>
      </w:tr>
    </w:tbl>
    <w:p w14:paraId="60595936" w14:textId="77777777" w:rsidR="00881A22" w:rsidRPr="00A074B0" w:rsidRDefault="00881A22" w:rsidP="00881A22">
      <w:pPr>
        <w:ind w:firstLineChars="200" w:firstLine="400"/>
      </w:pPr>
    </w:p>
    <w:p w14:paraId="2D3BFAC5" w14:textId="77777777" w:rsidR="00881A22" w:rsidRPr="0084750D" w:rsidRDefault="00881A22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2"/>
        </w:rPr>
      </w:pPr>
    </w:p>
    <w:p w14:paraId="476652A1" w14:textId="77777777" w:rsid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3B7CB27F" w14:textId="77777777"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b/>
          <w:color w:val="auto"/>
          <w:kern w:val="2"/>
          <w:sz w:val="21"/>
          <w:szCs w:val="22"/>
        </w:rPr>
        <w:t>3</w:t>
      </w:r>
      <w:r w:rsidRPr="0084750D"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2"/>
        </w:rPr>
        <w:t>.2.14库存盘点</w:t>
      </w:r>
    </w:p>
    <w:p w14:paraId="565FABB9" w14:textId="77777777" w:rsidR="00F22A6B" w:rsidRPr="0084750D" w:rsidRDefault="00F22A6B" w:rsidP="00F22A6B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3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.2.14.1特性描述</w:t>
      </w:r>
    </w:p>
    <w:p w14:paraId="2F4BB951" w14:textId="77777777" w:rsidR="00F22A6B" w:rsidRPr="0084750D" w:rsidRDefault="00F22A6B" w:rsidP="00F22A6B">
      <w:pPr>
        <w:widowControl w:val="0"/>
        <w:spacing w:before="0" w:line="240" w:lineRule="auto"/>
        <w:ind w:firstLineChars="200" w:firstLine="420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一个经过验证的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中转中心仓库管理人员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要求进行盘点，生成当天库存快照</w:t>
      </w:r>
    </w:p>
    <w:p w14:paraId="07111B7E" w14:textId="77777777" w:rsidR="00F22A6B" w:rsidRPr="0084750D" w:rsidRDefault="00F22A6B" w:rsidP="00F22A6B">
      <w:pPr>
        <w:widowControl w:val="0"/>
        <w:spacing w:before="0" w:line="240" w:lineRule="auto"/>
        <w:ind w:firstLineChars="200" w:firstLine="420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优先级=低</w:t>
      </w:r>
    </w:p>
    <w:p w14:paraId="365853B1" w14:textId="77777777" w:rsidR="00F22A6B" w:rsidRDefault="00F22A6B" w:rsidP="00F22A6B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3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.2.14.2</w:t>
      </w:r>
      <w:r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刺激/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响应序列</w:t>
      </w:r>
    </w:p>
    <w:p w14:paraId="758F7980" w14:textId="77777777" w:rsidR="00F22A6B" w:rsidRDefault="00F22A6B" w:rsidP="00F22A6B">
      <w:pPr>
        <w:widowControl w:val="0"/>
        <w:spacing w:before="0" w:line="240" w:lineRule="auto"/>
        <w:ind w:firstLine="420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刺激</w:t>
      </w:r>
      <w:r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中转中心仓库管理人员</w:t>
      </w:r>
      <w:r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登录</w:t>
      </w:r>
    </w:p>
    <w:p w14:paraId="1C35194A" w14:textId="77777777" w:rsidR="00F22A6B" w:rsidRPr="0084750D" w:rsidRDefault="00F22A6B" w:rsidP="00F22A6B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 xml:space="preserve">    </w:t>
      </w:r>
      <w:r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响应</w:t>
      </w:r>
      <w:r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：</w:t>
      </w:r>
      <w:r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系统显示</w:t>
      </w:r>
      <w:r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菜单</w:t>
      </w:r>
    </w:p>
    <w:p w14:paraId="3C17F40A" w14:textId="77777777" w:rsidR="00F22A6B" w:rsidRPr="0084750D" w:rsidRDefault="00F22A6B" w:rsidP="00F22A6B">
      <w:pPr>
        <w:widowControl w:val="0"/>
        <w:spacing w:before="0" w:line="240" w:lineRule="auto"/>
        <w:ind w:firstLineChars="200" w:firstLine="420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刺激：中转中心仓库管理人员要求进行盘点</w:t>
      </w:r>
    </w:p>
    <w:p w14:paraId="7DF9FA65" w14:textId="77777777" w:rsidR="00F22A6B" w:rsidRPr="0084750D" w:rsidRDefault="00F22A6B" w:rsidP="00F22A6B">
      <w:pPr>
        <w:widowControl w:val="0"/>
        <w:spacing w:before="0" w:line="240" w:lineRule="auto"/>
        <w:ind w:leftChars="200" w:left="1030" w:hangingChars="300" w:hanging="630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响应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系统自动根据当前盘点时间生成一个截止点，显示当天此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时间点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前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的各区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快递信息，系统记录“库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lastRenderedPageBreak/>
        <w:t>存盘点”和时间到日志。</w:t>
      </w:r>
    </w:p>
    <w:p w14:paraId="7A0801EE" w14:textId="77777777" w:rsidR="00F22A6B" w:rsidRPr="0084750D" w:rsidRDefault="00F22A6B" w:rsidP="00F22A6B">
      <w:pPr>
        <w:widowControl w:val="0"/>
        <w:spacing w:before="0" w:line="240" w:lineRule="auto"/>
        <w:ind w:firstLineChars="200" w:firstLine="420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：中转中心仓库管理人员要求导出Excel文件</w:t>
      </w:r>
    </w:p>
    <w:p w14:paraId="203EF070" w14:textId="77777777" w:rsidR="00F22A6B" w:rsidRPr="0084750D" w:rsidRDefault="00F22A6B" w:rsidP="00F22A6B">
      <w:pPr>
        <w:widowControl w:val="0"/>
        <w:spacing w:before="0" w:line="240" w:lineRule="auto"/>
        <w:ind w:firstLineChars="200" w:firstLine="420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：系统导出Excel文件</w:t>
      </w:r>
    </w:p>
    <w:p w14:paraId="299ABE99" w14:textId="77777777" w:rsidR="00F22A6B" w:rsidRDefault="00F22A6B" w:rsidP="00F22A6B">
      <w:pPr>
        <w:spacing w:line="120" w:lineRule="auto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3.2.14.3相关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功能需求</w:t>
      </w:r>
    </w:p>
    <w:tbl>
      <w:tblPr>
        <w:tblStyle w:val="32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F22A6B" w:rsidRPr="0084750D" w14:paraId="055DA6AC" w14:textId="77777777" w:rsidTr="00B76E2F">
        <w:tc>
          <w:tcPr>
            <w:tcW w:w="2977" w:type="dxa"/>
          </w:tcPr>
          <w:p w14:paraId="308EB91E" w14:textId="77777777" w:rsidR="00F22A6B" w:rsidRPr="00720064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Theme="minorEastAsia" w:eastAsiaTheme="minorEastAsia" w:hAnsiTheme="minorEastAsia" w:cs="Times New Roman"/>
              </w:rPr>
            </w:pPr>
            <w:r w:rsidRPr="00720064">
              <w:rPr>
                <w:rFonts w:asciiTheme="minorEastAsia" w:eastAsiaTheme="minorEastAsia" w:hAnsiTheme="minorEastAsia" w:cs="Times New Roman" w:hint="eastAsia"/>
              </w:rPr>
              <w:t>Stock.Check</w:t>
            </w:r>
          </w:p>
          <w:p w14:paraId="6E607CF3" w14:textId="77777777" w:rsidR="00F22A6B" w:rsidRPr="00720064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Theme="minorEastAsia" w:eastAsiaTheme="minorEastAsia" w:hAnsiTheme="minorEastAsia" w:cs="Times New Roman"/>
              </w:rPr>
            </w:pPr>
            <w:r w:rsidRPr="00720064">
              <w:rPr>
                <w:rFonts w:asciiTheme="minorEastAsia" w:eastAsiaTheme="minorEastAsia" w:hAnsiTheme="minorEastAsia" w:cs="Times New Roman" w:hint="eastAsia"/>
              </w:rPr>
              <w:t>Stock</w:t>
            </w:r>
            <w:r w:rsidRPr="00720064">
              <w:rPr>
                <w:rFonts w:asciiTheme="minorEastAsia" w:eastAsiaTheme="minorEastAsia" w:hAnsiTheme="minorEastAsia" w:cs="Times New Roman"/>
              </w:rPr>
              <w:t>.Check.Start</w:t>
            </w:r>
          </w:p>
          <w:p w14:paraId="06A67A4E" w14:textId="77777777" w:rsidR="00F22A6B" w:rsidRPr="00720064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Theme="minorEastAsia" w:eastAsiaTheme="minorEastAsia" w:hAnsiTheme="minorEastAsia" w:cs="Times New Roman"/>
              </w:rPr>
            </w:pPr>
          </w:p>
          <w:p w14:paraId="3BAEB7E9" w14:textId="77777777" w:rsidR="00F22A6B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Theme="minorEastAsia" w:eastAsiaTheme="minorEastAsia" w:hAnsiTheme="minorEastAsia" w:cs="Times New Roman"/>
              </w:rPr>
            </w:pPr>
            <w:r w:rsidRPr="00720064">
              <w:rPr>
                <w:rFonts w:asciiTheme="minorEastAsia" w:eastAsiaTheme="minorEastAsia" w:hAnsiTheme="minorEastAsia" w:cs="Times New Roman" w:hint="eastAsia"/>
              </w:rPr>
              <w:t>Stock.Check.Excel</w:t>
            </w:r>
          </w:p>
          <w:p w14:paraId="38D23A9D" w14:textId="77777777" w:rsidR="00F22A6B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Theme="minorEastAsia" w:eastAsiaTheme="minorEastAsia" w:hAnsiTheme="minorEastAsia" w:cs="Times New Roman"/>
              </w:rPr>
            </w:pPr>
          </w:p>
          <w:p w14:paraId="741F721F" w14:textId="77777777" w:rsidR="00F22A6B" w:rsidRPr="00720064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Theme="minorEastAsia" w:eastAsiaTheme="minorEastAsia" w:hAnsiTheme="minorEastAsia" w:cs="Times New Roman"/>
              </w:rPr>
            </w:pPr>
            <w:r w:rsidRPr="00715499">
              <w:rPr>
                <w:rFonts w:asciiTheme="minorEastAsia" w:eastAsiaTheme="minorEastAsia" w:hAnsiTheme="minorEastAsia" w:cs="Times New Roman" w:hint="eastAsia"/>
              </w:rPr>
              <w:t>Stock.</w:t>
            </w:r>
            <w:r w:rsidRPr="00715499">
              <w:rPr>
                <w:rFonts w:asciiTheme="minorEastAsia" w:eastAsiaTheme="minorEastAsia" w:hAnsiTheme="minorEastAsia" w:cs="Times New Roman"/>
              </w:rPr>
              <w:t>Check.SignIn</w:t>
            </w:r>
          </w:p>
        </w:tc>
        <w:tc>
          <w:tcPr>
            <w:tcW w:w="5319" w:type="dxa"/>
          </w:tcPr>
          <w:p w14:paraId="756A0E56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Calibri" w:eastAsia="宋体" w:hAnsi="Calibri" w:cs="Times New Roman"/>
              </w:rPr>
            </w:pPr>
            <w:r w:rsidRPr="0084750D">
              <w:rPr>
                <w:rFonts w:ascii="Calibri" w:eastAsia="宋体" w:hAnsi="Calibri" w:cs="Times New Roman" w:hint="eastAsia"/>
              </w:rPr>
              <w:t>系统</w:t>
            </w:r>
            <w:r w:rsidRPr="0084750D">
              <w:rPr>
                <w:rFonts w:ascii="Calibri" w:eastAsia="宋体" w:hAnsi="Calibri" w:cs="Times New Roman"/>
              </w:rPr>
              <w:t>应允许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中转中心仓库管理人员进行</w:t>
            </w:r>
            <w:r w:rsidRPr="0084750D">
              <w:rPr>
                <w:rFonts w:ascii="宋体" w:eastAsia="宋体" w:hAnsi="宋体" w:cs="Times New Roman"/>
                <w:szCs w:val="21"/>
              </w:rPr>
              <w:t>盘点</w:t>
            </w:r>
          </w:p>
          <w:p w14:paraId="00B4FBD9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Calibri" w:eastAsia="宋体" w:hAnsi="Calibri" w:cs="Times New Roman" w:hint="eastAsia"/>
              </w:rPr>
              <w:t>系统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自动根据当前盘点时间生成一个截止点，显示当天此</w:t>
            </w:r>
            <w:r w:rsidRPr="0084750D">
              <w:rPr>
                <w:rFonts w:ascii="宋体" w:eastAsia="宋体" w:hAnsi="宋体" w:cs="Times New Roman"/>
                <w:szCs w:val="21"/>
              </w:rPr>
              <w:t>时间点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前</w:t>
            </w:r>
            <w:r w:rsidRPr="0084750D">
              <w:rPr>
                <w:rFonts w:ascii="宋体" w:eastAsia="宋体" w:hAnsi="宋体" w:cs="Times New Roman"/>
                <w:szCs w:val="21"/>
              </w:rPr>
              <w:t>的各区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快递信息</w:t>
            </w:r>
          </w:p>
          <w:p w14:paraId="3A2E5806" w14:textId="77777777" w:rsidR="00F22A6B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如果</w:t>
            </w:r>
            <w:r w:rsidRPr="0084750D">
              <w:rPr>
                <w:rFonts w:ascii="宋体" w:eastAsia="宋体" w:hAnsi="宋体" w:cs="Times New Roman"/>
                <w:szCs w:val="21"/>
              </w:rPr>
              <w:t>中转中心仓库管理人员要求导出Excel文件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Pr="0084750D">
              <w:rPr>
                <w:rFonts w:ascii="宋体" w:eastAsia="宋体" w:hAnsi="宋体" w:cs="Times New Roman"/>
                <w:szCs w:val="21"/>
              </w:rPr>
              <w:t>系统导出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Excel文件</w:t>
            </w:r>
          </w:p>
          <w:p w14:paraId="1EF3ADC2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Calibri" w:eastAsia="宋体" w:hAnsi="Calibri" w:cs="Times New Roman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中转中心仓库管理人员</w:t>
            </w:r>
            <w:r>
              <w:rPr>
                <w:rFonts w:ascii="宋体" w:eastAsia="宋体" w:hAnsi="宋体" w:cs="Times New Roman" w:hint="eastAsia"/>
                <w:szCs w:val="21"/>
              </w:rPr>
              <w:t>登录</w:t>
            </w:r>
            <w:r>
              <w:rPr>
                <w:rFonts w:ascii="宋体" w:eastAsia="宋体" w:hAnsi="宋体" w:cs="Times New Roman"/>
                <w:szCs w:val="21"/>
              </w:rPr>
              <w:t>，参见Sign.</w:t>
            </w:r>
            <w:r>
              <w:rPr>
                <w:rFonts w:ascii="宋体" w:eastAsia="宋体" w:hAnsi="宋体" w:cs="Times New Roman" w:hint="eastAsia"/>
                <w:szCs w:val="21"/>
              </w:rPr>
              <w:t>SignIn</w:t>
            </w:r>
          </w:p>
        </w:tc>
      </w:tr>
      <w:tr w:rsidR="00F22A6B" w:rsidRPr="0084750D" w14:paraId="302116EF" w14:textId="77777777" w:rsidTr="00B76E2F">
        <w:trPr>
          <w:trHeight w:val="449"/>
        </w:trPr>
        <w:tc>
          <w:tcPr>
            <w:tcW w:w="2977" w:type="dxa"/>
          </w:tcPr>
          <w:p w14:paraId="74CFDAFD" w14:textId="77777777" w:rsidR="00F22A6B" w:rsidRPr="00720064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Theme="minorEastAsia" w:eastAsiaTheme="minorEastAsia" w:hAnsiTheme="minorEastAsia" w:cs="Times New Roman"/>
              </w:rPr>
            </w:pPr>
            <w:r w:rsidRPr="00720064">
              <w:rPr>
                <w:rFonts w:asciiTheme="minorEastAsia" w:eastAsiaTheme="minorEastAsia" w:hAnsiTheme="minorEastAsia" w:cs="Times New Roman"/>
              </w:rPr>
              <w:t>Stock</w:t>
            </w:r>
            <w:r w:rsidRPr="00720064">
              <w:rPr>
                <w:rFonts w:asciiTheme="minorEastAsia" w:eastAsiaTheme="minorEastAsia" w:hAnsiTheme="minorEastAsia" w:cs="Times New Roman" w:hint="eastAsia"/>
              </w:rPr>
              <w:t>.</w:t>
            </w:r>
            <w:r w:rsidRPr="00720064">
              <w:rPr>
                <w:rFonts w:asciiTheme="minorEastAsia" w:eastAsiaTheme="minorEastAsia" w:hAnsiTheme="minorEastAsia" w:cs="Times New Roman"/>
              </w:rPr>
              <w:t>Check.End</w:t>
            </w:r>
          </w:p>
          <w:p w14:paraId="65111930" w14:textId="77777777" w:rsidR="00F22A6B" w:rsidRPr="00720064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Theme="minorEastAsia" w:eastAsiaTheme="minorEastAsia" w:hAnsiTheme="minorEastAsia" w:cs="Times New Roman"/>
              </w:rPr>
            </w:pPr>
            <w:r w:rsidRPr="00720064">
              <w:rPr>
                <w:rFonts w:asciiTheme="minorEastAsia" w:eastAsiaTheme="minorEastAsia" w:hAnsiTheme="minorEastAsia" w:cs="Times New Roman"/>
              </w:rPr>
              <w:t>Stock</w:t>
            </w:r>
            <w:r w:rsidRPr="00720064">
              <w:rPr>
                <w:rFonts w:asciiTheme="minorEastAsia" w:eastAsiaTheme="minorEastAsia" w:hAnsiTheme="minorEastAsia" w:cs="Times New Roman" w:hint="eastAsia"/>
              </w:rPr>
              <w:t>.</w:t>
            </w:r>
            <w:r w:rsidRPr="00720064">
              <w:rPr>
                <w:rFonts w:asciiTheme="minorEastAsia" w:eastAsiaTheme="minorEastAsia" w:hAnsiTheme="minorEastAsia" w:cs="Times New Roman"/>
              </w:rPr>
              <w:t>Check.End</w:t>
            </w:r>
            <w:r w:rsidRPr="00720064">
              <w:rPr>
                <w:rFonts w:asciiTheme="minorEastAsia" w:eastAsiaTheme="minorEastAsia" w:hAnsiTheme="minorEastAsia" w:cs="Times New Roman" w:hint="eastAsia"/>
              </w:rPr>
              <w:t>.</w:t>
            </w:r>
            <w:r w:rsidRPr="00720064">
              <w:rPr>
                <w:rFonts w:asciiTheme="minorEastAsia" w:eastAsiaTheme="minorEastAsia" w:hAnsiTheme="minorEastAsia" w:cs="Times New Roman"/>
              </w:rPr>
              <w:t>Close</w:t>
            </w:r>
          </w:p>
          <w:p w14:paraId="5C003B40" w14:textId="77777777" w:rsidR="00F22A6B" w:rsidRPr="00720064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Theme="minorEastAsia" w:eastAsiaTheme="minorEastAsia" w:hAnsiTheme="minorEastAsia" w:cs="Times New Roman"/>
              </w:rPr>
            </w:pPr>
          </w:p>
          <w:p w14:paraId="0FEDE6E9" w14:textId="77777777" w:rsidR="00F22A6B" w:rsidRPr="00720064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Theme="minorEastAsia" w:eastAsiaTheme="minorEastAsia" w:hAnsiTheme="minorEastAsia" w:cs="Times New Roman"/>
              </w:rPr>
            </w:pPr>
            <w:r w:rsidRPr="00720064">
              <w:rPr>
                <w:rFonts w:asciiTheme="minorEastAsia" w:eastAsiaTheme="minorEastAsia" w:hAnsiTheme="minorEastAsia" w:cs="Times New Roman"/>
              </w:rPr>
              <w:t>Stock</w:t>
            </w:r>
            <w:r w:rsidRPr="00720064">
              <w:rPr>
                <w:rFonts w:asciiTheme="minorEastAsia" w:eastAsiaTheme="minorEastAsia" w:hAnsiTheme="minorEastAsia" w:cs="Times New Roman" w:hint="eastAsia"/>
              </w:rPr>
              <w:t>.</w:t>
            </w:r>
            <w:r w:rsidRPr="00720064">
              <w:rPr>
                <w:rFonts w:asciiTheme="minorEastAsia" w:eastAsiaTheme="minorEastAsia" w:hAnsiTheme="minorEastAsia" w:cs="Times New Roman"/>
              </w:rPr>
              <w:t>Check.End</w:t>
            </w:r>
            <w:r w:rsidRPr="00720064">
              <w:rPr>
                <w:rFonts w:asciiTheme="minorEastAsia" w:eastAsiaTheme="minorEastAsia" w:hAnsiTheme="minorEastAsia" w:cs="Times New Roman" w:hint="eastAsia"/>
              </w:rPr>
              <w:t>.</w:t>
            </w:r>
            <w:r w:rsidRPr="00720064">
              <w:rPr>
                <w:rFonts w:asciiTheme="minorEastAsia" w:eastAsiaTheme="minorEastAsia" w:hAnsiTheme="minorEastAsia" w:cs="Times New Roman"/>
              </w:rPr>
              <w:t>Log</w:t>
            </w:r>
          </w:p>
          <w:p w14:paraId="34C03842" w14:textId="77777777" w:rsidR="00F22A6B" w:rsidRPr="00720064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5319" w:type="dxa"/>
          </w:tcPr>
          <w:p w14:paraId="4D3B1DFB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Calibri" w:eastAsia="宋体" w:hAnsi="Calibri" w:cs="Times New Roman"/>
              </w:rPr>
            </w:pPr>
            <w:r w:rsidRPr="0084750D">
              <w:rPr>
                <w:rFonts w:ascii="Calibri" w:eastAsia="宋体" w:hAnsi="Calibri" w:cs="Times New Roman" w:hint="eastAsia"/>
              </w:rPr>
              <w:t>系统</w:t>
            </w:r>
            <w:r w:rsidRPr="0084750D">
              <w:rPr>
                <w:rFonts w:ascii="Calibri" w:eastAsia="宋体" w:hAnsi="Calibri" w:cs="Times New Roman"/>
              </w:rPr>
              <w:t>应</w:t>
            </w:r>
            <w:r w:rsidRPr="0084750D">
              <w:rPr>
                <w:rFonts w:ascii="Calibri" w:eastAsia="宋体" w:hAnsi="Calibri" w:cs="Times New Roman" w:hint="eastAsia"/>
              </w:rPr>
              <w:t>该</w:t>
            </w:r>
            <w:r w:rsidRPr="0084750D">
              <w:rPr>
                <w:rFonts w:ascii="Calibri" w:eastAsia="宋体" w:hAnsi="Calibri" w:cs="Times New Roman"/>
              </w:rPr>
              <w:t>允许</w:t>
            </w:r>
            <w:r w:rsidRPr="0084750D">
              <w:rPr>
                <w:rFonts w:ascii="Calibri" w:eastAsia="宋体" w:hAnsi="Calibri" w:cs="Times New Roman" w:hint="eastAsia"/>
              </w:rPr>
              <w:t>中转中心</w:t>
            </w:r>
            <w:r w:rsidRPr="0084750D">
              <w:rPr>
                <w:rFonts w:ascii="Calibri" w:eastAsia="宋体" w:hAnsi="Calibri" w:cs="Times New Roman"/>
              </w:rPr>
              <w:t>仓库管理人员</w:t>
            </w:r>
            <w:r w:rsidRPr="0084750D">
              <w:rPr>
                <w:rFonts w:ascii="Calibri" w:eastAsia="宋体" w:hAnsi="Calibri" w:cs="Times New Roman" w:hint="eastAsia"/>
              </w:rPr>
              <w:t>退出</w:t>
            </w:r>
            <w:r w:rsidRPr="0084750D">
              <w:rPr>
                <w:rFonts w:ascii="Calibri" w:eastAsia="宋体" w:hAnsi="Calibri" w:cs="Times New Roman"/>
              </w:rPr>
              <w:t>盘点</w:t>
            </w:r>
          </w:p>
          <w:p w14:paraId="6FFA1680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Calibri" w:eastAsia="宋体" w:hAnsi="Calibri" w:cs="Times New Roman"/>
              </w:rPr>
            </w:pPr>
            <w:r w:rsidRPr="0084750D">
              <w:rPr>
                <w:rFonts w:ascii="Calibri" w:eastAsia="宋体" w:hAnsi="Calibri" w:cs="Times New Roman" w:hint="eastAsia"/>
              </w:rPr>
              <w:t>在中转中心</w:t>
            </w:r>
            <w:r w:rsidRPr="0084750D">
              <w:rPr>
                <w:rFonts w:ascii="Calibri" w:eastAsia="宋体" w:hAnsi="Calibri" w:cs="Times New Roman"/>
              </w:rPr>
              <w:t>仓库管理人员确认任务完成时，系统关闭盘点任务</w:t>
            </w:r>
          </w:p>
          <w:p w14:paraId="683E110D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Calibri" w:eastAsia="宋体" w:hAnsi="Calibri" w:cs="Times New Roman"/>
              </w:rPr>
            </w:pPr>
            <w:r w:rsidRPr="0084750D">
              <w:rPr>
                <w:rFonts w:ascii="Calibri" w:eastAsia="宋体" w:hAnsi="Calibri" w:cs="Times New Roman" w:hint="eastAsia"/>
              </w:rPr>
              <w:t>在中转中心</w:t>
            </w:r>
            <w:r w:rsidRPr="0084750D">
              <w:rPr>
                <w:rFonts w:ascii="Calibri" w:eastAsia="宋体" w:hAnsi="Calibri" w:cs="Times New Roman"/>
              </w:rPr>
              <w:t>仓库管理人员确认任务完成时，</w:t>
            </w:r>
            <w:r w:rsidRPr="0084750D">
              <w:rPr>
                <w:rFonts w:ascii="Calibri" w:eastAsia="宋体" w:hAnsi="Calibri" w:cs="Times New Roman" w:hint="eastAsia"/>
              </w:rPr>
              <w:t>系统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记录“库存盘点”和时间到日志</w:t>
            </w:r>
          </w:p>
        </w:tc>
      </w:tr>
      <w:tr w:rsidR="00F22A6B" w:rsidRPr="0084750D" w14:paraId="08556AE7" w14:textId="77777777" w:rsidTr="00B76E2F">
        <w:trPr>
          <w:trHeight w:val="449"/>
        </w:trPr>
        <w:tc>
          <w:tcPr>
            <w:tcW w:w="2977" w:type="dxa"/>
          </w:tcPr>
          <w:p w14:paraId="0079A84B" w14:textId="77777777" w:rsidR="00F22A6B" w:rsidRPr="00720064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Theme="minorEastAsia" w:eastAsiaTheme="minorEastAsia" w:hAnsiTheme="minorEastAsia" w:cs="Times New Roman"/>
              </w:rPr>
            </w:pPr>
            <w:r w:rsidRPr="00720064">
              <w:rPr>
                <w:rFonts w:asciiTheme="minorEastAsia" w:eastAsiaTheme="minorEastAsia" w:hAnsiTheme="minorEastAsia" w:cs="Times New Roman"/>
              </w:rPr>
              <w:t>S</w:t>
            </w:r>
            <w:r w:rsidRPr="00720064">
              <w:rPr>
                <w:rFonts w:asciiTheme="minorEastAsia" w:eastAsiaTheme="minorEastAsia" w:hAnsiTheme="minorEastAsia" w:cs="Times New Roman" w:hint="eastAsia"/>
              </w:rPr>
              <w:t>tock</w:t>
            </w:r>
            <w:r w:rsidRPr="00720064">
              <w:rPr>
                <w:rFonts w:asciiTheme="minorEastAsia" w:eastAsiaTheme="minorEastAsia" w:hAnsiTheme="minorEastAsia" w:cs="Times New Roman"/>
              </w:rPr>
              <w:t>.I</w:t>
            </w:r>
            <w:r w:rsidRPr="00720064">
              <w:rPr>
                <w:rFonts w:asciiTheme="minorEastAsia" w:eastAsiaTheme="minorEastAsia" w:hAnsiTheme="minorEastAsia" w:cs="Times New Roman" w:hint="eastAsia"/>
              </w:rPr>
              <w:t>nput</w:t>
            </w:r>
            <w:r w:rsidRPr="00720064">
              <w:rPr>
                <w:rFonts w:asciiTheme="minorEastAsia" w:eastAsiaTheme="minorEastAsia" w:hAnsiTheme="minorEastAsia" w:cs="Times New Roman"/>
              </w:rPr>
              <w:t>.Choose.M</w:t>
            </w:r>
            <w:r w:rsidRPr="00720064">
              <w:rPr>
                <w:rFonts w:asciiTheme="minorEastAsia" w:eastAsiaTheme="minorEastAsia" w:hAnsiTheme="minorEastAsia" w:cs="Times New Roman" w:hint="eastAsia"/>
              </w:rPr>
              <w:t>enu</w:t>
            </w:r>
          </w:p>
        </w:tc>
        <w:tc>
          <w:tcPr>
            <w:tcW w:w="5319" w:type="dxa"/>
          </w:tcPr>
          <w:p w14:paraId="5639F413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中转中心仓库管理员盘点库存时，</w:t>
            </w:r>
            <w:r>
              <w:rPr>
                <w:rFonts w:ascii="Calibri" w:eastAsia="宋体" w:hAnsi="Calibri" w:cs="Times New Roman" w:hint="eastAsia"/>
              </w:rPr>
              <w:t>从</w:t>
            </w:r>
            <w:r>
              <w:rPr>
                <w:rFonts w:ascii="Calibri" w:eastAsia="宋体" w:hAnsi="Calibri" w:cs="Times New Roman"/>
              </w:rPr>
              <w:t>系统菜单中选择库存盘点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</w:t>
            </w:r>
            <w:r>
              <w:rPr>
                <w:rFonts w:ascii="宋体" w:eastAsia="宋体" w:hAnsi="宋体" w:cs="Times New Roman"/>
                <w:color w:val="000000" w:themeColor="text1"/>
                <w:szCs w:val="21"/>
              </w:rPr>
              <w:t>系统显示库存盘点界面</w:t>
            </w:r>
          </w:p>
        </w:tc>
      </w:tr>
    </w:tbl>
    <w:p w14:paraId="732F3BA6" w14:textId="77777777" w:rsidR="0084750D" w:rsidRDefault="0084750D" w:rsidP="0084750D">
      <w:pPr>
        <w:spacing w:line="120" w:lineRule="auto"/>
        <w:rPr>
          <w:rFonts w:asciiTheme="minorEastAsia" w:eastAsiaTheme="minorEastAsia" w:hAnsiTheme="minorEastAsia"/>
          <w:sz w:val="21"/>
          <w:szCs w:val="21"/>
        </w:rPr>
      </w:pPr>
    </w:p>
    <w:p w14:paraId="76104610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1"/>
        </w:rPr>
        <w:t>3.2.15库存</w:t>
      </w:r>
      <w:r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1"/>
        </w:rPr>
        <w:t>查看</w:t>
      </w:r>
    </w:p>
    <w:p w14:paraId="695CD044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3.2.15.1特性描述</w:t>
      </w:r>
    </w:p>
    <w:p w14:paraId="28AEB5AB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在需要查看库存时，一个经过验证的中转中心仓库管理员开始执行查看库存任务</w:t>
      </w:r>
    </w:p>
    <w:p w14:paraId="517C295A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优先级=低</w:t>
      </w:r>
    </w:p>
    <w:p w14:paraId="234B3F6F" w14:textId="77777777" w:rsid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3.2.15.2刺激/响应序列</w:t>
      </w:r>
    </w:p>
    <w:p w14:paraId="7812044D" w14:textId="0856FBDC" w:rsidR="00E4247E" w:rsidRDefault="00E4247E" w:rsidP="00E4247E">
      <w:pPr>
        <w:widowControl w:val="0"/>
        <w:spacing w:before="0" w:line="240" w:lineRule="auto"/>
        <w:ind w:firstLine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刺激</w:t>
      </w:r>
      <w:r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：</w:t>
      </w:r>
      <w:r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中转中心</w:t>
      </w:r>
      <w:r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仓库管理员登录</w:t>
      </w:r>
    </w:p>
    <w:p w14:paraId="09AC5302" w14:textId="76E54343" w:rsidR="00E4247E" w:rsidRDefault="00E4247E" w:rsidP="00E4247E">
      <w:pPr>
        <w:widowControl w:val="0"/>
        <w:spacing w:before="0" w:line="240" w:lineRule="auto"/>
        <w:ind w:firstLine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响应</w:t>
      </w:r>
      <w:r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：</w:t>
      </w:r>
      <w:r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系统</w:t>
      </w:r>
      <w:r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显示</w:t>
      </w:r>
      <w:r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菜单</w:t>
      </w:r>
    </w:p>
    <w:p w14:paraId="5B29F13E" w14:textId="3AD10BB8" w:rsidR="00E4247E" w:rsidRDefault="00E4247E" w:rsidP="00E4247E">
      <w:pPr>
        <w:widowControl w:val="0"/>
        <w:spacing w:before="0" w:line="240" w:lineRule="auto"/>
        <w:ind w:firstLine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刺激</w:t>
      </w:r>
      <w:r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：</w:t>
      </w:r>
      <w:r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中转中心</w:t>
      </w:r>
      <w:r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仓库管理员从菜单中选择库存查看</w:t>
      </w:r>
      <w:r w:rsidR="00816979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功能</w:t>
      </w:r>
    </w:p>
    <w:p w14:paraId="534BD832" w14:textId="1E7E8DC8" w:rsidR="00E4247E" w:rsidRPr="0084750D" w:rsidRDefault="00E4247E" w:rsidP="00E4247E">
      <w:pPr>
        <w:widowControl w:val="0"/>
        <w:spacing w:before="0" w:line="240" w:lineRule="auto"/>
        <w:ind w:firstLine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响应</w:t>
      </w:r>
      <w:r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：</w:t>
      </w:r>
      <w:r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系统</w:t>
      </w:r>
      <w:r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显示库存查看</w:t>
      </w:r>
      <w:r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界面</w:t>
      </w:r>
    </w:p>
    <w:p w14:paraId="18CD41B8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刺激：中转中心仓库管理员选择开始日期和终止日期</w:t>
      </w:r>
    </w:p>
    <w:p w14:paraId="155EF2C2" w14:textId="77777777" w:rsidR="0084750D" w:rsidRPr="0084750D" w:rsidRDefault="0084750D" w:rsidP="0084750D">
      <w:pPr>
        <w:widowControl w:val="0"/>
        <w:spacing w:before="0" w:line="240" w:lineRule="auto"/>
        <w:ind w:left="1050" w:hangingChars="500" w:hanging="105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响应：系统显示该时间段入库总数和出库总数，以及截至终止时间库存总数、所有在库区内快递编号和位置</w:t>
      </w:r>
    </w:p>
    <w:p w14:paraId="7693B7D1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刺激：中转中心仓库管理员完成库存查看</w:t>
      </w:r>
    </w:p>
    <w:p w14:paraId="1BFFC7BC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响应：系统关闭库存查看任务，等待中转中心仓库管理员接下来的操作</w:t>
      </w:r>
    </w:p>
    <w:p w14:paraId="3E9E460C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3.2.15.3相关功能需求</w:t>
      </w:r>
    </w:p>
    <w:tbl>
      <w:tblPr>
        <w:tblStyle w:val="4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1"/>
        <w:gridCol w:w="5800"/>
      </w:tblGrid>
      <w:tr w:rsidR="000154A1" w:rsidRPr="0084750D" w14:paraId="5AAF5648" w14:textId="77777777" w:rsidTr="000154A1">
        <w:trPr>
          <w:trHeight w:val="899"/>
        </w:trPr>
        <w:tc>
          <w:tcPr>
            <w:tcW w:w="2841" w:type="dxa"/>
          </w:tcPr>
          <w:p w14:paraId="58F21087" w14:textId="77777777" w:rsidR="000154A1" w:rsidRDefault="000154A1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Scan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.Input.Choose</w:t>
            </w:r>
          </w:p>
          <w:p w14:paraId="31C54773" w14:textId="7852D047" w:rsidR="000154A1" w:rsidRDefault="000154A1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/>
                <w:szCs w:val="21"/>
              </w:rPr>
              <w:t>Scan.Input.Choose.Menu</w:t>
            </w:r>
          </w:p>
          <w:p w14:paraId="6BCF1EE3" w14:textId="77777777" w:rsidR="00C72FFE" w:rsidRPr="0084750D" w:rsidRDefault="00C72FFE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</w:p>
          <w:p w14:paraId="5970E089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Scan.Input.Choose.Null</w:t>
            </w:r>
          </w:p>
          <w:p w14:paraId="5A62CB46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</w:p>
          <w:p w14:paraId="1B1D1EAA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Scan.Input.Choose.Date</w:t>
            </w:r>
          </w:p>
          <w:p w14:paraId="5D1C1F3C" w14:textId="77777777" w:rsidR="000154A1" w:rsidRDefault="000154A1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Scan.Input.Choose.Invaild</w:t>
            </w:r>
          </w:p>
          <w:p w14:paraId="314B95FD" w14:textId="77777777" w:rsidR="000154A1" w:rsidRDefault="000154A1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</w:p>
          <w:p w14:paraId="472E1841" w14:textId="63479F85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Scan.Input.Choose.Menu</w:t>
            </w:r>
          </w:p>
        </w:tc>
        <w:tc>
          <w:tcPr>
            <w:tcW w:w="5800" w:type="dxa"/>
          </w:tcPr>
          <w:p w14:paraId="4E654DCE" w14:textId="77777777" w:rsidR="000154A1" w:rsidRDefault="000154A1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系统应该允许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中转中心仓库管理员通过选择框获得输入</w:t>
            </w:r>
          </w:p>
          <w:p w14:paraId="1C0D3B44" w14:textId="5E414F83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中转中心</w:t>
            </w:r>
            <w:r>
              <w:rPr>
                <w:rFonts w:asciiTheme="minorEastAsia" w:eastAsiaTheme="minorEastAsia" w:hAnsiTheme="minorEastAsia" w:cs="Times New Roman"/>
                <w:szCs w:val="21"/>
              </w:rPr>
              <w:t>仓库管理员查看库存时，</w:t>
            </w: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从</w:t>
            </w:r>
            <w:r>
              <w:rPr>
                <w:rFonts w:asciiTheme="minorEastAsia" w:eastAsiaTheme="minorEastAsia" w:hAnsiTheme="minorEastAsia" w:cs="Times New Roman"/>
                <w:szCs w:val="21"/>
              </w:rPr>
              <w:t>系统菜单中选择库存查看，</w:t>
            </w: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系统</w:t>
            </w:r>
            <w:r>
              <w:rPr>
                <w:rFonts w:asciiTheme="minorEastAsia" w:eastAsiaTheme="minorEastAsia" w:hAnsiTheme="minorEastAsia" w:cs="Times New Roman"/>
                <w:szCs w:val="21"/>
              </w:rPr>
              <w:t>显示库存查看</w:t>
            </w: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界面</w:t>
            </w:r>
          </w:p>
          <w:p w14:paraId="1F66A9A9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系统应该允许中转中心仓库管理员不选择日期，参见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Scan.Check.Date.Null</w:t>
            </w:r>
          </w:p>
          <w:p w14:paraId="4087795C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在中转中心仓库管理员选择日期后，系统显示库存信息</w:t>
            </w:r>
          </w:p>
          <w:p w14:paraId="4DBFAE72" w14:textId="77777777" w:rsidR="000154A1" w:rsidRDefault="000154A1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在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中转中心仓库管理员选择日期后，如果日期不合理，系统提示日期不合理，参见Scan.Check.Date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.Invalid</w:t>
            </w:r>
          </w:p>
          <w:p w14:paraId="28478468" w14:textId="13A4F829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中转中心仓库管理员</w:t>
            </w:r>
            <w:r>
              <w:rPr>
                <w:rFonts w:asciiTheme="minorEastAsia" w:eastAsiaTheme="minorEastAsia" w:hAnsiTheme="minorEastAsia" w:cs="Times New Roman"/>
                <w:szCs w:val="21"/>
              </w:rPr>
              <w:t>查看库存时，</w:t>
            </w: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从</w:t>
            </w:r>
            <w:r>
              <w:rPr>
                <w:rFonts w:asciiTheme="minorEastAsia" w:eastAsiaTheme="minorEastAsia" w:hAnsiTheme="minorEastAsia" w:cs="Times New Roman"/>
                <w:szCs w:val="21"/>
              </w:rPr>
              <w:t>系统菜单中选择库存查看功能，</w:t>
            </w: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系统</w:t>
            </w:r>
            <w:r>
              <w:rPr>
                <w:rFonts w:asciiTheme="minorEastAsia" w:eastAsiaTheme="minorEastAsia" w:hAnsiTheme="minorEastAsia" w:cs="Times New Roman"/>
                <w:szCs w:val="21"/>
              </w:rPr>
              <w:t>显示库存查看</w:t>
            </w: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界面</w:t>
            </w:r>
          </w:p>
        </w:tc>
      </w:tr>
      <w:tr w:rsidR="000154A1" w:rsidRPr="0084750D" w14:paraId="15C0D809" w14:textId="77777777" w:rsidTr="00816979">
        <w:trPr>
          <w:trHeight w:val="898"/>
        </w:trPr>
        <w:tc>
          <w:tcPr>
            <w:tcW w:w="2841" w:type="dxa"/>
          </w:tcPr>
          <w:p w14:paraId="4079F950" w14:textId="676F1093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/>
                <w:szCs w:val="21"/>
              </w:rPr>
              <w:t>Scan.SignIn</w:t>
            </w:r>
          </w:p>
        </w:tc>
        <w:tc>
          <w:tcPr>
            <w:tcW w:w="5800" w:type="dxa"/>
          </w:tcPr>
          <w:p w14:paraId="225E466F" w14:textId="7BE05022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中转中心仓库管理员</w:t>
            </w:r>
            <w:r>
              <w:rPr>
                <w:rFonts w:ascii="宋体" w:eastAsia="宋体" w:hAnsi="宋体" w:cs="Times New Roman"/>
                <w:szCs w:val="21"/>
              </w:rPr>
              <w:t>登录后，</w:t>
            </w:r>
            <w:r>
              <w:rPr>
                <w:rFonts w:ascii="宋体" w:eastAsia="宋体" w:hAnsi="宋体" w:cs="Times New Roman" w:hint="eastAsia"/>
                <w:szCs w:val="21"/>
              </w:rPr>
              <w:t>系统</w:t>
            </w:r>
            <w:r>
              <w:rPr>
                <w:rFonts w:ascii="宋体" w:eastAsia="宋体" w:hAnsi="宋体" w:cs="Times New Roman"/>
                <w:szCs w:val="21"/>
              </w:rPr>
              <w:t>显示菜单，</w:t>
            </w:r>
            <w:r>
              <w:rPr>
                <w:rFonts w:ascii="宋体" w:eastAsia="宋体" w:hAnsi="宋体" w:cs="Times New Roman" w:hint="eastAsia"/>
                <w:szCs w:val="21"/>
              </w:rPr>
              <w:t>参见</w:t>
            </w:r>
            <w:r>
              <w:rPr>
                <w:rFonts w:ascii="宋体" w:eastAsia="宋体" w:hAnsi="宋体" w:cs="Times New Roman"/>
                <w:szCs w:val="21"/>
              </w:rPr>
              <w:t>Sign.SignIn</w:t>
            </w:r>
          </w:p>
        </w:tc>
      </w:tr>
      <w:tr w:rsidR="0084750D" w:rsidRPr="0084750D" w14:paraId="69125747" w14:textId="77777777" w:rsidTr="00816979">
        <w:tc>
          <w:tcPr>
            <w:tcW w:w="2841" w:type="dxa"/>
          </w:tcPr>
          <w:p w14:paraId="138DF375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Scan.Check.Date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.Invalid</w:t>
            </w:r>
          </w:p>
          <w:p w14:paraId="47C1872D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</w:p>
          <w:p w14:paraId="666BA19C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Scan.Check.Date.Null</w:t>
            </w:r>
          </w:p>
        </w:tc>
        <w:tc>
          <w:tcPr>
            <w:tcW w:w="5800" w:type="dxa"/>
          </w:tcPr>
          <w:p w14:paraId="4A23DCD3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lastRenderedPageBreak/>
              <w:t>如果开始日期晚于终止日期，或中转中心仓库管理员选择的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lastRenderedPageBreak/>
              <w:t>时间段内没有库存记录，系统提示日期不合理</w:t>
            </w:r>
          </w:p>
          <w:p w14:paraId="5CDB6DDB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如果</w:t>
            </w: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中转中心仓库管理员没有选择日期，系统将显示从最初到当下的库存信息</w:t>
            </w:r>
          </w:p>
        </w:tc>
      </w:tr>
      <w:tr w:rsidR="0084750D" w:rsidRPr="0084750D" w14:paraId="23C475C0" w14:textId="77777777" w:rsidTr="00816979">
        <w:tc>
          <w:tcPr>
            <w:tcW w:w="2841" w:type="dxa"/>
          </w:tcPr>
          <w:p w14:paraId="7FAB2E22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lastRenderedPageBreak/>
              <w:t>Scan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.End</w:t>
            </w:r>
          </w:p>
          <w:p w14:paraId="6515CB6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Scan.End.Close</w:t>
            </w:r>
          </w:p>
        </w:tc>
        <w:tc>
          <w:tcPr>
            <w:tcW w:w="5800" w:type="dxa"/>
          </w:tcPr>
          <w:p w14:paraId="102934C5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系统应该允许中转中心仓库管理员结束库存查看</w:t>
            </w:r>
          </w:p>
          <w:p w14:paraId="17DA10D5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中转中心仓库管理员完成查看后，系统关闭查看库存任务，参见Scan</w:t>
            </w:r>
            <w:r w:rsidRPr="0084750D">
              <w:rPr>
                <w:rFonts w:asciiTheme="minorEastAsia" w:eastAsiaTheme="minorEastAsia" w:hAnsiTheme="minorEastAsia" w:cs="Times New Roman"/>
                <w:szCs w:val="21"/>
              </w:rPr>
              <w:t>.Close</w:t>
            </w:r>
          </w:p>
        </w:tc>
      </w:tr>
      <w:tr w:rsidR="0084750D" w:rsidRPr="0084750D" w14:paraId="518C5088" w14:textId="77777777" w:rsidTr="00816979">
        <w:tc>
          <w:tcPr>
            <w:tcW w:w="2841" w:type="dxa"/>
          </w:tcPr>
          <w:p w14:paraId="42E60D55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Scan.Close</w:t>
            </w:r>
          </w:p>
        </w:tc>
        <w:tc>
          <w:tcPr>
            <w:tcW w:w="5800" w:type="dxa"/>
          </w:tcPr>
          <w:p w14:paraId="0E9A53C4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  <w:szCs w:val="21"/>
              </w:rPr>
            </w:pPr>
            <w:r w:rsidRPr="0084750D">
              <w:rPr>
                <w:rFonts w:asciiTheme="minorEastAsia" w:eastAsiaTheme="minorEastAsia" w:hAnsiTheme="minorEastAsia" w:cs="Times New Roman" w:hint="eastAsia"/>
                <w:szCs w:val="21"/>
              </w:rPr>
              <w:t>系统关闭库存查看任务，等待中转中心仓库管理员接下来的操作</w:t>
            </w:r>
          </w:p>
        </w:tc>
      </w:tr>
    </w:tbl>
    <w:p w14:paraId="0EFA5271" w14:textId="77777777" w:rsidR="0084750D" w:rsidRDefault="0084750D" w:rsidP="0084750D">
      <w:pPr>
        <w:spacing w:line="120" w:lineRule="auto"/>
        <w:rPr>
          <w:rFonts w:asciiTheme="minorEastAsia" w:eastAsiaTheme="minorEastAsia" w:hAnsiTheme="minorEastAsia"/>
          <w:sz w:val="21"/>
          <w:szCs w:val="21"/>
        </w:rPr>
      </w:pPr>
    </w:p>
    <w:p w14:paraId="34397525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3.2.16账户管理</w:t>
      </w:r>
    </w:p>
    <w:p w14:paraId="1B4FD9D8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3.2.16.1特性描述</w:t>
      </w:r>
    </w:p>
    <w:p w14:paraId="6164FF4B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在需要增加、修改、删除、查询账户时，一个经过验证的拥有最高权限的财务人员开始管理账户，完成对账户的增加、修改、删除、查询操作</w:t>
      </w:r>
    </w:p>
    <w:p w14:paraId="7AA2D98D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优先级=高</w:t>
      </w:r>
    </w:p>
    <w:p w14:paraId="5480F959" w14:textId="77777777" w:rsid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3.2.16.2刺激/响应序列</w:t>
      </w:r>
    </w:p>
    <w:p w14:paraId="0A944DC1" w14:textId="5DA51FA7" w:rsidR="00356660" w:rsidRDefault="00356660" w:rsidP="00356660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财务人员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登录</w:t>
      </w:r>
    </w:p>
    <w:p w14:paraId="5C5901C1" w14:textId="192D0104" w:rsidR="00356660" w:rsidRDefault="00356660" w:rsidP="00356660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显示菜单</w:t>
      </w:r>
    </w:p>
    <w:p w14:paraId="6E8CAB46" w14:textId="7C68E1FD" w:rsidR="00356660" w:rsidRDefault="00356660" w:rsidP="00356660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财务人员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从菜单中选择账户管理</w:t>
      </w:r>
      <w:r w:rsidR="00816979">
        <w:rPr>
          <w:rFonts w:ascii="宋体" w:eastAsia="宋体" w:hAnsi="宋体" w:cs="Times New Roman"/>
          <w:color w:val="auto"/>
          <w:kern w:val="2"/>
          <w:sz w:val="21"/>
          <w:szCs w:val="21"/>
        </w:rPr>
        <w:t>功能</w:t>
      </w:r>
    </w:p>
    <w:p w14:paraId="2266B2D7" w14:textId="3D70A831" w:rsidR="00356660" w:rsidRPr="0084750D" w:rsidRDefault="00356660" w:rsidP="00356660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显示账户管理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界面</w:t>
      </w:r>
    </w:p>
    <w:p w14:paraId="72EAA05F" w14:textId="77777777" w:rsidR="0084750D" w:rsidRPr="0084750D" w:rsidRDefault="0084750D" w:rsidP="0084750D">
      <w:pPr>
        <w:widowControl w:val="0"/>
        <w:spacing w:before="0" w:line="240" w:lineRule="auto"/>
        <w:ind w:firstLineChars="100" w:firstLine="21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刺激：财务人员新建账户，输入账户属性</w:t>
      </w:r>
    </w:p>
    <w:p w14:paraId="2E1762EF" w14:textId="77777777" w:rsidR="0084750D" w:rsidRPr="0084750D" w:rsidRDefault="0084750D" w:rsidP="0084750D">
      <w:pPr>
        <w:widowControl w:val="0"/>
        <w:spacing w:before="0" w:line="240" w:lineRule="auto"/>
        <w:ind w:firstLineChars="100" w:firstLine="21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响应：系统显示账户，计算并显示余额</w:t>
      </w:r>
    </w:p>
    <w:p w14:paraId="523B3F91" w14:textId="77777777" w:rsidR="0084750D" w:rsidRPr="0084750D" w:rsidRDefault="0084750D" w:rsidP="0084750D">
      <w:pPr>
        <w:widowControl w:val="0"/>
        <w:spacing w:before="0" w:line="240" w:lineRule="auto"/>
        <w:ind w:firstLineChars="100" w:firstLine="21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刺激：财务人员修改账户属性</w:t>
      </w:r>
    </w:p>
    <w:p w14:paraId="46028839" w14:textId="77777777" w:rsidR="0084750D" w:rsidRPr="0084750D" w:rsidRDefault="0084750D" w:rsidP="0084750D">
      <w:pPr>
        <w:widowControl w:val="0"/>
        <w:spacing w:before="0" w:line="240" w:lineRule="auto"/>
        <w:ind w:firstLineChars="100" w:firstLine="21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响应：系统显示修改后的账户，计算并显示余额</w:t>
      </w:r>
    </w:p>
    <w:p w14:paraId="6A30D7C8" w14:textId="77777777" w:rsidR="0084750D" w:rsidRPr="0084750D" w:rsidRDefault="0084750D" w:rsidP="0084750D">
      <w:pPr>
        <w:widowControl w:val="0"/>
        <w:spacing w:before="0" w:line="240" w:lineRule="auto"/>
        <w:ind w:firstLineChars="100" w:firstLine="21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刺激：财务人员删除账户</w:t>
      </w:r>
    </w:p>
    <w:p w14:paraId="6ED31521" w14:textId="77777777" w:rsidR="0084750D" w:rsidRPr="0084750D" w:rsidRDefault="0084750D" w:rsidP="0084750D">
      <w:pPr>
        <w:widowControl w:val="0"/>
        <w:spacing w:before="0" w:line="240" w:lineRule="auto"/>
        <w:ind w:firstLineChars="100" w:firstLine="21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响应：系统在账户列表中删除该账户</w:t>
      </w:r>
    </w:p>
    <w:p w14:paraId="32DE8E65" w14:textId="77777777" w:rsidR="0084750D" w:rsidRPr="0084750D" w:rsidRDefault="0084750D" w:rsidP="0084750D">
      <w:pPr>
        <w:widowControl w:val="0"/>
        <w:spacing w:before="0" w:line="240" w:lineRule="auto"/>
        <w:ind w:firstLineChars="100" w:firstLine="21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刺激：财务人员输入账户名或关键字查询账户</w:t>
      </w:r>
    </w:p>
    <w:p w14:paraId="1F0998D4" w14:textId="77777777" w:rsidR="0084750D" w:rsidRPr="0084750D" w:rsidRDefault="0084750D" w:rsidP="0084750D">
      <w:pPr>
        <w:widowControl w:val="0"/>
        <w:spacing w:before="0" w:line="240" w:lineRule="auto"/>
        <w:ind w:firstLineChars="100" w:firstLine="21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响应：系统显示相关账户列表</w:t>
      </w:r>
    </w:p>
    <w:p w14:paraId="4E38B237" w14:textId="77777777" w:rsidR="0084750D" w:rsidRPr="0084750D" w:rsidRDefault="0084750D" w:rsidP="0084750D">
      <w:pPr>
        <w:widowControl w:val="0"/>
        <w:spacing w:before="0" w:line="240" w:lineRule="auto"/>
        <w:ind w:firstLineChars="100" w:firstLine="21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刺激：财务人员完成对账户的处理</w:t>
      </w:r>
    </w:p>
    <w:p w14:paraId="7019C078" w14:textId="77777777" w:rsidR="0084750D" w:rsidRPr="0084750D" w:rsidRDefault="0084750D" w:rsidP="0084750D">
      <w:pPr>
        <w:widowControl w:val="0"/>
        <w:spacing w:before="0" w:line="240" w:lineRule="auto"/>
        <w:ind w:firstLineChars="100" w:firstLine="21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响应：系统关闭账户处理，等待财务人员接下来的操作</w:t>
      </w:r>
    </w:p>
    <w:p w14:paraId="26F9A94A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3.2.16.3相关功能需求</w:t>
      </w:r>
    </w:p>
    <w:tbl>
      <w:tblPr>
        <w:tblStyle w:val="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1"/>
        <w:gridCol w:w="5891"/>
      </w:tblGrid>
      <w:tr w:rsidR="000154A1" w:rsidRPr="0084750D" w14:paraId="3ED7B87A" w14:textId="77777777" w:rsidTr="000154A1">
        <w:trPr>
          <w:trHeight w:val="628"/>
        </w:trPr>
        <w:tc>
          <w:tcPr>
            <w:tcW w:w="2841" w:type="dxa"/>
          </w:tcPr>
          <w:p w14:paraId="52E052B9" w14:textId="77777777" w:rsidR="000154A1" w:rsidRPr="0084750D" w:rsidRDefault="000154A1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Account</w:t>
            </w:r>
            <w:r w:rsidRPr="0084750D">
              <w:rPr>
                <w:rFonts w:ascii="宋体" w:eastAsia="宋体" w:hAnsi="宋体" w:cs="Times New Roman"/>
                <w:szCs w:val="21"/>
              </w:rPr>
              <w:t>.Input</w:t>
            </w:r>
          </w:p>
          <w:p w14:paraId="02D2710E" w14:textId="77777777" w:rsidR="000154A1" w:rsidRPr="0084750D" w:rsidRDefault="000154A1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Account.Input.N</w:t>
            </w:r>
            <w:r w:rsidRPr="0084750D">
              <w:rPr>
                <w:rFonts w:ascii="宋体" w:eastAsia="宋体" w:hAnsi="宋体" w:cs="Times New Roman"/>
                <w:szCs w:val="21"/>
              </w:rPr>
              <w:t>ame</w:t>
            </w:r>
          </w:p>
          <w:p w14:paraId="5E47E480" w14:textId="77777777" w:rsidR="000154A1" w:rsidRPr="0084750D" w:rsidRDefault="000154A1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0715E81C" w14:textId="77777777" w:rsidR="000154A1" w:rsidRPr="0084750D" w:rsidRDefault="000154A1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Account.Input.Amount</w:t>
            </w:r>
          </w:p>
          <w:p w14:paraId="77FA8A79" w14:textId="77777777" w:rsidR="000154A1" w:rsidRDefault="000154A1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Account.Input.Invalid</w:t>
            </w:r>
          </w:p>
          <w:p w14:paraId="6E7629F9" w14:textId="619F4E7F" w:rsidR="000154A1" w:rsidRPr="0084750D" w:rsidRDefault="000154A1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Account.Input.Choose.Menu</w:t>
            </w:r>
          </w:p>
        </w:tc>
        <w:tc>
          <w:tcPr>
            <w:tcW w:w="5891" w:type="dxa"/>
          </w:tcPr>
          <w:p w14:paraId="46353150" w14:textId="77777777" w:rsidR="000154A1" w:rsidRPr="0084750D" w:rsidRDefault="000154A1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系统应该允许财务人员在账户管理时用键盘输入</w:t>
            </w:r>
          </w:p>
          <w:p w14:paraId="01B1ADA5" w14:textId="77777777" w:rsidR="000154A1" w:rsidRPr="0084750D" w:rsidRDefault="000154A1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在财务人员输入账户名或关键字后，系统要搜索相关账户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，参见Ac</w:t>
            </w:r>
            <w:r w:rsidRPr="0084750D">
              <w:rPr>
                <w:rFonts w:ascii="宋体" w:eastAsia="宋体" w:hAnsi="宋体" w:cs="Times New Roman"/>
                <w:szCs w:val="21"/>
              </w:rPr>
              <w:t>count.Search</w:t>
            </w:r>
          </w:p>
          <w:p w14:paraId="185F55C8" w14:textId="77777777" w:rsidR="000154A1" w:rsidRPr="0084750D" w:rsidRDefault="000154A1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在财务人员输入收入和支出金额后，系统要计算余额</w:t>
            </w:r>
          </w:p>
          <w:p w14:paraId="379358CC" w14:textId="77777777" w:rsidR="000154A1" w:rsidRDefault="000154A1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在财务人员输入金额为负数时，系统将其修改为正数</w:t>
            </w:r>
          </w:p>
          <w:p w14:paraId="1C6A8E09" w14:textId="4C51E271" w:rsidR="000154A1" w:rsidRPr="0084750D" w:rsidRDefault="000154A1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财务人员管理账户时，</w:t>
            </w:r>
            <w:r>
              <w:rPr>
                <w:rFonts w:ascii="宋体" w:eastAsia="宋体" w:hAnsi="宋体" w:cs="Times New Roman" w:hint="eastAsia"/>
                <w:szCs w:val="21"/>
              </w:rPr>
              <w:t>从</w:t>
            </w:r>
            <w:r>
              <w:rPr>
                <w:rFonts w:ascii="宋体" w:eastAsia="宋体" w:hAnsi="宋体" w:cs="Times New Roman"/>
                <w:szCs w:val="21"/>
              </w:rPr>
              <w:t>系统菜单中选择账户管理功能，</w:t>
            </w:r>
            <w:r>
              <w:rPr>
                <w:rFonts w:ascii="宋体" w:eastAsia="宋体" w:hAnsi="宋体" w:cs="Times New Roman" w:hint="eastAsia"/>
                <w:szCs w:val="21"/>
              </w:rPr>
              <w:t>系统</w:t>
            </w:r>
            <w:r>
              <w:rPr>
                <w:rFonts w:ascii="宋体" w:eastAsia="宋体" w:hAnsi="宋体" w:cs="Times New Roman"/>
                <w:szCs w:val="21"/>
              </w:rPr>
              <w:t>显示账户管理界面</w:t>
            </w:r>
          </w:p>
        </w:tc>
      </w:tr>
      <w:tr w:rsidR="000154A1" w:rsidRPr="0084750D" w14:paraId="741E5E98" w14:textId="77777777" w:rsidTr="000154A1">
        <w:trPr>
          <w:trHeight w:val="627"/>
        </w:trPr>
        <w:tc>
          <w:tcPr>
            <w:tcW w:w="2841" w:type="dxa"/>
          </w:tcPr>
          <w:p w14:paraId="38E78123" w14:textId="05E20873" w:rsidR="000154A1" w:rsidRPr="0084750D" w:rsidRDefault="000154A1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Account.SignIn</w:t>
            </w:r>
          </w:p>
        </w:tc>
        <w:tc>
          <w:tcPr>
            <w:tcW w:w="5891" w:type="dxa"/>
          </w:tcPr>
          <w:p w14:paraId="2451E080" w14:textId="7056832C" w:rsidR="000154A1" w:rsidRPr="0084750D" w:rsidRDefault="000154A1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财务人员登录后，</w:t>
            </w:r>
            <w:r>
              <w:rPr>
                <w:rFonts w:ascii="宋体" w:eastAsia="宋体" w:hAnsi="宋体" w:cs="Times New Roman" w:hint="eastAsia"/>
                <w:szCs w:val="21"/>
              </w:rPr>
              <w:t>系统</w:t>
            </w:r>
            <w:r>
              <w:rPr>
                <w:rFonts w:ascii="宋体" w:eastAsia="宋体" w:hAnsi="宋体" w:cs="Times New Roman"/>
                <w:szCs w:val="21"/>
              </w:rPr>
              <w:t>显示菜单，</w:t>
            </w:r>
            <w:r>
              <w:rPr>
                <w:rFonts w:ascii="宋体" w:eastAsia="宋体" w:hAnsi="宋体" w:cs="Times New Roman" w:hint="eastAsia"/>
                <w:szCs w:val="21"/>
              </w:rPr>
              <w:t>参见</w:t>
            </w:r>
            <w:r>
              <w:rPr>
                <w:rFonts w:ascii="宋体" w:eastAsia="宋体" w:hAnsi="宋体" w:cs="Times New Roman"/>
                <w:szCs w:val="21"/>
              </w:rPr>
              <w:t>Sign.SignIn</w:t>
            </w:r>
          </w:p>
        </w:tc>
      </w:tr>
      <w:tr w:rsidR="0084750D" w:rsidRPr="0084750D" w14:paraId="02A69211" w14:textId="77777777" w:rsidTr="000154A1">
        <w:tc>
          <w:tcPr>
            <w:tcW w:w="2841" w:type="dxa"/>
          </w:tcPr>
          <w:p w14:paraId="74CCE58D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Account</w:t>
            </w:r>
            <w:r w:rsidRPr="0084750D">
              <w:rPr>
                <w:rFonts w:ascii="宋体" w:eastAsia="宋体" w:hAnsi="宋体" w:cs="Times New Roman"/>
                <w:szCs w:val="21"/>
              </w:rPr>
              <w:t>.Name.New</w:t>
            </w:r>
          </w:p>
          <w:p w14:paraId="738F4C21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Account.Name.Dupl</w:t>
            </w:r>
          </w:p>
          <w:p w14:paraId="5B687C35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5271DE96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Account.Name.Rename</w:t>
            </w:r>
          </w:p>
        </w:tc>
        <w:tc>
          <w:tcPr>
            <w:tcW w:w="5891" w:type="dxa"/>
          </w:tcPr>
          <w:p w14:paraId="7574F874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在财务人员增加账户时，系统应该允许财务人员输入新账户名</w:t>
            </w:r>
          </w:p>
          <w:p w14:paraId="236C83C9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在财务人员增加或修改账户时，如果账户名重名，系统应该提示账户名重名</w:t>
            </w:r>
          </w:p>
          <w:p w14:paraId="1508836C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在财务人员修改账户名时，系统应该允许财务人员输入其他账户名</w:t>
            </w:r>
          </w:p>
        </w:tc>
      </w:tr>
      <w:tr w:rsidR="0084750D" w:rsidRPr="0084750D" w14:paraId="467C22A3" w14:textId="77777777" w:rsidTr="000154A1">
        <w:tc>
          <w:tcPr>
            <w:tcW w:w="2841" w:type="dxa"/>
          </w:tcPr>
          <w:p w14:paraId="4B3E42C2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Account.</w:t>
            </w:r>
            <w:r w:rsidRPr="0084750D">
              <w:rPr>
                <w:rFonts w:ascii="宋体" w:eastAsia="宋体" w:hAnsi="宋体" w:cs="Times New Roman"/>
                <w:szCs w:val="21"/>
              </w:rPr>
              <w:t>Amount.Null</w:t>
            </w:r>
          </w:p>
          <w:p w14:paraId="2E93E93E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7B67B50E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Account.Amount.Income</w:t>
            </w:r>
          </w:p>
          <w:p w14:paraId="5499C981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lastRenderedPageBreak/>
              <w:t>Account.Amount</w:t>
            </w:r>
            <w:r w:rsidRPr="0084750D">
              <w:rPr>
                <w:rFonts w:ascii="宋体" w:eastAsia="宋体" w:hAnsi="宋体" w:cs="Times New Roman"/>
                <w:szCs w:val="21"/>
              </w:rPr>
              <w:t>.Outcome</w:t>
            </w:r>
          </w:p>
          <w:p w14:paraId="2AD4379A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Account.Amount.Modify</w:t>
            </w:r>
          </w:p>
          <w:p w14:paraId="2A65CB57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Account.Amount.End</w:t>
            </w:r>
          </w:p>
        </w:tc>
        <w:tc>
          <w:tcPr>
            <w:tcW w:w="5891" w:type="dxa"/>
          </w:tcPr>
          <w:p w14:paraId="1E368B85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lastRenderedPageBreak/>
              <w:t>在财务人员未输入金额就生成账户时，系统应该将收入和支出金额记为零</w:t>
            </w:r>
          </w:p>
          <w:p w14:paraId="2D9328A9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系统应该允许财务人员输入收入</w:t>
            </w:r>
          </w:p>
          <w:p w14:paraId="018BAFD8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lastRenderedPageBreak/>
              <w:t>系统应该允许财务人员输入支出</w:t>
            </w:r>
          </w:p>
          <w:p w14:paraId="66E599C7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系统应该允许财务人员修改收入和支出金额</w:t>
            </w:r>
          </w:p>
          <w:p w14:paraId="11495CDC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在财务人员结束输入收入和支出金额后，系统应该计算余额，执行结束账户管理处理</w:t>
            </w:r>
          </w:p>
        </w:tc>
      </w:tr>
      <w:tr w:rsidR="0084750D" w:rsidRPr="0084750D" w14:paraId="7185E550" w14:textId="77777777" w:rsidTr="000154A1">
        <w:tc>
          <w:tcPr>
            <w:tcW w:w="2841" w:type="dxa"/>
          </w:tcPr>
          <w:p w14:paraId="2349A254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lastRenderedPageBreak/>
              <w:t>Account</w:t>
            </w:r>
            <w:r w:rsidRPr="0084750D">
              <w:rPr>
                <w:rFonts w:ascii="宋体" w:eastAsia="宋体" w:hAnsi="宋体" w:cs="Times New Roman"/>
                <w:szCs w:val="21"/>
              </w:rPr>
              <w:t>.Search</w:t>
            </w:r>
          </w:p>
          <w:p w14:paraId="5AE5458F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Account.Search.List</w:t>
            </w:r>
          </w:p>
          <w:p w14:paraId="28AA5F02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Account.Search.NotFound</w:t>
            </w:r>
          </w:p>
        </w:tc>
        <w:tc>
          <w:tcPr>
            <w:tcW w:w="5891" w:type="dxa"/>
          </w:tcPr>
          <w:p w14:paraId="2B0BA452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系统应该允许财务人员输入账户名或关键字搜索账户</w:t>
            </w:r>
          </w:p>
          <w:p w14:paraId="78ABBA66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在财务人员搜索账户时，系统应该把搜索到的账户列表显示</w:t>
            </w:r>
          </w:p>
          <w:p w14:paraId="6F1AC85F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在财务人员搜索账户时，如果系统没有搜索到，系统应该提示没有对应的账户</w:t>
            </w:r>
          </w:p>
        </w:tc>
      </w:tr>
      <w:tr w:rsidR="0084750D" w:rsidRPr="0084750D" w14:paraId="02CE14FE" w14:textId="77777777" w:rsidTr="000154A1">
        <w:tc>
          <w:tcPr>
            <w:tcW w:w="2841" w:type="dxa"/>
          </w:tcPr>
          <w:p w14:paraId="38BB1132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Account</w:t>
            </w:r>
            <w:r w:rsidRPr="0084750D">
              <w:rPr>
                <w:rFonts w:ascii="宋体" w:eastAsia="宋体" w:hAnsi="宋体" w:cs="Times New Roman"/>
                <w:szCs w:val="21"/>
              </w:rPr>
              <w:t>.Calculate.Amount</w:t>
            </w:r>
          </w:p>
          <w:p w14:paraId="7B8F6AA0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Account.Calculate.Null</w:t>
            </w:r>
          </w:p>
        </w:tc>
        <w:tc>
          <w:tcPr>
            <w:tcW w:w="5891" w:type="dxa"/>
          </w:tcPr>
          <w:p w14:paraId="47FA768F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系统应该根据收入和支出金额计算余额</w:t>
            </w:r>
          </w:p>
          <w:p w14:paraId="6EA31E4B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在账户收入和支出金额没有输入的情况下，余额为0</w:t>
            </w:r>
          </w:p>
        </w:tc>
      </w:tr>
      <w:tr w:rsidR="0084750D" w:rsidRPr="0084750D" w14:paraId="6D97BF17" w14:textId="77777777" w:rsidTr="000154A1">
        <w:tc>
          <w:tcPr>
            <w:tcW w:w="2841" w:type="dxa"/>
          </w:tcPr>
          <w:p w14:paraId="3707FD8F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Account</w:t>
            </w:r>
            <w:r w:rsidRPr="0084750D">
              <w:rPr>
                <w:rFonts w:ascii="宋体" w:eastAsia="宋体" w:hAnsi="宋体" w:cs="Times New Roman"/>
                <w:szCs w:val="21"/>
              </w:rPr>
              <w:t>.Check.Name.fit</w:t>
            </w:r>
          </w:p>
          <w:p w14:paraId="48973403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6BB3387F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Account.Check.Name.Dupl</w:t>
            </w:r>
          </w:p>
          <w:p w14:paraId="558B3F12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Account.Check.Amount</w:t>
            </w:r>
          </w:p>
        </w:tc>
        <w:tc>
          <w:tcPr>
            <w:tcW w:w="5891" w:type="dxa"/>
          </w:tcPr>
          <w:p w14:paraId="59FF74C6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在财务人员输入新的账户名时，系统检查没有重名时接受账户名</w:t>
            </w:r>
          </w:p>
          <w:p w14:paraId="382FA499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在财务人员输入新的账户名时，系统检查重名则提示账户重名</w:t>
            </w:r>
          </w:p>
          <w:p w14:paraId="16CA652A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在财务人员输入收入和支出金额时，系统检查金额为负数则改为正数</w:t>
            </w:r>
          </w:p>
        </w:tc>
      </w:tr>
      <w:tr w:rsidR="0084750D" w:rsidRPr="0084750D" w14:paraId="5118E3D6" w14:textId="77777777" w:rsidTr="000154A1">
        <w:tc>
          <w:tcPr>
            <w:tcW w:w="2841" w:type="dxa"/>
          </w:tcPr>
          <w:p w14:paraId="718AD674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Acc</w:t>
            </w:r>
            <w:r w:rsidRPr="0084750D">
              <w:rPr>
                <w:rFonts w:ascii="宋体" w:eastAsia="宋体" w:hAnsi="宋体" w:cs="Times New Roman"/>
                <w:szCs w:val="21"/>
              </w:rPr>
              <w:t>ount.Del.Amount</w:t>
            </w:r>
          </w:p>
          <w:p w14:paraId="76521F24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Account.Del</w:t>
            </w:r>
          </w:p>
        </w:tc>
        <w:tc>
          <w:tcPr>
            <w:tcW w:w="5891" w:type="dxa"/>
          </w:tcPr>
          <w:p w14:paraId="4781A3C9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系统应该允许财务人员删除收入或支出金额</w:t>
            </w:r>
          </w:p>
          <w:p w14:paraId="53752BA9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在财务人员删除账户时，系统从账户列表中删除该账户</w:t>
            </w:r>
          </w:p>
        </w:tc>
      </w:tr>
      <w:tr w:rsidR="0084750D" w:rsidRPr="0084750D" w14:paraId="7F92C8A4" w14:textId="77777777" w:rsidTr="000154A1">
        <w:tc>
          <w:tcPr>
            <w:tcW w:w="2841" w:type="dxa"/>
          </w:tcPr>
          <w:p w14:paraId="42E962BB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Account</w:t>
            </w:r>
            <w:r w:rsidRPr="0084750D">
              <w:rPr>
                <w:rFonts w:ascii="宋体" w:eastAsia="宋体" w:hAnsi="宋体" w:cs="Times New Roman"/>
                <w:szCs w:val="21"/>
              </w:rPr>
              <w:t>.New</w:t>
            </w:r>
          </w:p>
        </w:tc>
        <w:tc>
          <w:tcPr>
            <w:tcW w:w="5891" w:type="dxa"/>
          </w:tcPr>
          <w:p w14:paraId="0E7D7F8C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系统应该允许财务人员新建账户</w:t>
            </w:r>
          </w:p>
        </w:tc>
      </w:tr>
      <w:tr w:rsidR="0084750D" w:rsidRPr="0084750D" w14:paraId="26F85B6C" w14:textId="77777777" w:rsidTr="000154A1">
        <w:tc>
          <w:tcPr>
            <w:tcW w:w="2841" w:type="dxa"/>
          </w:tcPr>
          <w:p w14:paraId="3D2830EB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Account</w:t>
            </w:r>
            <w:r w:rsidRPr="0084750D">
              <w:rPr>
                <w:rFonts w:ascii="宋体" w:eastAsia="宋体" w:hAnsi="宋体" w:cs="Times New Roman"/>
                <w:szCs w:val="21"/>
              </w:rPr>
              <w:t>.End</w:t>
            </w:r>
          </w:p>
          <w:p w14:paraId="49E96C3B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Account.End.Update</w:t>
            </w:r>
          </w:p>
          <w:p w14:paraId="1AE9EA81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1AD60CE4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Account.End.Close</w:t>
            </w:r>
          </w:p>
        </w:tc>
        <w:tc>
          <w:tcPr>
            <w:tcW w:w="5891" w:type="dxa"/>
          </w:tcPr>
          <w:p w14:paraId="20B938E2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系统应该允许财务人员结束账户管理</w:t>
            </w:r>
          </w:p>
          <w:p w14:paraId="7CC7F676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系统应该在财务人员处理完账户后更新数据，参见Ac</w:t>
            </w:r>
            <w:r w:rsidRPr="0084750D">
              <w:rPr>
                <w:rFonts w:ascii="宋体" w:eastAsia="宋体" w:hAnsi="宋体" w:cs="Times New Roman"/>
                <w:szCs w:val="21"/>
              </w:rPr>
              <w:t>count.Update</w:t>
            </w:r>
          </w:p>
          <w:p w14:paraId="1E470E32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在财务人员确认结束账户管理后，系统关闭账户管理任务，参见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Accoun</w:t>
            </w:r>
            <w:r w:rsidRPr="0084750D">
              <w:rPr>
                <w:rFonts w:ascii="宋体" w:eastAsia="宋体" w:hAnsi="宋体" w:cs="Times New Roman"/>
                <w:szCs w:val="21"/>
              </w:rPr>
              <w:t>t.Close</w:t>
            </w:r>
          </w:p>
        </w:tc>
      </w:tr>
      <w:tr w:rsidR="0084750D" w:rsidRPr="0084750D" w14:paraId="3E3A5665" w14:textId="77777777" w:rsidTr="000154A1">
        <w:tc>
          <w:tcPr>
            <w:tcW w:w="2841" w:type="dxa"/>
          </w:tcPr>
          <w:p w14:paraId="20D80E1C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Account.Update</w:t>
            </w:r>
          </w:p>
          <w:p w14:paraId="1BA213C7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Account.Update.Account</w:t>
            </w:r>
          </w:p>
          <w:p w14:paraId="33DD7756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Account.Update.Log</w:t>
            </w:r>
          </w:p>
          <w:p w14:paraId="5237E101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Account.Update.Amount</w:t>
            </w:r>
          </w:p>
          <w:p w14:paraId="44BFB722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Account.Update.name</w:t>
            </w:r>
          </w:p>
          <w:p w14:paraId="09E1700B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Account.Update.Rest</w:t>
            </w:r>
          </w:p>
        </w:tc>
        <w:tc>
          <w:tcPr>
            <w:tcW w:w="5891" w:type="dxa"/>
          </w:tcPr>
          <w:p w14:paraId="2893FD8F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系统更新重要数据</w:t>
            </w:r>
          </w:p>
          <w:p w14:paraId="50732D31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系统更新新增、修改或删除的账户</w:t>
            </w:r>
          </w:p>
          <w:p w14:paraId="6D998D43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系统更新操作日志</w:t>
            </w:r>
          </w:p>
          <w:p w14:paraId="36CD22B9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系统更新账户中的收入和支出金额</w:t>
            </w:r>
          </w:p>
          <w:p w14:paraId="76B9F5E2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系统更新账户名</w:t>
            </w:r>
          </w:p>
          <w:p w14:paraId="571AE7C5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系统更新账户余额</w:t>
            </w:r>
          </w:p>
        </w:tc>
      </w:tr>
      <w:tr w:rsidR="0084750D" w:rsidRPr="0084750D" w14:paraId="5ADC1013" w14:textId="77777777" w:rsidTr="000154A1">
        <w:tc>
          <w:tcPr>
            <w:tcW w:w="2841" w:type="dxa"/>
          </w:tcPr>
          <w:p w14:paraId="5F1134C2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A</w:t>
            </w:r>
            <w:r w:rsidRPr="0084750D">
              <w:rPr>
                <w:rFonts w:ascii="宋体" w:eastAsia="宋体" w:hAnsi="宋体" w:cs="Times New Roman"/>
                <w:szCs w:val="21"/>
              </w:rPr>
              <w:t>ccount.Close</w:t>
            </w:r>
          </w:p>
        </w:tc>
        <w:tc>
          <w:tcPr>
            <w:tcW w:w="5891" w:type="dxa"/>
          </w:tcPr>
          <w:p w14:paraId="3221EF0A" w14:textId="77777777" w:rsidR="0084750D" w:rsidRPr="0084750D" w:rsidRDefault="0084750D" w:rsidP="0084750D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系统关闭账户管理任务，等待财务人员接下来的操作</w:t>
            </w:r>
          </w:p>
        </w:tc>
      </w:tr>
    </w:tbl>
    <w:p w14:paraId="476180A5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</w:p>
    <w:p w14:paraId="02910852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3.2.17合计收款单</w:t>
      </w:r>
    </w:p>
    <w:p w14:paraId="10F8E51E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3.2.17.1特性描述</w:t>
      </w:r>
    </w:p>
    <w:p w14:paraId="377A73A3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在公司需要计算总收益时，一个经过验证的财务人员开始合计收款单，完成收益的合计</w:t>
      </w:r>
    </w:p>
    <w:p w14:paraId="6FB3067C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优先级=高</w:t>
      </w:r>
    </w:p>
    <w:p w14:paraId="420CADD2" w14:textId="77777777" w:rsid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3.2.17.2刺激/响应序列</w:t>
      </w:r>
    </w:p>
    <w:p w14:paraId="4FE7DEC2" w14:textId="77777777" w:rsidR="00356660" w:rsidRDefault="00356660" w:rsidP="00356660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财务人员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登录</w:t>
      </w:r>
    </w:p>
    <w:p w14:paraId="0D599517" w14:textId="77777777" w:rsidR="00356660" w:rsidRDefault="00356660" w:rsidP="00356660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显示菜单</w:t>
      </w:r>
    </w:p>
    <w:p w14:paraId="40B95A50" w14:textId="7B919187" w:rsidR="00356660" w:rsidRDefault="00356660" w:rsidP="00356660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财务人员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从菜单中选择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合计收款单</w:t>
      </w:r>
    </w:p>
    <w:p w14:paraId="3A50FC32" w14:textId="197017A1" w:rsidR="00356660" w:rsidRPr="0084750D" w:rsidRDefault="00356660" w:rsidP="00356660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显示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合计收款单界面</w:t>
      </w:r>
    </w:p>
    <w:p w14:paraId="7B7524FB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刺激：财务人员选择日期</w:t>
      </w:r>
    </w:p>
    <w:p w14:paraId="5818AD44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响应：系统显示该日期所有营业厅的收款单和总金额</w:t>
      </w:r>
    </w:p>
    <w:p w14:paraId="45BBDBC0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刺激：财务人员选择营业厅</w:t>
      </w:r>
    </w:p>
    <w:p w14:paraId="52EA2A9E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响应：系统显示当天该营业厅所有收款单和总金额</w:t>
      </w:r>
    </w:p>
    <w:p w14:paraId="7C71CF61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刺激：财务人员选择日期和营业厅</w:t>
      </w:r>
    </w:p>
    <w:p w14:paraId="352DB03A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响应：系统显示该日期该营业厅所有收款单核总金额</w:t>
      </w:r>
    </w:p>
    <w:p w14:paraId="34CE81CE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刺激：财务人员完成对收款单的合计</w:t>
      </w:r>
    </w:p>
    <w:p w14:paraId="7156826A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lastRenderedPageBreak/>
        <w:t xml:space="preserve">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响应：系统关闭当前任务，等待财务人员接下来的操作</w:t>
      </w:r>
    </w:p>
    <w:p w14:paraId="1ED620C2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3.2.17.3相关功能需求</w:t>
      </w:r>
    </w:p>
    <w:tbl>
      <w:tblPr>
        <w:tblStyle w:val="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737"/>
      </w:tblGrid>
      <w:tr w:rsidR="000154A1" w:rsidRPr="0084750D" w14:paraId="4E76665E" w14:textId="77777777" w:rsidTr="000154A1">
        <w:trPr>
          <w:trHeight w:val="720"/>
        </w:trPr>
        <w:tc>
          <w:tcPr>
            <w:tcW w:w="2694" w:type="dxa"/>
          </w:tcPr>
          <w:p w14:paraId="17B37CE2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G</w:t>
            </w:r>
            <w:r w:rsidRPr="0084750D">
              <w:rPr>
                <w:rFonts w:ascii="宋体" w:eastAsia="宋体" w:hAnsi="宋体" w:cs="Times New Roman"/>
                <w:szCs w:val="21"/>
              </w:rPr>
              <w:t>ather.Choose</w:t>
            </w:r>
          </w:p>
          <w:p w14:paraId="5BCAABBD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Gather.Choose.Date</w:t>
            </w:r>
          </w:p>
          <w:p w14:paraId="092B5000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Gather.Choose.Hall</w:t>
            </w:r>
          </w:p>
          <w:p w14:paraId="5DA8B769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35A7BEB4" w14:textId="77777777" w:rsidR="000154A1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Gather.Choose.Hall&amp;Date</w:t>
            </w:r>
          </w:p>
          <w:p w14:paraId="7F4BE01F" w14:textId="77777777" w:rsidR="000154A1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2C9125D1" w14:textId="1372242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Gather.Choose.Menu</w:t>
            </w:r>
          </w:p>
        </w:tc>
        <w:tc>
          <w:tcPr>
            <w:tcW w:w="5737" w:type="dxa"/>
          </w:tcPr>
          <w:p w14:paraId="57648144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系统应该允许财务人员选择营业厅或日期</w:t>
            </w:r>
          </w:p>
          <w:p w14:paraId="45BFEC56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在财务人员选择日期后，系统应该显示当天的收款单</w:t>
            </w:r>
          </w:p>
          <w:p w14:paraId="6EDA88E3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在财务人员选择营业厅后，系统应该显示当天该营业厅的收款单</w:t>
            </w:r>
          </w:p>
          <w:p w14:paraId="1CE19E99" w14:textId="77777777" w:rsidR="000154A1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在财务人员选择营业厅和日期后，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系</w:t>
            </w:r>
            <w:r w:rsidRPr="0084750D">
              <w:rPr>
                <w:rFonts w:ascii="宋体" w:eastAsia="宋体" w:hAnsi="宋体" w:cs="Times New Roman"/>
                <w:szCs w:val="21"/>
              </w:rPr>
              <w:t>统应该显示该天该营业厅的收款单</w:t>
            </w:r>
          </w:p>
          <w:p w14:paraId="50C27103" w14:textId="3FD9C75D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财务人员合计收款单时，</w:t>
            </w:r>
            <w:r>
              <w:rPr>
                <w:rFonts w:ascii="宋体" w:eastAsia="宋体" w:hAnsi="宋体" w:cs="Times New Roman" w:hint="eastAsia"/>
                <w:szCs w:val="21"/>
              </w:rPr>
              <w:t>从</w:t>
            </w:r>
            <w:r>
              <w:rPr>
                <w:rFonts w:ascii="宋体" w:eastAsia="宋体" w:hAnsi="宋体" w:cs="Times New Roman"/>
                <w:szCs w:val="21"/>
              </w:rPr>
              <w:t>系统菜单中选择合计收款单功能，</w:t>
            </w:r>
            <w:r>
              <w:rPr>
                <w:rFonts w:ascii="宋体" w:eastAsia="宋体" w:hAnsi="宋体" w:cs="Times New Roman" w:hint="eastAsia"/>
                <w:szCs w:val="21"/>
              </w:rPr>
              <w:t>系统</w:t>
            </w:r>
            <w:r>
              <w:rPr>
                <w:rFonts w:ascii="宋体" w:eastAsia="宋体" w:hAnsi="宋体" w:cs="Times New Roman"/>
                <w:szCs w:val="21"/>
              </w:rPr>
              <w:t>显示合计收款单界面</w:t>
            </w:r>
          </w:p>
        </w:tc>
      </w:tr>
      <w:tr w:rsidR="000154A1" w:rsidRPr="0084750D" w14:paraId="2CDCBB48" w14:textId="77777777" w:rsidTr="00816979">
        <w:trPr>
          <w:trHeight w:val="720"/>
        </w:trPr>
        <w:tc>
          <w:tcPr>
            <w:tcW w:w="2694" w:type="dxa"/>
          </w:tcPr>
          <w:p w14:paraId="6FD27047" w14:textId="50ADA075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Gather.SignIn</w:t>
            </w:r>
          </w:p>
        </w:tc>
        <w:tc>
          <w:tcPr>
            <w:tcW w:w="5737" w:type="dxa"/>
          </w:tcPr>
          <w:p w14:paraId="772A4D19" w14:textId="1E41783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财务人员登录后，</w:t>
            </w:r>
            <w:r>
              <w:rPr>
                <w:rFonts w:ascii="宋体" w:eastAsia="宋体" w:hAnsi="宋体" w:cs="Times New Roman" w:hint="eastAsia"/>
                <w:szCs w:val="21"/>
              </w:rPr>
              <w:t>系统</w:t>
            </w:r>
            <w:r>
              <w:rPr>
                <w:rFonts w:ascii="宋体" w:eastAsia="宋体" w:hAnsi="宋体" w:cs="Times New Roman"/>
                <w:szCs w:val="21"/>
              </w:rPr>
              <w:t>显示菜单，</w:t>
            </w:r>
            <w:r>
              <w:rPr>
                <w:rFonts w:ascii="宋体" w:eastAsia="宋体" w:hAnsi="宋体" w:cs="Times New Roman" w:hint="eastAsia"/>
                <w:szCs w:val="21"/>
              </w:rPr>
              <w:t>参见</w:t>
            </w:r>
            <w:r>
              <w:rPr>
                <w:rFonts w:ascii="宋体" w:eastAsia="宋体" w:hAnsi="宋体" w:cs="Times New Roman"/>
                <w:szCs w:val="21"/>
              </w:rPr>
              <w:t>Sign.SignIn</w:t>
            </w:r>
          </w:p>
        </w:tc>
      </w:tr>
      <w:tr w:rsidR="0084750D" w:rsidRPr="0084750D" w14:paraId="6B0B60CF" w14:textId="77777777" w:rsidTr="00816979">
        <w:tc>
          <w:tcPr>
            <w:tcW w:w="2694" w:type="dxa"/>
          </w:tcPr>
          <w:p w14:paraId="2F41FBAB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Gather</w:t>
            </w:r>
            <w:r w:rsidRPr="0084750D">
              <w:rPr>
                <w:rFonts w:ascii="宋体" w:eastAsia="宋体" w:hAnsi="宋体" w:cs="Times New Roman"/>
                <w:szCs w:val="21"/>
              </w:rPr>
              <w:t>.Show.List</w:t>
            </w:r>
          </w:p>
          <w:p w14:paraId="1160889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Gather.Show.Sum</w:t>
            </w:r>
          </w:p>
        </w:tc>
        <w:tc>
          <w:tcPr>
            <w:tcW w:w="5737" w:type="dxa"/>
          </w:tcPr>
          <w:p w14:paraId="3F64EEE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在财务人员选择后，系统显示收款单列表</w:t>
            </w:r>
          </w:p>
          <w:p w14:paraId="1E2E2342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在财务人员选择后，系统显示总收益</w:t>
            </w:r>
          </w:p>
        </w:tc>
      </w:tr>
      <w:tr w:rsidR="0084750D" w:rsidRPr="0084750D" w14:paraId="58731EAD" w14:textId="77777777" w:rsidTr="00816979">
        <w:tc>
          <w:tcPr>
            <w:tcW w:w="2694" w:type="dxa"/>
          </w:tcPr>
          <w:p w14:paraId="2E8DCA21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Ga</w:t>
            </w:r>
            <w:r w:rsidRPr="0084750D">
              <w:rPr>
                <w:rFonts w:ascii="宋体" w:eastAsia="宋体" w:hAnsi="宋体" w:cs="Times New Roman"/>
                <w:szCs w:val="21"/>
              </w:rPr>
              <w:t>ther.Calculate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</w:t>
            </w:r>
            <w:r w:rsidRPr="0084750D">
              <w:rPr>
                <w:rFonts w:ascii="宋体" w:eastAsia="宋体" w:hAnsi="宋体" w:cs="Times New Roman"/>
                <w:szCs w:val="21"/>
              </w:rPr>
              <w:t>List</w:t>
            </w:r>
          </w:p>
          <w:p w14:paraId="1090213E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Gather.Calculate.Null</w:t>
            </w:r>
          </w:p>
        </w:tc>
        <w:tc>
          <w:tcPr>
            <w:tcW w:w="5737" w:type="dxa"/>
          </w:tcPr>
          <w:p w14:paraId="0458056B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系统根据收款单计算总收益</w:t>
            </w:r>
          </w:p>
          <w:p w14:paraId="3FD48EB2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在没有收款单时，系统不做任何计算</w:t>
            </w:r>
          </w:p>
        </w:tc>
      </w:tr>
      <w:tr w:rsidR="0084750D" w:rsidRPr="0084750D" w14:paraId="68A9A7FF" w14:textId="77777777" w:rsidTr="00816979">
        <w:tc>
          <w:tcPr>
            <w:tcW w:w="2694" w:type="dxa"/>
          </w:tcPr>
          <w:p w14:paraId="536CAEC9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Gather</w:t>
            </w:r>
            <w:r w:rsidRPr="0084750D">
              <w:rPr>
                <w:rFonts w:ascii="宋体" w:eastAsia="宋体" w:hAnsi="宋体" w:cs="Times New Roman"/>
                <w:szCs w:val="21"/>
              </w:rPr>
              <w:t>.Check.Date</w:t>
            </w:r>
          </w:p>
        </w:tc>
        <w:tc>
          <w:tcPr>
            <w:tcW w:w="5737" w:type="dxa"/>
          </w:tcPr>
          <w:p w14:paraId="0B7A29FE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如果财务人员选择的日期内没有收款单，系统提示没有收款单</w:t>
            </w:r>
          </w:p>
        </w:tc>
      </w:tr>
      <w:tr w:rsidR="0084750D" w:rsidRPr="0084750D" w14:paraId="78DB91B0" w14:textId="77777777" w:rsidTr="00816979">
        <w:tc>
          <w:tcPr>
            <w:tcW w:w="2694" w:type="dxa"/>
          </w:tcPr>
          <w:p w14:paraId="4F9EE0B7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Ga</w:t>
            </w:r>
            <w:r w:rsidRPr="0084750D">
              <w:rPr>
                <w:rFonts w:ascii="宋体" w:eastAsia="宋体" w:hAnsi="宋体" w:cs="Times New Roman"/>
                <w:szCs w:val="21"/>
              </w:rPr>
              <w:t>ther.End</w:t>
            </w:r>
          </w:p>
          <w:p w14:paraId="1D1FA8B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Gather.End.Close</w:t>
            </w:r>
          </w:p>
        </w:tc>
        <w:tc>
          <w:tcPr>
            <w:tcW w:w="5737" w:type="dxa"/>
          </w:tcPr>
          <w:p w14:paraId="62986552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系统应该允许财务人员结束合计</w:t>
            </w:r>
          </w:p>
          <w:p w14:paraId="0B73E9C3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财务人员完成合计后，系统关闭合计收款单任务</w:t>
            </w:r>
            <w:r w:rsidRPr="0084750D">
              <w:rPr>
                <w:rFonts w:ascii="宋体" w:eastAsia="宋体" w:hAnsi="宋体" w:cs="Times New Roman"/>
                <w:szCs w:val="21"/>
              </w:rPr>
              <w:t>参见Gather.Close</w:t>
            </w:r>
          </w:p>
        </w:tc>
      </w:tr>
      <w:tr w:rsidR="0084750D" w:rsidRPr="0084750D" w14:paraId="5E41CB11" w14:textId="77777777" w:rsidTr="00816979">
        <w:tc>
          <w:tcPr>
            <w:tcW w:w="2694" w:type="dxa"/>
          </w:tcPr>
          <w:p w14:paraId="1A710174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Gather</w:t>
            </w:r>
            <w:r w:rsidRPr="0084750D">
              <w:rPr>
                <w:rFonts w:ascii="宋体" w:eastAsia="宋体" w:hAnsi="宋体" w:cs="Times New Roman"/>
                <w:szCs w:val="21"/>
              </w:rPr>
              <w:t>.Update.Log</w:t>
            </w:r>
          </w:p>
        </w:tc>
        <w:tc>
          <w:tcPr>
            <w:tcW w:w="5737" w:type="dxa"/>
          </w:tcPr>
          <w:p w14:paraId="7C5183FF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在财务人员完成合计后，系统更新操作日志</w:t>
            </w:r>
          </w:p>
        </w:tc>
      </w:tr>
      <w:tr w:rsidR="0084750D" w:rsidRPr="0084750D" w14:paraId="35007514" w14:textId="77777777" w:rsidTr="00816979">
        <w:tc>
          <w:tcPr>
            <w:tcW w:w="2694" w:type="dxa"/>
          </w:tcPr>
          <w:p w14:paraId="1D1827B7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Gather</w:t>
            </w:r>
            <w:r w:rsidRPr="0084750D">
              <w:rPr>
                <w:rFonts w:ascii="宋体" w:eastAsia="宋体" w:hAnsi="宋体" w:cs="Times New Roman"/>
                <w:szCs w:val="21"/>
              </w:rPr>
              <w:t>.Close</w:t>
            </w:r>
          </w:p>
        </w:tc>
        <w:tc>
          <w:tcPr>
            <w:tcW w:w="5737" w:type="dxa"/>
          </w:tcPr>
          <w:p w14:paraId="42B8577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系统关闭合计收款单任务，等待财务人员接下来的操作</w:t>
            </w:r>
          </w:p>
        </w:tc>
      </w:tr>
    </w:tbl>
    <w:p w14:paraId="6D985BFA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</w:p>
    <w:p w14:paraId="090D6C40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3.2.18生成统计分析</w:t>
      </w:r>
    </w:p>
    <w:p w14:paraId="62FE926A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3.2.18.1特性描述</w:t>
      </w:r>
    </w:p>
    <w:p w14:paraId="5B43CB11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在公司需要生成统计分析来查看经营情况时，一个经过验证的财务人员开始执行生成统计分析的任务，生成成本收益表或经营状态表</w:t>
      </w:r>
    </w:p>
    <w:p w14:paraId="52D22DDB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优先级=低</w:t>
      </w:r>
    </w:p>
    <w:p w14:paraId="64360CDD" w14:textId="77777777" w:rsid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3.2.18.1刺激响应序列</w:t>
      </w:r>
    </w:p>
    <w:p w14:paraId="545FAEB1" w14:textId="77777777" w:rsidR="00356660" w:rsidRDefault="00356660" w:rsidP="00356660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财务人员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登录</w:t>
      </w:r>
    </w:p>
    <w:p w14:paraId="75BD9B88" w14:textId="77777777" w:rsidR="00356660" w:rsidRDefault="00356660" w:rsidP="00356660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显示菜单</w:t>
      </w:r>
    </w:p>
    <w:p w14:paraId="0604AB71" w14:textId="0DA622C9" w:rsidR="00356660" w:rsidRDefault="00356660" w:rsidP="00356660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财务人员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从菜单中选择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生成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统计分析</w:t>
      </w:r>
    </w:p>
    <w:p w14:paraId="7C473F98" w14:textId="5B85AFA9" w:rsidR="00356660" w:rsidRDefault="00356660" w:rsidP="00356660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显示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生成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统计分析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界面</w:t>
      </w:r>
    </w:p>
    <w:p w14:paraId="6387B219" w14:textId="78B81CEC" w:rsidR="00356660" w:rsidRDefault="00356660" w:rsidP="00356660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财务人员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从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统计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分析界面中选择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生成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经营状态表</w:t>
      </w:r>
      <w:r w:rsidR="00816979">
        <w:rPr>
          <w:rFonts w:ascii="宋体" w:eastAsia="宋体" w:hAnsi="宋体" w:cs="Times New Roman"/>
          <w:color w:val="auto"/>
          <w:kern w:val="2"/>
          <w:sz w:val="21"/>
          <w:szCs w:val="21"/>
        </w:rPr>
        <w:t>功能</w:t>
      </w:r>
    </w:p>
    <w:p w14:paraId="58AC0C9B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响应：系统显示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截至当前日期每个月的收入、支出和利润，总收入、总利润、总收益</w:t>
      </w:r>
    </w:p>
    <w:p w14:paraId="26D87E39" w14:textId="040C3321" w:rsidR="00C34D96" w:rsidRDefault="0084750D" w:rsidP="00C34D96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刺激：财务人员</w:t>
      </w:r>
      <w:r w:rsidR="00356660">
        <w:rPr>
          <w:rFonts w:ascii="宋体" w:eastAsia="宋体" w:hAnsi="宋体" w:cs="Times New Roman"/>
          <w:color w:val="auto"/>
          <w:kern w:val="2"/>
          <w:sz w:val="21"/>
          <w:szCs w:val="21"/>
        </w:rPr>
        <w:t>从生成统计分析中</w:t>
      </w:r>
      <w:r w:rsidR="00816979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选择生成经营状态表功能</w:t>
      </w:r>
    </w:p>
    <w:p w14:paraId="41FE5CEC" w14:textId="77777777" w:rsidR="00C34D96" w:rsidRDefault="00C34D96" w:rsidP="00C34D96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显示生成经营状态表界面</w:t>
      </w:r>
    </w:p>
    <w:p w14:paraId="5B6C6881" w14:textId="05153583" w:rsidR="0084750D" w:rsidRPr="0084750D" w:rsidRDefault="00C34D96" w:rsidP="00C34D96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="0084750D"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输入开始日期和结束日期</w:t>
      </w:r>
    </w:p>
    <w:p w14:paraId="68F200AA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响应：系统显示时间段内所有收款单和付款单</w:t>
      </w:r>
    </w:p>
    <w:p w14:paraId="271077DD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刺激：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财务人员完成生成统计分析</w:t>
      </w:r>
    </w:p>
    <w:p w14:paraId="3DD327A9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响应：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系统关闭当前任务，等待财务人员接下来的操作</w:t>
      </w:r>
    </w:p>
    <w:p w14:paraId="68A55815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3.2.18.3相关功能需求</w:t>
      </w:r>
    </w:p>
    <w:tbl>
      <w:tblPr>
        <w:tblStyle w:val="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01"/>
        <w:gridCol w:w="5800"/>
      </w:tblGrid>
      <w:tr w:rsidR="000154A1" w:rsidRPr="0084750D" w14:paraId="009C16B8" w14:textId="77777777" w:rsidTr="000154A1">
        <w:trPr>
          <w:trHeight w:val="813"/>
        </w:trPr>
        <w:tc>
          <w:tcPr>
            <w:tcW w:w="4101" w:type="dxa"/>
          </w:tcPr>
          <w:p w14:paraId="2A3107BB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Create</w:t>
            </w:r>
            <w:r w:rsidRPr="0084750D">
              <w:rPr>
                <w:rFonts w:ascii="宋体" w:eastAsia="宋体" w:hAnsi="宋体" w:cs="Times New Roman"/>
                <w:szCs w:val="21"/>
              </w:rPr>
              <w:t>.Choose</w:t>
            </w:r>
          </w:p>
          <w:p w14:paraId="36024C34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Crea</w:t>
            </w:r>
            <w:r w:rsidRPr="0084750D">
              <w:rPr>
                <w:rFonts w:ascii="宋体" w:eastAsia="宋体" w:hAnsi="宋体" w:cs="Times New Roman"/>
                <w:szCs w:val="21"/>
              </w:rPr>
              <w:t>te.Choose.Profit</w:t>
            </w:r>
          </w:p>
          <w:p w14:paraId="1132345F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50FE0B95" w14:textId="77777777" w:rsidR="000154A1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lastRenderedPageBreak/>
              <w:t>Create.Choose.Condition</w:t>
            </w:r>
          </w:p>
          <w:p w14:paraId="1302DC72" w14:textId="77777777" w:rsidR="000154A1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6FCFCD2A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4E0FCCF2" w14:textId="219ABA90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Create.Choose.Menu</w:t>
            </w:r>
          </w:p>
        </w:tc>
        <w:tc>
          <w:tcPr>
            <w:tcW w:w="5800" w:type="dxa"/>
          </w:tcPr>
          <w:p w14:paraId="4F362EBD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lastRenderedPageBreak/>
              <w:t>系统应该允许财务人员选择生成什么表</w:t>
            </w:r>
          </w:p>
          <w:p w14:paraId="6CABE5CB" w14:textId="4DDAEF9C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</w:t>
            </w:r>
            <w:r>
              <w:rPr>
                <w:rFonts w:ascii="宋体" w:eastAsia="宋体" w:hAnsi="宋体" w:cs="Times New Roman"/>
                <w:szCs w:val="21"/>
              </w:rPr>
              <w:t>从</w:t>
            </w:r>
            <w:r>
              <w:rPr>
                <w:rFonts w:ascii="宋体" w:eastAsia="宋体" w:hAnsi="宋体" w:cs="Times New Roman" w:hint="eastAsia"/>
                <w:szCs w:val="21"/>
              </w:rPr>
              <w:t>生成</w:t>
            </w:r>
            <w:r>
              <w:rPr>
                <w:rFonts w:ascii="宋体" w:eastAsia="宋体" w:hAnsi="宋体" w:cs="Times New Roman"/>
                <w:szCs w:val="21"/>
              </w:rPr>
              <w:t>统计分析界面中</w:t>
            </w:r>
            <w:r w:rsidRPr="0084750D">
              <w:rPr>
                <w:rFonts w:ascii="宋体" w:eastAsia="宋体" w:hAnsi="宋体" w:cs="Times New Roman"/>
                <w:szCs w:val="21"/>
              </w:rPr>
              <w:t>选择生成成本收益表后，系统生成成本收益表</w:t>
            </w:r>
            <w:r>
              <w:rPr>
                <w:rFonts w:ascii="宋体" w:eastAsia="宋体" w:hAnsi="宋体" w:cs="Times New Roman"/>
                <w:szCs w:val="21"/>
              </w:rPr>
              <w:t>功能</w:t>
            </w:r>
            <w:r w:rsidRPr="0084750D">
              <w:rPr>
                <w:rFonts w:ascii="宋体" w:eastAsia="宋体" w:hAnsi="宋体" w:cs="Times New Roman"/>
                <w:szCs w:val="21"/>
              </w:rPr>
              <w:t>，参见</w:t>
            </w:r>
            <w:r w:rsidRPr="0084750D">
              <w:rPr>
                <w:rFonts w:ascii="宋体" w:eastAsia="宋体" w:hAnsi="宋体" w:cs="Times New Roman"/>
                <w:szCs w:val="21"/>
              </w:rPr>
              <w:lastRenderedPageBreak/>
              <w:t>Create.Condition.Input.Choose.Date</w:t>
            </w:r>
          </w:p>
          <w:p w14:paraId="2C08616A" w14:textId="63271D65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</w:t>
            </w:r>
            <w:r>
              <w:rPr>
                <w:rFonts w:ascii="宋体" w:eastAsia="宋体" w:hAnsi="宋体" w:cs="Times New Roman"/>
                <w:szCs w:val="21"/>
              </w:rPr>
              <w:t>从</w:t>
            </w:r>
            <w:r>
              <w:rPr>
                <w:rFonts w:ascii="宋体" w:eastAsia="宋体" w:hAnsi="宋体" w:cs="Times New Roman" w:hint="eastAsia"/>
                <w:szCs w:val="21"/>
              </w:rPr>
              <w:t>生成</w:t>
            </w:r>
            <w:r>
              <w:rPr>
                <w:rFonts w:ascii="宋体" w:eastAsia="宋体" w:hAnsi="宋体" w:cs="Times New Roman"/>
                <w:szCs w:val="21"/>
              </w:rPr>
              <w:t>统计分析界面中</w:t>
            </w:r>
            <w:r w:rsidRPr="0084750D">
              <w:rPr>
                <w:rFonts w:ascii="宋体" w:eastAsia="宋体" w:hAnsi="宋体" w:cs="Times New Roman"/>
                <w:szCs w:val="21"/>
              </w:rPr>
              <w:t>选择生成经营情况表</w:t>
            </w:r>
            <w:r>
              <w:rPr>
                <w:rFonts w:ascii="宋体" w:eastAsia="宋体" w:hAnsi="宋体" w:cs="Times New Roman"/>
                <w:szCs w:val="21"/>
              </w:rPr>
              <w:t>功能</w:t>
            </w:r>
            <w:r w:rsidRPr="0084750D">
              <w:rPr>
                <w:rFonts w:ascii="宋体" w:eastAsia="宋体" w:hAnsi="宋体" w:cs="Times New Roman"/>
                <w:szCs w:val="21"/>
              </w:rPr>
              <w:t>后，系统生成经营情况表</w:t>
            </w:r>
          </w:p>
          <w:p w14:paraId="77D2DEF2" w14:textId="77777777" w:rsidR="000154A1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财务人员</w:t>
            </w:r>
            <w:r>
              <w:rPr>
                <w:rFonts w:ascii="宋体" w:eastAsia="宋体" w:hAnsi="宋体" w:cs="Times New Roman" w:hint="eastAsia"/>
                <w:szCs w:val="21"/>
              </w:rPr>
              <w:t>生成</w:t>
            </w:r>
            <w:r>
              <w:rPr>
                <w:rFonts w:ascii="宋体" w:eastAsia="宋体" w:hAnsi="宋体" w:cs="Times New Roman"/>
                <w:szCs w:val="21"/>
              </w:rPr>
              <w:t>统计分析时，从</w:t>
            </w:r>
            <w:r>
              <w:rPr>
                <w:rFonts w:ascii="宋体" w:eastAsia="宋体" w:hAnsi="宋体" w:cs="Times New Roman" w:hint="eastAsia"/>
                <w:szCs w:val="21"/>
              </w:rPr>
              <w:t>系统</w:t>
            </w:r>
            <w:r>
              <w:rPr>
                <w:rFonts w:ascii="宋体" w:eastAsia="宋体" w:hAnsi="宋体" w:cs="Times New Roman"/>
                <w:szCs w:val="21"/>
              </w:rPr>
              <w:t>菜单中选择生</w:t>
            </w:r>
            <w:r>
              <w:rPr>
                <w:rFonts w:ascii="宋体" w:eastAsia="宋体" w:hAnsi="宋体" w:cs="Times New Roman" w:hint="eastAsia"/>
                <w:szCs w:val="21"/>
              </w:rPr>
              <w:t>成</w:t>
            </w:r>
            <w:r>
              <w:rPr>
                <w:rFonts w:ascii="宋体" w:eastAsia="宋体" w:hAnsi="宋体" w:cs="Times New Roman"/>
                <w:szCs w:val="21"/>
              </w:rPr>
              <w:t>统计分析功能，</w:t>
            </w:r>
            <w:r>
              <w:rPr>
                <w:rFonts w:ascii="宋体" w:eastAsia="宋体" w:hAnsi="宋体" w:cs="Times New Roman" w:hint="eastAsia"/>
                <w:szCs w:val="21"/>
              </w:rPr>
              <w:t>系统</w:t>
            </w:r>
            <w:r>
              <w:rPr>
                <w:rFonts w:ascii="宋体" w:eastAsia="宋体" w:hAnsi="宋体" w:cs="Times New Roman"/>
                <w:szCs w:val="21"/>
              </w:rPr>
              <w:t>显示生成统计分析界面</w:t>
            </w:r>
          </w:p>
          <w:p w14:paraId="199B947C" w14:textId="20C20232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0154A1" w:rsidRPr="0084750D" w14:paraId="2EE5B670" w14:textId="77777777" w:rsidTr="00C72FFE">
        <w:trPr>
          <w:trHeight w:val="812"/>
        </w:trPr>
        <w:tc>
          <w:tcPr>
            <w:tcW w:w="4101" w:type="dxa"/>
          </w:tcPr>
          <w:p w14:paraId="50F0F95E" w14:textId="271ABC3D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lastRenderedPageBreak/>
              <w:t>Create.SignIn</w:t>
            </w:r>
          </w:p>
        </w:tc>
        <w:tc>
          <w:tcPr>
            <w:tcW w:w="5800" w:type="dxa"/>
          </w:tcPr>
          <w:p w14:paraId="479B6104" w14:textId="0432ACC5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财务人员登录后，</w:t>
            </w:r>
            <w:r>
              <w:rPr>
                <w:rFonts w:ascii="宋体" w:eastAsia="宋体" w:hAnsi="宋体" w:cs="Times New Roman" w:hint="eastAsia"/>
                <w:szCs w:val="21"/>
              </w:rPr>
              <w:t>系统</w:t>
            </w:r>
            <w:r>
              <w:rPr>
                <w:rFonts w:ascii="宋体" w:eastAsia="宋体" w:hAnsi="宋体" w:cs="Times New Roman"/>
                <w:szCs w:val="21"/>
              </w:rPr>
              <w:t>显示菜单，</w:t>
            </w:r>
            <w:r>
              <w:rPr>
                <w:rFonts w:ascii="宋体" w:eastAsia="宋体" w:hAnsi="宋体" w:cs="Times New Roman" w:hint="eastAsia"/>
                <w:szCs w:val="21"/>
              </w:rPr>
              <w:t>参见</w:t>
            </w:r>
            <w:r>
              <w:rPr>
                <w:rFonts w:ascii="宋体" w:eastAsia="宋体" w:hAnsi="宋体" w:cs="Times New Roman"/>
                <w:szCs w:val="21"/>
              </w:rPr>
              <w:t>Sign.SignIn</w:t>
            </w:r>
          </w:p>
        </w:tc>
      </w:tr>
      <w:tr w:rsidR="0084750D" w:rsidRPr="0084750D" w14:paraId="7856FAB3" w14:textId="77777777" w:rsidTr="00C34D96">
        <w:tc>
          <w:tcPr>
            <w:tcW w:w="4101" w:type="dxa"/>
          </w:tcPr>
          <w:p w14:paraId="7F2030C2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Create.Condition.Input.Choose</w:t>
            </w:r>
          </w:p>
          <w:p w14:paraId="10FB913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1DFED169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Create.Condition.Input.Choose.Date</w:t>
            </w:r>
          </w:p>
          <w:p w14:paraId="53B4683C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4B0F9D63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Create.Condition.Input.Choose.Invalid</w:t>
            </w:r>
          </w:p>
        </w:tc>
        <w:tc>
          <w:tcPr>
            <w:tcW w:w="5800" w:type="dxa"/>
          </w:tcPr>
          <w:p w14:paraId="3115C5C5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在财务人员选择生成经营情况表后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，系统应该允许财务人员选择日期作为输入</w:t>
            </w:r>
          </w:p>
          <w:p w14:paraId="2B50D223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在财务人员选择开始日期和结束日期后，系统生成经营情况表</w:t>
            </w:r>
          </w:p>
          <w:p w14:paraId="569A4BB3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在财务人员选择开始日期和结束日期后，如果日期不合理，系统提示日期不合理，参见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Create.Check.Condition</w:t>
            </w:r>
            <w:r w:rsidRPr="0084750D">
              <w:rPr>
                <w:rFonts w:ascii="宋体" w:eastAsia="宋体" w:hAnsi="宋体" w:cs="Times New Roman"/>
                <w:szCs w:val="21"/>
              </w:rPr>
              <w:t>.D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ate</w:t>
            </w:r>
            <w:r w:rsidRPr="0084750D">
              <w:rPr>
                <w:rFonts w:ascii="宋体" w:eastAsia="宋体" w:hAnsi="宋体" w:cs="Times New Roman"/>
                <w:szCs w:val="21"/>
              </w:rPr>
              <w:t>.Invalid</w:t>
            </w:r>
          </w:p>
        </w:tc>
      </w:tr>
      <w:tr w:rsidR="0084750D" w:rsidRPr="0084750D" w14:paraId="3059EF61" w14:textId="77777777" w:rsidTr="00C34D96">
        <w:tc>
          <w:tcPr>
            <w:tcW w:w="4101" w:type="dxa"/>
          </w:tcPr>
          <w:p w14:paraId="3BDC9BB7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</w:t>
            </w:r>
            <w:r w:rsidRPr="0084750D">
              <w:rPr>
                <w:rFonts w:ascii="宋体" w:eastAsia="宋体" w:hAnsi="宋体" w:cs="Times New Roman"/>
                <w:szCs w:val="21"/>
              </w:rPr>
              <w:t>reate.Condition.Excel</w:t>
            </w:r>
          </w:p>
          <w:p w14:paraId="194E8A8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75254F15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Create.Profit.Excel</w:t>
            </w:r>
          </w:p>
        </w:tc>
        <w:tc>
          <w:tcPr>
            <w:tcW w:w="5800" w:type="dxa"/>
          </w:tcPr>
          <w:p w14:paraId="3357C401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在财务人员选择将成本收益表导出Excel后，系统将成本收益表导出Excel</w:t>
            </w:r>
          </w:p>
          <w:p w14:paraId="49071914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在财务人员选择将经营状态表导出Excel后，系统将经营状态导出Excel</w:t>
            </w:r>
          </w:p>
        </w:tc>
      </w:tr>
      <w:tr w:rsidR="0084750D" w:rsidRPr="0084750D" w14:paraId="5A78FB82" w14:textId="77777777" w:rsidTr="00C34D96">
        <w:tc>
          <w:tcPr>
            <w:tcW w:w="4101" w:type="dxa"/>
          </w:tcPr>
          <w:p w14:paraId="05413149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Create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.Check.</w:t>
            </w:r>
            <w:r w:rsidRPr="0084750D">
              <w:rPr>
                <w:rFonts w:ascii="宋体" w:eastAsia="宋体" w:hAnsi="宋体" w:cs="Times New Roman"/>
                <w:szCs w:val="21"/>
              </w:rPr>
              <w:t>Condition.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Date</w:t>
            </w:r>
            <w:r w:rsidRPr="0084750D">
              <w:rPr>
                <w:rFonts w:ascii="宋体" w:eastAsia="宋体" w:hAnsi="宋体" w:cs="Times New Roman"/>
                <w:szCs w:val="21"/>
              </w:rPr>
              <w:t>.Invalid</w:t>
            </w:r>
          </w:p>
          <w:p w14:paraId="310C7737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46464D93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Create.Check.Condition.Date.Null</w:t>
            </w:r>
          </w:p>
        </w:tc>
        <w:tc>
          <w:tcPr>
            <w:tcW w:w="5800" w:type="dxa"/>
          </w:tcPr>
          <w:p w14:paraId="121ADD04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如果开始日期晚于终止日期，或财务人员选择的时间段内没有单据记录，系统提示日期不合理</w:t>
            </w:r>
          </w:p>
          <w:p w14:paraId="2B9DA969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如果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财务人员没有选择日期，系统将显示从最初到当下的所有收款单和付款单</w:t>
            </w:r>
          </w:p>
        </w:tc>
      </w:tr>
      <w:tr w:rsidR="0084750D" w:rsidRPr="0084750D" w14:paraId="580B857E" w14:textId="77777777" w:rsidTr="00C34D96">
        <w:tc>
          <w:tcPr>
            <w:tcW w:w="4101" w:type="dxa"/>
          </w:tcPr>
          <w:p w14:paraId="6E558650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Create.End</w:t>
            </w:r>
          </w:p>
          <w:p w14:paraId="620E8DF7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Create.End.Update</w:t>
            </w:r>
          </w:p>
          <w:p w14:paraId="636933F1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55FA7E04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Create.End.Close</w:t>
            </w:r>
          </w:p>
        </w:tc>
        <w:tc>
          <w:tcPr>
            <w:tcW w:w="5800" w:type="dxa"/>
          </w:tcPr>
          <w:p w14:paraId="05C134A7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系统应该允许财务人员结束生成统计分析</w:t>
            </w:r>
          </w:p>
          <w:p w14:paraId="600D8BEF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在财务人员要求结束生成统计分析时，系统更新数据，参见Create.Update</w:t>
            </w:r>
          </w:p>
          <w:p w14:paraId="02BE428B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在财务人员结束生成统计分析后，系统关闭期初建账任务，参见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Create.Close</w:t>
            </w:r>
          </w:p>
        </w:tc>
      </w:tr>
      <w:tr w:rsidR="0084750D" w:rsidRPr="0084750D" w14:paraId="06471364" w14:textId="77777777" w:rsidTr="00C34D96">
        <w:tc>
          <w:tcPr>
            <w:tcW w:w="4101" w:type="dxa"/>
          </w:tcPr>
          <w:p w14:paraId="4D0D190D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Create.Update</w:t>
            </w:r>
          </w:p>
          <w:p w14:paraId="0A86F63F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Create.Update.Profit</w:t>
            </w:r>
          </w:p>
          <w:p w14:paraId="76A17F4A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Create.Update.Condition</w:t>
            </w:r>
          </w:p>
        </w:tc>
        <w:tc>
          <w:tcPr>
            <w:tcW w:w="5800" w:type="dxa"/>
          </w:tcPr>
          <w:p w14:paraId="2C9D20C3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系统更新重要数据</w:t>
            </w:r>
          </w:p>
          <w:p w14:paraId="22FE9B74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系统更新成本收益表</w:t>
            </w:r>
          </w:p>
          <w:p w14:paraId="1C9E76FA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系统更新经营状态表</w:t>
            </w:r>
          </w:p>
        </w:tc>
      </w:tr>
      <w:tr w:rsidR="0084750D" w:rsidRPr="0084750D" w14:paraId="42CE232B" w14:textId="77777777" w:rsidTr="00C34D96">
        <w:tc>
          <w:tcPr>
            <w:tcW w:w="4101" w:type="dxa"/>
          </w:tcPr>
          <w:p w14:paraId="6FBF8A23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Create.Close</w:t>
            </w:r>
          </w:p>
        </w:tc>
        <w:tc>
          <w:tcPr>
            <w:tcW w:w="5800" w:type="dxa"/>
          </w:tcPr>
          <w:p w14:paraId="2223645E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系统关闭</w:t>
            </w:r>
            <w:r w:rsidRPr="0084750D">
              <w:rPr>
                <w:rFonts w:ascii="宋体" w:eastAsia="宋体" w:hAnsi="宋体" w:cs="Times New Roman"/>
                <w:szCs w:val="21"/>
              </w:rPr>
              <w:t>生成统计分析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任务，等待财务人员接下来的操作</w:t>
            </w:r>
          </w:p>
        </w:tc>
      </w:tr>
    </w:tbl>
    <w:p w14:paraId="79280B39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</w:p>
    <w:p w14:paraId="10438B69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3.2.19期初建账</w:t>
      </w:r>
    </w:p>
    <w:p w14:paraId="0A47FECF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3.2.19.1特性描述</w:t>
      </w:r>
    </w:p>
    <w:p w14:paraId="0706FF81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在公司要新建一套账时，一个经过验证的财务人员开始新建一套账，输入信息包括机构、人员、车辆、库存和银行账户信息</w:t>
      </w:r>
    </w:p>
    <w:p w14:paraId="3284A319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优先级=高</w:t>
      </w:r>
    </w:p>
    <w:p w14:paraId="2571C881" w14:textId="77777777" w:rsid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3.2.19.2刺激/响应序列</w:t>
      </w:r>
    </w:p>
    <w:p w14:paraId="50A5A43A" w14:textId="77777777" w:rsidR="00356660" w:rsidRDefault="00356660" w:rsidP="00356660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财务人员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登录</w:t>
      </w:r>
    </w:p>
    <w:p w14:paraId="7D9A1697" w14:textId="77777777" w:rsidR="00356660" w:rsidRDefault="00356660" w:rsidP="00356660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显示菜单</w:t>
      </w:r>
    </w:p>
    <w:p w14:paraId="1B6190AD" w14:textId="6E9F90D8" w:rsidR="00356660" w:rsidRDefault="00356660" w:rsidP="00356660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财务人员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从菜单中选择</w:t>
      </w:r>
      <w:r w:rsidR="00C34D96">
        <w:rPr>
          <w:rFonts w:ascii="宋体" w:eastAsia="宋体" w:hAnsi="宋体" w:cs="Times New Roman"/>
          <w:color w:val="auto"/>
          <w:kern w:val="2"/>
          <w:sz w:val="21"/>
          <w:szCs w:val="21"/>
        </w:rPr>
        <w:t>期初建</w:t>
      </w:r>
      <w:r w:rsidR="00C34D96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账</w:t>
      </w:r>
      <w:r w:rsidR="00816979">
        <w:rPr>
          <w:rFonts w:ascii="宋体" w:eastAsia="宋体" w:hAnsi="宋体" w:cs="Times New Roman"/>
          <w:color w:val="auto"/>
          <w:kern w:val="2"/>
          <w:sz w:val="21"/>
          <w:szCs w:val="21"/>
        </w:rPr>
        <w:t>功能</w:t>
      </w:r>
    </w:p>
    <w:p w14:paraId="5A8B15FE" w14:textId="3799763C" w:rsidR="0084750D" w:rsidRPr="0084750D" w:rsidRDefault="00356660" w:rsidP="00C34D96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显示</w:t>
      </w:r>
      <w:r w:rsidR="00C34D96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期初建账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界面</w:t>
      </w:r>
    </w:p>
    <w:p w14:paraId="24D7A723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刺激：财务人员输入机构、人员、车辆、库存和银行账户信息</w:t>
      </w:r>
    </w:p>
    <w:p w14:paraId="0033B8D8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响应：系统显示机构、人员、车辆、库存和银行账户信息</w:t>
      </w:r>
    </w:p>
    <w:p w14:paraId="5B46E2C0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刺激：财务人员完成期初建账</w:t>
      </w:r>
    </w:p>
    <w:p w14:paraId="4975C701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lastRenderedPageBreak/>
        <w:t xml:space="preserve">    响应：系统关闭当前任务，等待财务人员接下来的操作</w:t>
      </w:r>
    </w:p>
    <w:p w14:paraId="46603EC4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3.2.19.3相关功能需求</w:t>
      </w:r>
    </w:p>
    <w:tbl>
      <w:tblPr>
        <w:tblStyle w:val="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737"/>
      </w:tblGrid>
      <w:tr w:rsidR="000154A1" w:rsidRPr="0084750D" w14:paraId="490F16B4" w14:textId="77777777" w:rsidTr="000154A1">
        <w:trPr>
          <w:trHeight w:val="899"/>
        </w:trPr>
        <w:tc>
          <w:tcPr>
            <w:tcW w:w="2694" w:type="dxa"/>
          </w:tcPr>
          <w:p w14:paraId="7554B107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Build.Input</w:t>
            </w:r>
          </w:p>
          <w:p w14:paraId="4D1852DA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Build.Input.Member</w:t>
            </w:r>
          </w:p>
          <w:p w14:paraId="392F5208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Build.Input.Org</w:t>
            </w:r>
          </w:p>
          <w:p w14:paraId="676AD8C4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Build.Input.Car</w:t>
            </w:r>
          </w:p>
          <w:p w14:paraId="090ACB92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Bulid.Input.Inventory</w:t>
            </w:r>
          </w:p>
          <w:p w14:paraId="7E3056E2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Build.Input.Account</w:t>
            </w:r>
          </w:p>
          <w:p w14:paraId="1F821ACF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67ED4D76" w14:textId="77777777" w:rsidR="000154A1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Build.Input.Modify</w:t>
            </w:r>
          </w:p>
          <w:p w14:paraId="29275318" w14:textId="77777777" w:rsidR="000154A1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B</w:t>
            </w:r>
            <w:r>
              <w:rPr>
                <w:rFonts w:ascii="宋体" w:eastAsia="宋体" w:hAnsi="宋体" w:cs="Times New Roman" w:hint="eastAsia"/>
                <w:szCs w:val="21"/>
              </w:rPr>
              <w:t>uild</w:t>
            </w:r>
            <w:r>
              <w:rPr>
                <w:rFonts w:ascii="宋体" w:eastAsia="宋体" w:hAnsi="宋体" w:cs="Times New Roman"/>
                <w:szCs w:val="21"/>
              </w:rPr>
              <w:t>.Input.Choose.Menu</w:t>
            </w:r>
          </w:p>
          <w:p w14:paraId="5D4B30AB" w14:textId="4BE303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737" w:type="dxa"/>
          </w:tcPr>
          <w:p w14:paraId="2896F62D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系统应该允许财务人员进行键盘输入</w:t>
            </w:r>
          </w:p>
          <w:p w14:paraId="426EDEF6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在财务人员输入人员信息时，系统将信息归入人员信息</w:t>
            </w:r>
          </w:p>
          <w:p w14:paraId="326C4934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在财务人员输入机构信息时，系统将信息归入机构信息</w:t>
            </w:r>
          </w:p>
          <w:p w14:paraId="7F410E74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在财务人员输入车辆信息时，系统将信息归入车辆信息</w:t>
            </w:r>
          </w:p>
          <w:p w14:paraId="7DD46BAD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在财务人员输入库存信息时，系统将信息归入库存信息</w:t>
            </w:r>
          </w:p>
          <w:p w14:paraId="5933CFA5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在财务人员输入银行账户信息时，系统将信息归入银行账户信息</w:t>
            </w:r>
          </w:p>
          <w:p w14:paraId="5F08C937" w14:textId="77777777" w:rsidR="000154A1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在财务人员修改未完成的输入时，系统修改相应内容</w:t>
            </w:r>
          </w:p>
          <w:p w14:paraId="33B1DA43" w14:textId="7A84908C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财务人员期初建</w:t>
            </w:r>
            <w:r>
              <w:rPr>
                <w:rFonts w:ascii="宋体" w:eastAsia="宋体" w:hAnsi="宋体" w:cs="Times New Roman" w:hint="eastAsia"/>
                <w:szCs w:val="21"/>
              </w:rPr>
              <w:t>账</w:t>
            </w:r>
            <w:r>
              <w:rPr>
                <w:rFonts w:ascii="宋体" w:eastAsia="宋体" w:hAnsi="宋体" w:cs="Times New Roman"/>
                <w:szCs w:val="21"/>
              </w:rPr>
              <w:t>时，从</w:t>
            </w:r>
            <w:r>
              <w:rPr>
                <w:rFonts w:ascii="宋体" w:eastAsia="宋体" w:hAnsi="宋体" w:cs="Times New Roman" w:hint="eastAsia"/>
                <w:szCs w:val="21"/>
              </w:rPr>
              <w:t>系统</w:t>
            </w:r>
            <w:r>
              <w:rPr>
                <w:rFonts w:ascii="宋体" w:eastAsia="宋体" w:hAnsi="宋体" w:cs="Times New Roman"/>
                <w:szCs w:val="21"/>
              </w:rPr>
              <w:t>菜单中选择期初建账功能，</w:t>
            </w:r>
            <w:r>
              <w:rPr>
                <w:rFonts w:ascii="宋体" w:eastAsia="宋体" w:hAnsi="宋体" w:cs="Times New Roman" w:hint="eastAsia"/>
                <w:szCs w:val="21"/>
              </w:rPr>
              <w:t>系统</w:t>
            </w:r>
            <w:r>
              <w:rPr>
                <w:rFonts w:ascii="宋体" w:eastAsia="宋体" w:hAnsi="宋体" w:cs="Times New Roman"/>
                <w:szCs w:val="21"/>
              </w:rPr>
              <w:t>显示期初建账界面</w:t>
            </w:r>
          </w:p>
        </w:tc>
      </w:tr>
      <w:tr w:rsidR="000154A1" w:rsidRPr="0084750D" w14:paraId="741650ED" w14:textId="77777777" w:rsidTr="000154A1">
        <w:trPr>
          <w:trHeight w:val="898"/>
        </w:trPr>
        <w:tc>
          <w:tcPr>
            <w:tcW w:w="2694" w:type="dxa"/>
          </w:tcPr>
          <w:p w14:paraId="56DB5746" w14:textId="4965A58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B</w:t>
            </w:r>
            <w:r>
              <w:rPr>
                <w:rFonts w:ascii="宋体" w:eastAsia="宋体" w:hAnsi="宋体" w:cs="Times New Roman" w:hint="eastAsia"/>
                <w:szCs w:val="21"/>
              </w:rPr>
              <w:t>ulid</w:t>
            </w:r>
            <w:r>
              <w:rPr>
                <w:rFonts w:ascii="宋体" w:eastAsia="宋体" w:hAnsi="宋体" w:cs="Times New Roman"/>
                <w:szCs w:val="21"/>
              </w:rPr>
              <w:t>.SignIn</w:t>
            </w:r>
          </w:p>
        </w:tc>
        <w:tc>
          <w:tcPr>
            <w:tcW w:w="5737" w:type="dxa"/>
          </w:tcPr>
          <w:p w14:paraId="37AFF352" w14:textId="2EA4AD09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财务人员登录后，</w:t>
            </w:r>
            <w:r>
              <w:rPr>
                <w:rFonts w:ascii="宋体" w:eastAsia="宋体" w:hAnsi="宋体" w:cs="Times New Roman" w:hint="eastAsia"/>
                <w:szCs w:val="21"/>
              </w:rPr>
              <w:t>系统</w:t>
            </w:r>
            <w:r>
              <w:rPr>
                <w:rFonts w:ascii="宋体" w:eastAsia="宋体" w:hAnsi="宋体" w:cs="Times New Roman"/>
                <w:szCs w:val="21"/>
              </w:rPr>
              <w:t>显示菜单，</w:t>
            </w:r>
            <w:r>
              <w:rPr>
                <w:rFonts w:ascii="宋体" w:eastAsia="宋体" w:hAnsi="宋体" w:cs="Times New Roman" w:hint="eastAsia"/>
                <w:szCs w:val="21"/>
              </w:rPr>
              <w:t>参见</w:t>
            </w:r>
            <w:r>
              <w:rPr>
                <w:rFonts w:ascii="宋体" w:eastAsia="宋体" w:hAnsi="宋体" w:cs="Times New Roman"/>
                <w:szCs w:val="21"/>
              </w:rPr>
              <w:t>Sign.SignIn</w:t>
            </w:r>
          </w:p>
        </w:tc>
      </w:tr>
      <w:tr w:rsidR="0084750D" w:rsidRPr="0084750D" w14:paraId="13CCCBEC" w14:textId="77777777" w:rsidTr="000154A1">
        <w:tc>
          <w:tcPr>
            <w:tcW w:w="2694" w:type="dxa"/>
          </w:tcPr>
          <w:p w14:paraId="62E6D37A" w14:textId="72C5F068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Build</w:t>
            </w:r>
            <w:r w:rsidRPr="0084750D">
              <w:rPr>
                <w:rFonts w:ascii="宋体" w:eastAsia="宋体" w:hAnsi="宋体" w:cs="Times New Roman"/>
                <w:szCs w:val="21"/>
              </w:rPr>
              <w:t>.Show.List</w:t>
            </w:r>
          </w:p>
        </w:tc>
        <w:tc>
          <w:tcPr>
            <w:tcW w:w="5737" w:type="dxa"/>
          </w:tcPr>
          <w:p w14:paraId="4C4BD23A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在财务人员输入信息时，系统显示信息列表</w:t>
            </w:r>
          </w:p>
        </w:tc>
      </w:tr>
      <w:tr w:rsidR="0084750D" w:rsidRPr="0084750D" w14:paraId="00DFEF3A" w14:textId="77777777" w:rsidTr="000154A1">
        <w:tc>
          <w:tcPr>
            <w:tcW w:w="2694" w:type="dxa"/>
          </w:tcPr>
          <w:p w14:paraId="32B7CFD6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Build.Check.Member</w:t>
            </w:r>
          </w:p>
          <w:p w14:paraId="50AD19EF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1BC8D3D2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Build.Check.Org</w:t>
            </w:r>
          </w:p>
          <w:p w14:paraId="0272EBA5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0DC6CFF1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Build.Check.Car</w:t>
            </w:r>
          </w:p>
          <w:p w14:paraId="1F24107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459893C0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Bulid.Check.Inventory</w:t>
            </w:r>
          </w:p>
          <w:p w14:paraId="09690385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099E82CB" w14:textId="77777777" w:rsid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Build.Check.Account</w:t>
            </w:r>
          </w:p>
          <w:p w14:paraId="210C6DAE" w14:textId="77777777" w:rsidR="00C7599B" w:rsidRDefault="00C7599B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1CB8C5D5" w14:textId="407A80B6" w:rsidR="00C7599B" w:rsidRPr="0084750D" w:rsidRDefault="00C7599B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Build.Check.Incomplete</w:t>
            </w:r>
          </w:p>
        </w:tc>
        <w:tc>
          <w:tcPr>
            <w:tcW w:w="5737" w:type="dxa"/>
          </w:tcPr>
          <w:p w14:paraId="778A3EEA" w14:textId="575E570C" w:rsidR="0084750D" w:rsidRPr="0084750D" w:rsidRDefault="00C7599B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在财务人员输入下一条信息前</w:t>
            </w:r>
            <w:r w:rsidR="0084750D" w:rsidRPr="0084750D">
              <w:rPr>
                <w:rFonts w:ascii="宋体" w:eastAsia="宋体" w:hAnsi="宋体" w:cs="Times New Roman" w:hint="eastAsia"/>
                <w:szCs w:val="21"/>
              </w:rPr>
              <w:t>，如果财务人员未输入人员信息，系统提示未输入人员信息</w:t>
            </w:r>
          </w:p>
          <w:p w14:paraId="0D9C7C3D" w14:textId="4194FAC8" w:rsidR="0084750D" w:rsidRPr="0084750D" w:rsidRDefault="00C7599B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在财务人员输入下一条信息前</w:t>
            </w:r>
            <w:r w:rsidR="0084750D" w:rsidRPr="0084750D">
              <w:rPr>
                <w:rFonts w:ascii="宋体" w:eastAsia="宋体" w:hAnsi="宋体" w:cs="Times New Roman" w:hint="eastAsia"/>
                <w:szCs w:val="21"/>
              </w:rPr>
              <w:t>，如果财务人员未输入机构信息，系统提示未输入人员信息</w:t>
            </w:r>
          </w:p>
          <w:p w14:paraId="4756F2EC" w14:textId="7ED64B33" w:rsidR="0084750D" w:rsidRPr="0084750D" w:rsidRDefault="00C7599B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在财务人员输入下一条信息前</w:t>
            </w:r>
            <w:r w:rsidR="0084750D" w:rsidRPr="0084750D">
              <w:rPr>
                <w:rFonts w:ascii="宋体" w:eastAsia="宋体" w:hAnsi="宋体" w:cs="Times New Roman" w:hint="eastAsia"/>
                <w:szCs w:val="21"/>
              </w:rPr>
              <w:t>，如果财务人员未输入车辆信息，系统提示未输入人员信息</w:t>
            </w:r>
          </w:p>
          <w:p w14:paraId="6DB21B80" w14:textId="05ECA857" w:rsidR="0084750D" w:rsidRPr="0084750D" w:rsidRDefault="00C7599B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在财务人员输入下一条信息前</w:t>
            </w:r>
            <w:r w:rsidR="0084750D" w:rsidRPr="0084750D">
              <w:rPr>
                <w:rFonts w:ascii="宋体" w:eastAsia="宋体" w:hAnsi="宋体" w:cs="Times New Roman" w:hint="eastAsia"/>
                <w:szCs w:val="21"/>
              </w:rPr>
              <w:t>，如果财务人员未输入库存信息，系统提示未输入人员信息</w:t>
            </w:r>
          </w:p>
          <w:p w14:paraId="36A89804" w14:textId="2C77BE48" w:rsidR="0084750D" w:rsidRDefault="00C7599B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在财务人员输入下一条信息前</w:t>
            </w:r>
            <w:r w:rsidR="0084750D" w:rsidRPr="0084750D">
              <w:rPr>
                <w:rFonts w:ascii="宋体" w:eastAsia="宋体" w:hAnsi="宋体" w:cs="Times New Roman" w:hint="eastAsia"/>
                <w:szCs w:val="21"/>
              </w:rPr>
              <w:t>，如果财务人员未输入银行账户信息，系统提示未输入人员信息</w:t>
            </w:r>
          </w:p>
          <w:p w14:paraId="64D6008C" w14:textId="40C958B7" w:rsidR="00C7599B" w:rsidRPr="0084750D" w:rsidRDefault="00C7599B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在财务人员输入下一条信息前，如果这一条信息没有输入完全，系统提示信息输入不完全</w:t>
            </w:r>
          </w:p>
        </w:tc>
      </w:tr>
      <w:tr w:rsidR="0084750D" w:rsidRPr="0084750D" w14:paraId="15E52F75" w14:textId="77777777" w:rsidTr="000154A1">
        <w:tc>
          <w:tcPr>
            <w:tcW w:w="2694" w:type="dxa"/>
          </w:tcPr>
          <w:p w14:paraId="29E93AEB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Build</w:t>
            </w:r>
            <w:r w:rsidRPr="0084750D">
              <w:rPr>
                <w:rFonts w:ascii="宋体" w:eastAsia="宋体" w:hAnsi="宋体" w:cs="Times New Roman"/>
                <w:szCs w:val="21"/>
              </w:rPr>
              <w:t>.End</w:t>
            </w:r>
          </w:p>
          <w:p w14:paraId="738621B6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Build.End.Update</w:t>
            </w:r>
          </w:p>
          <w:p w14:paraId="7BC82E60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49A806A5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Build.End.Close</w:t>
            </w:r>
          </w:p>
        </w:tc>
        <w:tc>
          <w:tcPr>
            <w:tcW w:w="5737" w:type="dxa"/>
          </w:tcPr>
          <w:p w14:paraId="4E13C5D3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系统应该允许财务人员结束期初建账</w:t>
            </w:r>
          </w:p>
          <w:p w14:paraId="6799205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在财务人员要求结束期初建账时，系统更新数据，参见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Build</w:t>
            </w:r>
            <w:r w:rsidRPr="0084750D">
              <w:rPr>
                <w:rFonts w:ascii="宋体" w:eastAsia="宋体" w:hAnsi="宋体" w:cs="Times New Roman"/>
                <w:szCs w:val="21"/>
              </w:rPr>
              <w:t>.Update</w:t>
            </w:r>
          </w:p>
          <w:p w14:paraId="787AB0FF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在财务人员结束期初建账后，系统关闭期初建账任务，参见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B</w:t>
            </w:r>
            <w:r w:rsidRPr="0084750D">
              <w:rPr>
                <w:rFonts w:ascii="宋体" w:eastAsia="宋体" w:hAnsi="宋体" w:cs="Times New Roman"/>
                <w:szCs w:val="21"/>
              </w:rPr>
              <w:t>uild.Close</w:t>
            </w:r>
          </w:p>
        </w:tc>
      </w:tr>
      <w:tr w:rsidR="0084750D" w:rsidRPr="0084750D" w14:paraId="70F32DCF" w14:textId="77777777" w:rsidTr="000154A1">
        <w:tc>
          <w:tcPr>
            <w:tcW w:w="2694" w:type="dxa"/>
          </w:tcPr>
          <w:p w14:paraId="145A690F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Build</w:t>
            </w:r>
            <w:r w:rsidRPr="0084750D">
              <w:rPr>
                <w:rFonts w:ascii="宋体" w:eastAsia="宋体" w:hAnsi="宋体" w:cs="Times New Roman"/>
                <w:szCs w:val="21"/>
              </w:rPr>
              <w:t>.Update</w:t>
            </w:r>
          </w:p>
          <w:p w14:paraId="6B7D17D9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Build.Update.Log</w:t>
            </w:r>
          </w:p>
          <w:p w14:paraId="3908D0E6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Build.Update.Member</w:t>
            </w:r>
          </w:p>
          <w:p w14:paraId="2242E524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Build.Update.Org</w:t>
            </w:r>
          </w:p>
          <w:p w14:paraId="7B5D6AE5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Build.Update.Car</w:t>
            </w:r>
          </w:p>
          <w:p w14:paraId="49DAC4B5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Build.Update.Inventory</w:t>
            </w:r>
          </w:p>
          <w:p w14:paraId="68B934C9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Build.Update.Account</w:t>
            </w:r>
          </w:p>
        </w:tc>
        <w:tc>
          <w:tcPr>
            <w:tcW w:w="5737" w:type="dxa"/>
          </w:tcPr>
          <w:p w14:paraId="242AE57A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系统更新重要数据</w:t>
            </w:r>
          </w:p>
          <w:p w14:paraId="1CB246B9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系统更新操作日志</w:t>
            </w:r>
          </w:p>
          <w:p w14:paraId="7E4FF30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系统更新人员信息</w:t>
            </w:r>
          </w:p>
          <w:p w14:paraId="5C2B7337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系统更新机构信息</w:t>
            </w:r>
          </w:p>
          <w:p w14:paraId="09EFE1D2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系统更新车辆信息</w:t>
            </w:r>
          </w:p>
          <w:p w14:paraId="52B6EAC9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系统更新库存信息</w:t>
            </w:r>
          </w:p>
          <w:p w14:paraId="4E5A1562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系统更新银行账户信息</w:t>
            </w:r>
          </w:p>
        </w:tc>
      </w:tr>
      <w:tr w:rsidR="0084750D" w:rsidRPr="0084750D" w14:paraId="5FA550CD" w14:textId="77777777" w:rsidTr="000154A1">
        <w:tc>
          <w:tcPr>
            <w:tcW w:w="2694" w:type="dxa"/>
          </w:tcPr>
          <w:p w14:paraId="3C315CE7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B</w:t>
            </w:r>
            <w:r w:rsidRPr="0084750D">
              <w:rPr>
                <w:rFonts w:ascii="宋体" w:eastAsia="宋体" w:hAnsi="宋体" w:cs="Times New Roman"/>
                <w:szCs w:val="21"/>
              </w:rPr>
              <w:t>uild.Close</w:t>
            </w:r>
          </w:p>
        </w:tc>
        <w:tc>
          <w:tcPr>
            <w:tcW w:w="5737" w:type="dxa"/>
          </w:tcPr>
          <w:p w14:paraId="4CC5E9C0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系统关闭期初建账任务，等待财务人员接下来的操作</w:t>
            </w:r>
          </w:p>
        </w:tc>
      </w:tr>
    </w:tbl>
    <w:p w14:paraId="6419B172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</w:p>
    <w:p w14:paraId="48B94E9C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3.2.20成本管理</w:t>
      </w:r>
    </w:p>
    <w:p w14:paraId="08099B9B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3.2.20.1特性描述</w:t>
      </w:r>
    </w:p>
    <w:p w14:paraId="73A3301E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在公司需要统计成本时，一个经过验证的财务人员开始合计成本，完成付款信息输入和成本合计</w:t>
      </w:r>
    </w:p>
    <w:p w14:paraId="5679F28C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优先级=高</w:t>
      </w:r>
    </w:p>
    <w:p w14:paraId="1F5AC43F" w14:textId="77777777" w:rsid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lastRenderedPageBreak/>
        <w:t>3.2.20.2刺激/响应序列</w:t>
      </w:r>
    </w:p>
    <w:p w14:paraId="2EA553DC" w14:textId="77777777" w:rsidR="00C34D96" w:rsidRDefault="00C34D96" w:rsidP="00C34D96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财务人员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登录</w:t>
      </w:r>
    </w:p>
    <w:p w14:paraId="178EF8B0" w14:textId="77777777" w:rsidR="00C34D96" w:rsidRDefault="00C34D96" w:rsidP="00C34D96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显示菜单</w:t>
      </w:r>
    </w:p>
    <w:p w14:paraId="62E742A4" w14:textId="2B725D36" w:rsidR="00C34D96" w:rsidRDefault="00C34D96" w:rsidP="00C34D96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财务人员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从菜单中选择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成本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管理</w:t>
      </w:r>
      <w:r w:rsidR="00816979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功能</w:t>
      </w:r>
    </w:p>
    <w:p w14:paraId="1559BC9B" w14:textId="2DFD12D0" w:rsidR="00C34D96" w:rsidRPr="0084750D" w:rsidRDefault="00C34D96" w:rsidP="00C34D96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显示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成本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管理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界面</w:t>
      </w:r>
    </w:p>
    <w:p w14:paraId="78276120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刺激：财务人员输入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付款日期、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付款金额、付款人、付款账号、条目及备注</w:t>
      </w:r>
    </w:p>
    <w:p w14:paraId="19C60A54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响应：系统显示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付款日期、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付款金额、付款人、付款账号、条目及备注</w:t>
      </w:r>
    </w:p>
    <w:p w14:paraId="5D86FC2D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刺激：财务人员完成输入</w:t>
      </w:r>
    </w:p>
    <w:p w14:paraId="1E852503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响应：系统计算总成本</w:t>
      </w:r>
    </w:p>
    <w:p w14:paraId="74E9B5AF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刺激：财务人员完成成本管理</w:t>
      </w:r>
    </w:p>
    <w:p w14:paraId="44EBF35C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响应：系统关闭当前任务，等待财务人员接下来的操作</w:t>
      </w:r>
    </w:p>
    <w:p w14:paraId="2AE3E2C5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3.2.20.3相关功能需求</w:t>
      </w:r>
    </w:p>
    <w:tbl>
      <w:tblPr>
        <w:tblStyle w:val="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5800"/>
      </w:tblGrid>
      <w:tr w:rsidR="000154A1" w:rsidRPr="0084750D" w14:paraId="1B97B090" w14:textId="77777777" w:rsidTr="000154A1">
        <w:trPr>
          <w:trHeight w:val="720"/>
        </w:trPr>
        <w:tc>
          <w:tcPr>
            <w:tcW w:w="2526" w:type="dxa"/>
          </w:tcPr>
          <w:p w14:paraId="037F6AF3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Cost</w:t>
            </w:r>
            <w:r w:rsidRPr="0084750D">
              <w:rPr>
                <w:rFonts w:ascii="宋体" w:eastAsia="宋体" w:hAnsi="宋体" w:cs="Times New Roman"/>
                <w:szCs w:val="21"/>
              </w:rPr>
              <w:t>.Input</w:t>
            </w:r>
          </w:p>
          <w:p w14:paraId="4A36956A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Cost.Input.Invalid</w:t>
            </w:r>
          </w:p>
          <w:p w14:paraId="2B0ED2A2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60C77F37" w14:textId="77777777" w:rsidR="000154A1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Cost.Input.Modify</w:t>
            </w:r>
          </w:p>
          <w:p w14:paraId="60685006" w14:textId="77777777" w:rsidR="000154A1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60832B52" w14:textId="77777777" w:rsidR="000154A1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Cost.Input.Choose.Menu</w:t>
            </w:r>
          </w:p>
          <w:p w14:paraId="72B3637F" w14:textId="1CD2D75D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800" w:type="dxa"/>
          </w:tcPr>
          <w:p w14:paraId="66FCE663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系统应该允许财务人员在管理成本中使用键盘输入</w:t>
            </w:r>
          </w:p>
          <w:p w14:paraId="0F1F497F" w14:textId="77777777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在财务人员输入日期后，如果日期不合理，系统提示日期错误，参见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Cost</w:t>
            </w:r>
            <w:r w:rsidRPr="0084750D">
              <w:rPr>
                <w:rFonts w:ascii="宋体" w:eastAsia="宋体" w:hAnsi="宋体" w:cs="Times New Roman"/>
                <w:szCs w:val="21"/>
              </w:rPr>
              <w:t>.Check.Date</w:t>
            </w:r>
          </w:p>
          <w:p w14:paraId="5F9CD4D0" w14:textId="77777777" w:rsidR="000154A1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在财务人员未完成付款信息输入时，系统应该允许财务人员修改付款信息</w:t>
            </w:r>
          </w:p>
          <w:p w14:paraId="3E534555" w14:textId="5D6EA4E0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财务人员管理成本时，</w:t>
            </w:r>
            <w:r>
              <w:rPr>
                <w:rFonts w:ascii="宋体" w:eastAsia="宋体" w:hAnsi="宋体" w:cs="Times New Roman" w:hint="eastAsia"/>
                <w:szCs w:val="21"/>
              </w:rPr>
              <w:t>从系统</w:t>
            </w:r>
            <w:r>
              <w:rPr>
                <w:rFonts w:ascii="宋体" w:eastAsia="宋体" w:hAnsi="宋体" w:cs="Times New Roman"/>
                <w:szCs w:val="21"/>
              </w:rPr>
              <w:t>菜单中选择成本管理功能，</w:t>
            </w:r>
            <w:r>
              <w:rPr>
                <w:rFonts w:ascii="宋体" w:eastAsia="宋体" w:hAnsi="宋体" w:cs="Times New Roman" w:hint="eastAsia"/>
                <w:szCs w:val="21"/>
              </w:rPr>
              <w:t>系统</w:t>
            </w:r>
            <w:r>
              <w:rPr>
                <w:rFonts w:ascii="宋体" w:eastAsia="宋体" w:hAnsi="宋体" w:cs="Times New Roman"/>
                <w:szCs w:val="21"/>
              </w:rPr>
              <w:t>显示成本管理界面</w:t>
            </w:r>
          </w:p>
        </w:tc>
      </w:tr>
      <w:tr w:rsidR="000154A1" w:rsidRPr="0084750D" w14:paraId="79AA2B3A" w14:textId="77777777" w:rsidTr="000154A1">
        <w:trPr>
          <w:trHeight w:val="720"/>
        </w:trPr>
        <w:tc>
          <w:tcPr>
            <w:tcW w:w="2526" w:type="dxa"/>
          </w:tcPr>
          <w:p w14:paraId="76CE19B3" w14:textId="2EBD7005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Cost.Sign</w:t>
            </w:r>
          </w:p>
        </w:tc>
        <w:tc>
          <w:tcPr>
            <w:tcW w:w="5800" w:type="dxa"/>
          </w:tcPr>
          <w:p w14:paraId="5BBCEBAD" w14:textId="08AE9F96" w:rsidR="000154A1" w:rsidRPr="0084750D" w:rsidRDefault="000154A1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财务人员登录后，</w:t>
            </w:r>
            <w:r>
              <w:rPr>
                <w:rFonts w:ascii="宋体" w:eastAsia="宋体" w:hAnsi="宋体" w:cs="Times New Roman" w:hint="eastAsia"/>
                <w:szCs w:val="21"/>
              </w:rPr>
              <w:t>系统</w:t>
            </w:r>
            <w:r>
              <w:rPr>
                <w:rFonts w:ascii="宋体" w:eastAsia="宋体" w:hAnsi="宋体" w:cs="Times New Roman"/>
                <w:szCs w:val="21"/>
              </w:rPr>
              <w:t>显示菜单，</w:t>
            </w:r>
            <w:r>
              <w:rPr>
                <w:rFonts w:ascii="宋体" w:eastAsia="宋体" w:hAnsi="宋体" w:cs="Times New Roman" w:hint="eastAsia"/>
                <w:szCs w:val="21"/>
              </w:rPr>
              <w:t>参见</w:t>
            </w:r>
            <w:r>
              <w:rPr>
                <w:rFonts w:ascii="宋体" w:eastAsia="宋体" w:hAnsi="宋体" w:cs="Times New Roman"/>
                <w:szCs w:val="21"/>
              </w:rPr>
              <w:t>Sign.SignIn</w:t>
            </w:r>
          </w:p>
        </w:tc>
      </w:tr>
      <w:tr w:rsidR="0084750D" w:rsidRPr="0084750D" w14:paraId="4CC28975" w14:textId="77777777" w:rsidTr="000154A1">
        <w:tc>
          <w:tcPr>
            <w:tcW w:w="2526" w:type="dxa"/>
          </w:tcPr>
          <w:p w14:paraId="255D4042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Cost</w:t>
            </w:r>
            <w:r w:rsidRPr="0084750D">
              <w:rPr>
                <w:rFonts w:ascii="宋体" w:eastAsia="宋体" w:hAnsi="宋体" w:cs="Times New Roman"/>
                <w:szCs w:val="21"/>
              </w:rPr>
              <w:t>.Entry.Wage</w:t>
            </w:r>
          </w:p>
          <w:p w14:paraId="0576E372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800" w:type="dxa"/>
          </w:tcPr>
          <w:p w14:paraId="3D003A1F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在财务人员选择条目中的人员工资后，系统应该允许财务人员查看人员信息</w:t>
            </w:r>
          </w:p>
        </w:tc>
      </w:tr>
      <w:tr w:rsidR="0084750D" w:rsidRPr="0084750D" w14:paraId="50F5C407" w14:textId="77777777" w:rsidTr="000154A1">
        <w:tc>
          <w:tcPr>
            <w:tcW w:w="2526" w:type="dxa"/>
          </w:tcPr>
          <w:p w14:paraId="5E20314F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</w:t>
            </w:r>
            <w:r w:rsidRPr="0084750D">
              <w:rPr>
                <w:rFonts w:ascii="宋体" w:eastAsia="宋体" w:hAnsi="宋体" w:cs="Times New Roman"/>
                <w:szCs w:val="21"/>
              </w:rPr>
              <w:t>ost.Remark.Wage</w:t>
            </w:r>
          </w:p>
          <w:p w14:paraId="14107B71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575C6C6D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Cost.Remark.Rent</w:t>
            </w:r>
          </w:p>
        </w:tc>
        <w:tc>
          <w:tcPr>
            <w:tcW w:w="5800" w:type="dxa"/>
          </w:tcPr>
          <w:p w14:paraId="0FB86B4A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在财务人员选择条目中的人员工资后，系统应该根据付款时间填入工资月份</w:t>
            </w:r>
          </w:p>
          <w:p w14:paraId="30F8B99F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财务人员选择条目中的租金后，系统应该根据付款时间填入租金年份</w:t>
            </w:r>
          </w:p>
        </w:tc>
      </w:tr>
      <w:tr w:rsidR="0084750D" w:rsidRPr="0084750D" w14:paraId="3F5125F4" w14:textId="77777777" w:rsidTr="000154A1">
        <w:tc>
          <w:tcPr>
            <w:tcW w:w="2526" w:type="dxa"/>
          </w:tcPr>
          <w:p w14:paraId="7F6E3461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Cost</w:t>
            </w:r>
            <w:r w:rsidRPr="0084750D">
              <w:rPr>
                <w:rFonts w:ascii="宋体" w:eastAsia="宋体" w:hAnsi="宋体" w:cs="Times New Roman"/>
                <w:szCs w:val="21"/>
              </w:rPr>
              <w:t>.Calculate.Sum</w:t>
            </w:r>
          </w:p>
        </w:tc>
        <w:tc>
          <w:tcPr>
            <w:tcW w:w="5800" w:type="dxa"/>
          </w:tcPr>
          <w:p w14:paraId="41DC6666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在财务人员完成输入付款信息后，系统计算总成本</w:t>
            </w:r>
          </w:p>
        </w:tc>
      </w:tr>
      <w:tr w:rsidR="0084750D" w:rsidRPr="0084750D" w14:paraId="1D078F16" w14:textId="77777777" w:rsidTr="000154A1">
        <w:tc>
          <w:tcPr>
            <w:tcW w:w="2526" w:type="dxa"/>
          </w:tcPr>
          <w:p w14:paraId="2729E5BF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</w:t>
            </w:r>
            <w:r w:rsidRPr="0084750D">
              <w:rPr>
                <w:rFonts w:ascii="宋体" w:eastAsia="宋体" w:hAnsi="宋体" w:cs="Times New Roman"/>
                <w:szCs w:val="21"/>
              </w:rPr>
              <w:t>st.Check.Date</w:t>
            </w:r>
          </w:p>
          <w:p w14:paraId="0D5F9DA4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282F5A7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Cost.Check.Null</w:t>
            </w:r>
          </w:p>
          <w:p w14:paraId="3BAE88C8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31C23CAB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Cost.Check.Amount</w:t>
            </w:r>
          </w:p>
        </w:tc>
        <w:tc>
          <w:tcPr>
            <w:tcW w:w="5800" w:type="dxa"/>
          </w:tcPr>
          <w:p w14:paraId="039E4810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在财务人员输入日期后，如果日期年月不是本年月，系统提示日期输入错误</w:t>
            </w:r>
          </w:p>
          <w:p w14:paraId="6A3F3C6A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在财务人员完成付款信息输入后，如果信息为输入完全，系统提示信息不完全</w:t>
            </w:r>
          </w:p>
          <w:p w14:paraId="16FDADF7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在财务人员输入付款金额后，如果付款金额为负数，系统将付款金额改为正数</w:t>
            </w:r>
          </w:p>
        </w:tc>
      </w:tr>
      <w:tr w:rsidR="0084750D" w:rsidRPr="0084750D" w14:paraId="42A43AE8" w14:textId="77777777" w:rsidTr="000154A1">
        <w:tc>
          <w:tcPr>
            <w:tcW w:w="2526" w:type="dxa"/>
          </w:tcPr>
          <w:p w14:paraId="4608F4DE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</w:t>
            </w:r>
            <w:r w:rsidRPr="0084750D">
              <w:rPr>
                <w:rFonts w:ascii="宋体" w:eastAsia="宋体" w:hAnsi="宋体" w:cs="Times New Roman"/>
                <w:szCs w:val="21"/>
              </w:rPr>
              <w:t>st.End</w:t>
            </w:r>
          </w:p>
          <w:p w14:paraId="60A6B320" w14:textId="77777777" w:rsid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Cost.End.Update</w:t>
            </w:r>
          </w:p>
          <w:p w14:paraId="09D938F7" w14:textId="77777777" w:rsidR="00720064" w:rsidRPr="0084750D" w:rsidRDefault="00720064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7632C197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Cost.End.Close</w:t>
            </w:r>
          </w:p>
        </w:tc>
        <w:tc>
          <w:tcPr>
            <w:tcW w:w="5800" w:type="dxa"/>
          </w:tcPr>
          <w:p w14:paraId="1439BE6F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系统应该允许财务人员要求结束成本管理任务</w:t>
            </w:r>
          </w:p>
          <w:p w14:paraId="064B767A" w14:textId="1D52BAE9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在财务人员要求结束成本管理时，系统应该更新数据</w:t>
            </w:r>
            <w:r w:rsidR="00720064">
              <w:rPr>
                <w:rFonts w:ascii="宋体" w:eastAsia="宋体" w:hAnsi="宋体" w:cs="Times New Roman"/>
                <w:szCs w:val="21"/>
              </w:rPr>
              <w:t>,将付款单交给总经理审批</w:t>
            </w:r>
          </w:p>
          <w:p w14:paraId="180CEB1B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在财务人员结束成本管理是，系统关闭成本管理任务，参见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C</w:t>
            </w:r>
            <w:r w:rsidRPr="0084750D">
              <w:rPr>
                <w:rFonts w:ascii="宋体" w:eastAsia="宋体" w:hAnsi="宋体" w:cs="Times New Roman"/>
                <w:szCs w:val="21"/>
              </w:rPr>
              <w:t>ost.Close</w:t>
            </w:r>
          </w:p>
        </w:tc>
      </w:tr>
      <w:tr w:rsidR="0084750D" w:rsidRPr="0084750D" w14:paraId="3CBF70D9" w14:textId="77777777" w:rsidTr="000154A1">
        <w:tc>
          <w:tcPr>
            <w:tcW w:w="2526" w:type="dxa"/>
          </w:tcPr>
          <w:p w14:paraId="3174B6CA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Cost.Update</w:t>
            </w:r>
          </w:p>
          <w:p w14:paraId="65953B6C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Cost.Update.Log</w:t>
            </w:r>
          </w:p>
        </w:tc>
        <w:tc>
          <w:tcPr>
            <w:tcW w:w="5800" w:type="dxa"/>
          </w:tcPr>
          <w:p w14:paraId="2915887C" w14:textId="7256F9CE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系统更新付款单</w:t>
            </w:r>
            <w:r w:rsidR="00C7599B">
              <w:rPr>
                <w:rFonts w:ascii="宋体" w:eastAsia="宋体" w:hAnsi="宋体" w:cs="Times New Roman" w:hint="eastAsia"/>
                <w:szCs w:val="21"/>
              </w:rPr>
              <w:t>，系统将付款单提交给总经理审批</w:t>
            </w:r>
          </w:p>
          <w:p w14:paraId="3A21C641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系统更新操作日志</w:t>
            </w:r>
          </w:p>
        </w:tc>
      </w:tr>
      <w:tr w:rsidR="0084750D" w:rsidRPr="0084750D" w14:paraId="09CF4F1C" w14:textId="77777777" w:rsidTr="000154A1">
        <w:tc>
          <w:tcPr>
            <w:tcW w:w="2526" w:type="dxa"/>
          </w:tcPr>
          <w:p w14:paraId="17590861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</w:t>
            </w:r>
            <w:r w:rsidRPr="0084750D">
              <w:rPr>
                <w:rFonts w:ascii="宋体" w:eastAsia="宋体" w:hAnsi="宋体" w:cs="Times New Roman"/>
                <w:szCs w:val="21"/>
              </w:rPr>
              <w:t>ost.Close</w:t>
            </w:r>
          </w:p>
        </w:tc>
        <w:tc>
          <w:tcPr>
            <w:tcW w:w="5800" w:type="dxa"/>
          </w:tcPr>
          <w:p w14:paraId="4DA33905" w14:textId="77777777" w:rsidR="0084750D" w:rsidRPr="0084750D" w:rsidRDefault="0084750D" w:rsidP="0084750D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系统关闭成本管理任务，等待财务人员接下俩的操作</w:t>
            </w:r>
          </w:p>
        </w:tc>
      </w:tr>
    </w:tbl>
    <w:p w14:paraId="711A93ED" w14:textId="77777777" w:rsidR="0084750D" w:rsidRDefault="0084750D" w:rsidP="0084750D">
      <w:pPr>
        <w:spacing w:line="120" w:lineRule="auto"/>
        <w:rPr>
          <w:rFonts w:asciiTheme="minorEastAsia" w:eastAsiaTheme="minorEastAsia" w:hAnsiTheme="minorEastAsia"/>
          <w:sz w:val="21"/>
          <w:szCs w:val="21"/>
        </w:rPr>
      </w:pPr>
    </w:p>
    <w:p w14:paraId="23A9D220" w14:textId="77777777" w:rsid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  <w:t>3.2.</w:t>
      </w: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21</w:t>
      </w:r>
      <w:r w:rsidRPr="0084750D"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  <w:t>查看</w:t>
      </w: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统计分析</w:t>
      </w:r>
    </w:p>
    <w:p w14:paraId="15DFA5EF" w14:textId="77777777" w:rsidR="00F22A6B" w:rsidRPr="0084750D" w:rsidRDefault="00F22A6B" w:rsidP="00F22A6B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.2.21.1特性描述</w:t>
      </w:r>
    </w:p>
    <w:p w14:paraId="3FED8D6D" w14:textId="77777777" w:rsidR="00F22A6B" w:rsidRPr="0084750D" w:rsidRDefault="00F22A6B" w:rsidP="00F22A6B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一个经过验证的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财务人员或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总经理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查看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成本收益表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或经营状态表</w:t>
      </w:r>
    </w:p>
    <w:p w14:paraId="17577301" w14:textId="77777777" w:rsidR="00F22A6B" w:rsidRPr="0084750D" w:rsidRDefault="00F22A6B" w:rsidP="00F22A6B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lastRenderedPageBreak/>
        <w:t xml:space="preserve">   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优先级=低</w:t>
      </w:r>
    </w:p>
    <w:p w14:paraId="10E3B021" w14:textId="77777777" w:rsidR="00F22A6B" w:rsidRDefault="00F22A6B" w:rsidP="00F22A6B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.2.21.2刺激、响应序列</w:t>
      </w:r>
    </w:p>
    <w:p w14:paraId="09E88F66" w14:textId="77777777" w:rsidR="00F22A6B" w:rsidRDefault="00F22A6B" w:rsidP="00F22A6B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财务人员或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总经理</w:t>
      </w:r>
    </w:p>
    <w:p w14:paraId="39D1F261" w14:textId="77777777" w:rsidR="00F22A6B" w:rsidRPr="0084750D" w:rsidRDefault="00F22A6B" w:rsidP="00F22A6B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响应：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系统显示菜单</w:t>
      </w:r>
    </w:p>
    <w:p w14:paraId="464C412A" w14:textId="77777777" w:rsidR="00F22A6B" w:rsidRPr="0084750D" w:rsidRDefault="00F22A6B" w:rsidP="00F22A6B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财务人员或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总经理选择一个成本收益表</w:t>
      </w:r>
    </w:p>
    <w:p w14:paraId="766CBE7F" w14:textId="77777777" w:rsidR="00F22A6B" w:rsidRPr="0084750D" w:rsidRDefault="00F22A6B" w:rsidP="00F22A6B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系统显示成本收益表</w:t>
      </w:r>
    </w:p>
    <w:p w14:paraId="44D510F6" w14:textId="77777777" w:rsidR="00F22A6B" w:rsidRPr="0084750D" w:rsidRDefault="00F22A6B" w:rsidP="00F22A6B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财务人员或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总经理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选择一个经营状态表</w:t>
      </w:r>
    </w:p>
    <w:p w14:paraId="3CF88CE7" w14:textId="77777777" w:rsidR="00F22A6B" w:rsidRPr="0084750D" w:rsidRDefault="00F22A6B" w:rsidP="00F22A6B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系统显示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经营状态表</w:t>
      </w:r>
    </w:p>
    <w:p w14:paraId="26424419" w14:textId="77777777" w:rsidR="00F22A6B" w:rsidRPr="0084750D" w:rsidRDefault="00F22A6B" w:rsidP="00F22A6B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3.2.21.3相关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功能需求</w:t>
      </w:r>
    </w:p>
    <w:tbl>
      <w:tblPr>
        <w:tblStyle w:val="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51"/>
        <w:gridCol w:w="5319"/>
      </w:tblGrid>
      <w:tr w:rsidR="00F22A6B" w:rsidRPr="0084750D" w14:paraId="12A5582A" w14:textId="77777777" w:rsidTr="00B76E2F">
        <w:trPr>
          <w:trHeight w:val="310"/>
        </w:trPr>
        <w:tc>
          <w:tcPr>
            <w:tcW w:w="3051" w:type="dxa"/>
          </w:tcPr>
          <w:p w14:paraId="573B462D" w14:textId="77777777" w:rsidR="00F22A6B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Statistics</w:t>
            </w:r>
          </w:p>
          <w:p w14:paraId="1800170C" w14:textId="77777777" w:rsidR="00F22A6B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/>
              </w:rPr>
              <w:t>Statistic.</w:t>
            </w:r>
            <w:r w:rsidRPr="00720064">
              <w:rPr>
                <w:rFonts w:asciiTheme="minorEastAsia" w:eastAsiaTheme="minorEastAsia" w:hAnsiTheme="minorEastAsia" w:cs="Times New Roman"/>
              </w:rPr>
              <w:t>I</w:t>
            </w:r>
            <w:r w:rsidRPr="00720064">
              <w:rPr>
                <w:rFonts w:asciiTheme="minorEastAsia" w:eastAsiaTheme="minorEastAsia" w:hAnsiTheme="minorEastAsia" w:cs="Times New Roman" w:hint="eastAsia"/>
              </w:rPr>
              <w:t>nput</w:t>
            </w:r>
            <w:r w:rsidRPr="00720064">
              <w:rPr>
                <w:rFonts w:asciiTheme="minorEastAsia" w:eastAsiaTheme="minorEastAsia" w:hAnsiTheme="minorEastAsia" w:cs="Times New Roman"/>
              </w:rPr>
              <w:t>.Choose.M</w:t>
            </w:r>
            <w:r w:rsidRPr="00720064">
              <w:rPr>
                <w:rFonts w:asciiTheme="minorEastAsia" w:eastAsiaTheme="minorEastAsia" w:hAnsiTheme="minorEastAsia" w:cs="Times New Roman" w:hint="eastAsia"/>
              </w:rPr>
              <w:t>enu</w:t>
            </w:r>
          </w:p>
        </w:tc>
        <w:tc>
          <w:tcPr>
            <w:tcW w:w="5319" w:type="dxa"/>
          </w:tcPr>
          <w:p w14:paraId="5680F403" w14:textId="77777777" w:rsidR="00F22A6B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系统应该</w:t>
            </w:r>
            <w:r>
              <w:rPr>
                <w:rFonts w:ascii="宋体" w:eastAsia="宋体" w:hAnsi="宋体" w:cs="Times New Roman"/>
                <w:szCs w:val="21"/>
              </w:rPr>
              <w:t>允许</w:t>
            </w:r>
            <w:r w:rsidRPr="0084750D">
              <w:rPr>
                <w:rFonts w:ascii="宋体" w:eastAsia="宋体" w:hAnsi="宋体" w:cs="Times New Roman"/>
                <w:szCs w:val="21"/>
              </w:rPr>
              <w:t>财务人员或总经理</w:t>
            </w:r>
            <w:r>
              <w:rPr>
                <w:rFonts w:ascii="宋体" w:eastAsia="宋体" w:hAnsi="宋体" w:cs="Times New Roman" w:hint="eastAsia"/>
                <w:szCs w:val="21"/>
              </w:rPr>
              <w:t>查看</w:t>
            </w:r>
            <w:r>
              <w:rPr>
                <w:rFonts w:ascii="宋体" w:eastAsia="宋体" w:hAnsi="宋体" w:cs="Times New Roman"/>
                <w:szCs w:val="21"/>
              </w:rPr>
              <w:t>统计分析</w:t>
            </w:r>
          </w:p>
          <w:p w14:paraId="2C1DE9F6" w14:textId="77777777" w:rsidR="00F22A6B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财务人员</w:t>
            </w:r>
            <w:r>
              <w:rPr>
                <w:rFonts w:ascii="宋体" w:eastAsia="宋体" w:hAnsi="宋体" w:cs="Times New Roman"/>
                <w:szCs w:val="21"/>
              </w:rPr>
              <w:t>或总经理</w:t>
            </w:r>
            <w:r>
              <w:rPr>
                <w:rFonts w:ascii="宋体" w:eastAsia="宋体" w:hAnsi="宋体" w:cs="Times New Roman" w:hint="eastAsia"/>
                <w:szCs w:val="21"/>
              </w:rPr>
              <w:t>要求</w:t>
            </w:r>
            <w:r>
              <w:rPr>
                <w:rFonts w:ascii="宋体" w:eastAsia="宋体" w:hAnsi="宋体" w:cs="Times New Roman"/>
                <w:szCs w:val="21"/>
              </w:rPr>
              <w:t>查看统计分析时，从</w:t>
            </w:r>
            <w:r>
              <w:rPr>
                <w:rFonts w:ascii="宋体" w:eastAsia="宋体" w:hAnsi="宋体" w:cs="Times New Roman" w:hint="eastAsia"/>
                <w:szCs w:val="21"/>
              </w:rPr>
              <w:t>系统菜单</w:t>
            </w:r>
            <w:r>
              <w:rPr>
                <w:rFonts w:ascii="宋体" w:eastAsia="宋体" w:hAnsi="宋体" w:cs="Times New Roman"/>
                <w:szCs w:val="21"/>
              </w:rPr>
              <w:t>中选择</w:t>
            </w:r>
            <w:r>
              <w:rPr>
                <w:rFonts w:ascii="宋体" w:eastAsia="宋体" w:hAnsi="宋体" w:cs="Times New Roman" w:hint="eastAsia"/>
                <w:szCs w:val="21"/>
              </w:rPr>
              <w:t>查看</w:t>
            </w:r>
            <w:r>
              <w:rPr>
                <w:rFonts w:ascii="宋体" w:eastAsia="宋体" w:hAnsi="宋体" w:cs="Times New Roman"/>
                <w:szCs w:val="21"/>
              </w:rPr>
              <w:t>统计分析，系统显示查看统计分析界面</w:t>
            </w:r>
          </w:p>
        </w:tc>
      </w:tr>
      <w:tr w:rsidR="00F22A6B" w:rsidRPr="00FF38D4" w14:paraId="2D0785C3" w14:textId="77777777" w:rsidTr="00B76E2F">
        <w:trPr>
          <w:trHeight w:val="178"/>
        </w:trPr>
        <w:tc>
          <w:tcPr>
            <w:tcW w:w="3051" w:type="dxa"/>
          </w:tcPr>
          <w:p w14:paraId="6C33F5E8" w14:textId="77777777" w:rsidR="00F22A6B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Statistics</w:t>
            </w:r>
            <w:r>
              <w:rPr>
                <w:rFonts w:ascii="宋体" w:eastAsia="宋体" w:hAnsi="宋体" w:cs="Times New Roman"/>
                <w:szCs w:val="21"/>
              </w:rPr>
              <w:t>.SignIn</w:t>
            </w:r>
          </w:p>
        </w:tc>
        <w:tc>
          <w:tcPr>
            <w:tcW w:w="5319" w:type="dxa"/>
          </w:tcPr>
          <w:p w14:paraId="206DBD65" w14:textId="77777777" w:rsidR="00F22A6B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财务人员或</w:t>
            </w:r>
            <w:r w:rsidRPr="0084750D">
              <w:rPr>
                <w:rFonts w:ascii="宋体" w:eastAsia="宋体" w:hAnsi="宋体" w:cs="Times New Roman"/>
                <w:szCs w:val="21"/>
              </w:rPr>
              <w:t>总经理</w:t>
            </w:r>
            <w:r>
              <w:rPr>
                <w:rFonts w:ascii="宋体" w:eastAsia="宋体" w:hAnsi="宋体" w:cs="Times New Roman" w:hint="eastAsia"/>
                <w:szCs w:val="21"/>
              </w:rPr>
              <w:t>登录</w:t>
            </w:r>
            <w:r>
              <w:rPr>
                <w:rFonts w:ascii="宋体" w:eastAsia="宋体" w:hAnsi="宋体" w:cs="Times New Roman"/>
                <w:szCs w:val="21"/>
              </w:rPr>
              <w:t>，参见Sign.</w:t>
            </w:r>
            <w:r>
              <w:rPr>
                <w:rFonts w:ascii="宋体" w:eastAsia="宋体" w:hAnsi="宋体" w:cs="Times New Roman" w:hint="eastAsia"/>
                <w:szCs w:val="21"/>
              </w:rPr>
              <w:t>SignIn</w:t>
            </w:r>
          </w:p>
        </w:tc>
      </w:tr>
      <w:tr w:rsidR="00F22A6B" w:rsidRPr="0084750D" w14:paraId="0958E149" w14:textId="77777777" w:rsidTr="00B76E2F">
        <w:trPr>
          <w:trHeight w:val="179"/>
        </w:trPr>
        <w:tc>
          <w:tcPr>
            <w:tcW w:w="3051" w:type="dxa"/>
          </w:tcPr>
          <w:p w14:paraId="14A35AEA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Statistics.Show</w:t>
            </w:r>
          </w:p>
        </w:tc>
        <w:tc>
          <w:tcPr>
            <w:tcW w:w="5319" w:type="dxa"/>
          </w:tcPr>
          <w:p w14:paraId="59E38B03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系统显示可供</w:t>
            </w:r>
            <w:r w:rsidRPr="0084750D">
              <w:rPr>
                <w:rFonts w:ascii="宋体" w:eastAsia="宋体" w:hAnsi="宋体" w:cs="Times New Roman"/>
                <w:szCs w:val="21"/>
              </w:rPr>
              <w:t>选择的表格列表</w:t>
            </w:r>
          </w:p>
        </w:tc>
      </w:tr>
      <w:tr w:rsidR="00F22A6B" w:rsidRPr="0084750D" w14:paraId="4D5A7109" w14:textId="77777777" w:rsidTr="00B76E2F">
        <w:tc>
          <w:tcPr>
            <w:tcW w:w="3051" w:type="dxa"/>
          </w:tcPr>
          <w:p w14:paraId="31C77647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Statistics.Choose</w:t>
            </w:r>
          </w:p>
        </w:tc>
        <w:tc>
          <w:tcPr>
            <w:tcW w:w="5319" w:type="dxa"/>
          </w:tcPr>
          <w:p w14:paraId="4C114394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应允许财务人员或总经理选择一个表格</w:t>
            </w:r>
          </w:p>
        </w:tc>
      </w:tr>
      <w:tr w:rsidR="00F22A6B" w:rsidRPr="0084750D" w14:paraId="5BF03E82" w14:textId="77777777" w:rsidTr="00B76E2F">
        <w:tc>
          <w:tcPr>
            <w:tcW w:w="3051" w:type="dxa"/>
          </w:tcPr>
          <w:p w14:paraId="21AF522B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Statistics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</w:t>
            </w:r>
            <w:r w:rsidRPr="0084750D">
              <w:rPr>
                <w:rFonts w:ascii="宋体" w:eastAsia="宋体" w:hAnsi="宋体" w:cs="Times New Roman"/>
                <w:szCs w:val="21"/>
              </w:rPr>
              <w:t>Look</w:t>
            </w:r>
          </w:p>
        </w:tc>
        <w:tc>
          <w:tcPr>
            <w:tcW w:w="5319" w:type="dxa"/>
          </w:tcPr>
          <w:p w14:paraId="5DF004AD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显示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财务人员或</w:t>
            </w:r>
            <w:r w:rsidRPr="0084750D">
              <w:rPr>
                <w:rFonts w:ascii="宋体" w:eastAsia="宋体" w:hAnsi="宋体" w:cs="Times New Roman"/>
                <w:szCs w:val="21"/>
              </w:rPr>
              <w:t>总经理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选择</w:t>
            </w:r>
            <w:r w:rsidRPr="0084750D">
              <w:rPr>
                <w:rFonts w:ascii="宋体" w:eastAsia="宋体" w:hAnsi="宋体" w:cs="Times New Roman"/>
                <w:szCs w:val="21"/>
              </w:rPr>
              <w:t>的表格</w:t>
            </w:r>
          </w:p>
        </w:tc>
      </w:tr>
      <w:tr w:rsidR="00F22A6B" w:rsidRPr="0084750D" w14:paraId="65DADE2B" w14:textId="77777777" w:rsidTr="00B76E2F">
        <w:tc>
          <w:tcPr>
            <w:tcW w:w="3051" w:type="dxa"/>
          </w:tcPr>
          <w:p w14:paraId="2A9ADD04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Statistics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.End</w:t>
            </w:r>
          </w:p>
          <w:p w14:paraId="121DA97D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Statistics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.End.Close</w:t>
            </w:r>
          </w:p>
        </w:tc>
        <w:tc>
          <w:tcPr>
            <w:tcW w:w="5319" w:type="dxa"/>
          </w:tcPr>
          <w:p w14:paraId="16FBDB62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</w:t>
            </w:r>
            <w:r w:rsidRPr="0084750D">
              <w:rPr>
                <w:rFonts w:ascii="宋体" w:eastAsia="宋体" w:hAnsi="宋体" w:cs="Times New Roman"/>
                <w:szCs w:val="21"/>
              </w:rPr>
              <w:t>允许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财务人员</w:t>
            </w:r>
            <w:r w:rsidRPr="0084750D">
              <w:rPr>
                <w:rFonts w:ascii="宋体" w:eastAsia="宋体" w:hAnsi="宋体" w:cs="Times New Roman"/>
                <w:szCs w:val="21"/>
              </w:rPr>
              <w:t>或总经理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退出表格查看</w:t>
            </w:r>
          </w:p>
          <w:p w14:paraId="571BF034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</w:t>
            </w:r>
            <w:r w:rsidRPr="0084750D">
              <w:rPr>
                <w:rFonts w:ascii="宋体" w:eastAsia="宋体" w:hAnsi="宋体" w:cs="Times New Roman"/>
                <w:szCs w:val="21"/>
              </w:rPr>
              <w:t>财务人员或总经理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确认</w:t>
            </w:r>
            <w:r w:rsidRPr="0084750D">
              <w:rPr>
                <w:rFonts w:ascii="宋体" w:eastAsia="宋体" w:hAnsi="宋体" w:cs="Times New Roman"/>
                <w:szCs w:val="21"/>
              </w:rPr>
              <w:t>任务完成时，系统关闭查看表格任务</w:t>
            </w:r>
          </w:p>
        </w:tc>
      </w:tr>
    </w:tbl>
    <w:p w14:paraId="4FF2D15F" w14:textId="77777777" w:rsidR="00F22A6B" w:rsidRPr="0084750D" w:rsidRDefault="00F22A6B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</w:pPr>
    </w:p>
    <w:p w14:paraId="4184A22B" w14:textId="77777777" w:rsidR="0084750D" w:rsidRPr="00F22A6B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F22A6B"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  <w:t>3.2.22查看</w:t>
      </w:r>
      <w:r w:rsidRPr="00F22A6B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系统日志</w:t>
      </w:r>
    </w:p>
    <w:p w14:paraId="59D24664" w14:textId="77777777" w:rsidR="00F22A6B" w:rsidRPr="0084750D" w:rsidRDefault="00F22A6B" w:rsidP="00F22A6B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3.2.22.1特性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描述</w:t>
      </w:r>
    </w:p>
    <w:p w14:paraId="72E35E3D" w14:textId="77777777" w:rsidR="00F22A6B" w:rsidRPr="0084750D" w:rsidRDefault="00F22A6B" w:rsidP="00F22A6B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一个经过验证的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财务人员或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总经理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查看日志</w:t>
      </w:r>
    </w:p>
    <w:p w14:paraId="17A34A4A" w14:textId="77777777" w:rsidR="00F22A6B" w:rsidRPr="0084750D" w:rsidRDefault="00F22A6B" w:rsidP="00F22A6B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优先级=低</w:t>
      </w:r>
    </w:p>
    <w:p w14:paraId="6E65C3BC" w14:textId="77777777" w:rsidR="00F22A6B" w:rsidRPr="0084750D" w:rsidRDefault="00F22A6B" w:rsidP="00F22A6B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.2.22.2刺激、响应序列</w:t>
      </w:r>
    </w:p>
    <w:p w14:paraId="5112EEBE" w14:textId="77777777" w:rsidR="00F22A6B" w:rsidRPr="0084750D" w:rsidRDefault="00F22A6B" w:rsidP="00F22A6B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财务人员或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总经理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要求查询日志记录</w:t>
      </w:r>
    </w:p>
    <w:p w14:paraId="5E5DDB25" w14:textId="77777777" w:rsidR="00F22A6B" w:rsidRPr="0084750D" w:rsidRDefault="00F22A6B" w:rsidP="00F22A6B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系统显示截至当前时间的日志记录</w:t>
      </w:r>
    </w:p>
    <w:p w14:paraId="51ACF867" w14:textId="77777777" w:rsidR="00F22A6B" w:rsidRPr="0084750D" w:rsidRDefault="00F22A6B" w:rsidP="00F22A6B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3.2.2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2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.3相关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功能需求</w:t>
      </w:r>
    </w:p>
    <w:tbl>
      <w:tblPr>
        <w:tblStyle w:val="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F22A6B" w:rsidRPr="0084750D" w14:paraId="5CC77297" w14:textId="77777777" w:rsidTr="00B76E2F">
        <w:trPr>
          <w:trHeight w:val="93"/>
        </w:trPr>
        <w:tc>
          <w:tcPr>
            <w:tcW w:w="2977" w:type="dxa"/>
          </w:tcPr>
          <w:p w14:paraId="73C258B6" w14:textId="77777777" w:rsidR="00F22A6B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Log</w:t>
            </w:r>
          </w:p>
          <w:p w14:paraId="01D24165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Log.</w:t>
            </w:r>
            <w:r w:rsidRPr="00720064">
              <w:rPr>
                <w:rFonts w:asciiTheme="minorEastAsia" w:eastAsiaTheme="minorEastAsia" w:hAnsiTheme="minorEastAsia" w:cs="Times New Roman"/>
              </w:rPr>
              <w:t>I</w:t>
            </w:r>
            <w:r w:rsidRPr="00720064">
              <w:rPr>
                <w:rFonts w:asciiTheme="minorEastAsia" w:eastAsiaTheme="minorEastAsia" w:hAnsiTheme="minorEastAsia" w:cs="Times New Roman" w:hint="eastAsia"/>
              </w:rPr>
              <w:t>nput</w:t>
            </w:r>
            <w:r w:rsidRPr="00720064">
              <w:rPr>
                <w:rFonts w:asciiTheme="minorEastAsia" w:eastAsiaTheme="minorEastAsia" w:hAnsiTheme="minorEastAsia" w:cs="Times New Roman"/>
              </w:rPr>
              <w:t>.Choose.M</w:t>
            </w:r>
            <w:r w:rsidRPr="00720064">
              <w:rPr>
                <w:rFonts w:asciiTheme="minorEastAsia" w:eastAsiaTheme="minorEastAsia" w:hAnsiTheme="minorEastAsia" w:cs="Times New Roman" w:hint="eastAsia"/>
              </w:rPr>
              <w:t>enu</w:t>
            </w:r>
          </w:p>
        </w:tc>
        <w:tc>
          <w:tcPr>
            <w:tcW w:w="5319" w:type="dxa"/>
          </w:tcPr>
          <w:p w14:paraId="7A237C28" w14:textId="77777777" w:rsidR="00F22A6B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应允许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财务人员</w:t>
            </w:r>
            <w:r w:rsidRPr="0084750D">
              <w:rPr>
                <w:rFonts w:ascii="宋体" w:eastAsia="宋体" w:hAnsi="宋体" w:cs="Times New Roman"/>
                <w:szCs w:val="21"/>
              </w:rPr>
              <w:t>或者总经理查询日志</w:t>
            </w:r>
          </w:p>
          <w:p w14:paraId="3E5EFAC7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财务人员</w:t>
            </w:r>
            <w:r>
              <w:rPr>
                <w:rFonts w:ascii="宋体" w:eastAsia="宋体" w:hAnsi="宋体" w:cs="Times New Roman"/>
                <w:szCs w:val="21"/>
              </w:rPr>
              <w:t>或总经理</w:t>
            </w:r>
            <w:r>
              <w:rPr>
                <w:rFonts w:ascii="宋体" w:eastAsia="宋体" w:hAnsi="宋体" w:cs="Times New Roman" w:hint="eastAsia"/>
                <w:szCs w:val="21"/>
              </w:rPr>
              <w:t>要求查询</w:t>
            </w:r>
            <w:r>
              <w:rPr>
                <w:rFonts w:ascii="宋体" w:eastAsia="宋体" w:hAnsi="宋体" w:cs="Times New Roman"/>
                <w:szCs w:val="21"/>
              </w:rPr>
              <w:t>日志时，从</w:t>
            </w:r>
            <w:r>
              <w:rPr>
                <w:rFonts w:ascii="宋体" w:eastAsia="宋体" w:hAnsi="宋体" w:cs="Times New Roman" w:hint="eastAsia"/>
                <w:szCs w:val="21"/>
              </w:rPr>
              <w:t>系统菜单</w:t>
            </w:r>
            <w:r>
              <w:rPr>
                <w:rFonts w:ascii="宋体" w:eastAsia="宋体" w:hAnsi="宋体" w:cs="Times New Roman"/>
                <w:szCs w:val="21"/>
              </w:rPr>
              <w:t>中选择</w:t>
            </w:r>
            <w:r>
              <w:rPr>
                <w:rFonts w:ascii="宋体" w:eastAsia="宋体" w:hAnsi="宋体" w:cs="Times New Roman" w:hint="eastAsia"/>
                <w:szCs w:val="21"/>
              </w:rPr>
              <w:t>查询</w:t>
            </w:r>
            <w:r>
              <w:rPr>
                <w:rFonts w:ascii="宋体" w:eastAsia="宋体" w:hAnsi="宋体" w:cs="Times New Roman"/>
                <w:szCs w:val="21"/>
              </w:rPr>
              <w:t>日志，系统显示</w:t>
            </w:r>
            <w:r>
              <w:rPr>
                <w:rFonts w:ascii="宋体" w:eastAsia="宋体" w:hAnsi="宋体" w:cs="Times New Roman" w:hint="eastAsia"/>
                <w:szCs w:val="21"/>
              </w:rPr>
              <w:t>查询日志</w:t>
            </w:r>
            <w:r>
              <w:rPr>
                <w:rFonts w:ascii="宋体" w:eastAsia="宋体" w:hAnsi="宋体" w:cs="Times New Roman"/>
                <w:szCs w:val="21"/>
              </w:rPr>
              <w:t>界面</w:t>
            </w:r>
          </w:p>
        </w:tc>
      </w:tr>
      <w:tr w:rsidR="00F22A6B" w:rsidRPr="0084750D" w14:paraId="12BB030B" w14:textId="77777777" w:rsidTr="00B76E2F">
        <w:trPr>
          <w:trHeight w:val="92"/>
        </w:trPr>
        <w:tc>
          <w:tcPr>
            <w:tcW w:w="2977" w:type="dxa"/>
          </w:tcPr>
          <w:p w14:paraId="6A8403F0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Log</w:t>
            </w:r>
            <w:r>
              <w:rPr>
                <w:rFonts w:ascii="宋体" w:eastAsia="宋体" w:hAnsi="宋体" w:cs="Times New Roman"/>
                <w:szCs w:val="21"/>
              </w:rPr>
              <w:t>.SignIn</w:t>
            </w:r>
          </w:p>
        </w:tc>
        <w:tc>
          <w:tcPr>
            <w:tcW w:w="5319" w:type="dxa"/>
          </w:tcPr>
          <w:p w14:paraId="6597FC68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财务人员或总经理</w:t>
            </w:r>
            <w:r>
              <w:rPr>
                <w:rFonts w:ascii="宋体" w:eastAsia="宋体" w:hAnsi="宋体" w:cs="Times New Roman" w:hint="eastAsia"/>
                <w:szCs w:val="21"/>
              </w:rPr>
              <w:t>登录</w:t>
            </w:r>
            <w:r>
              <w:rPr>
                <w:rFonts w:ascii="宋体" w:eastAsia="宋体" w:hAnsi="宋体" w:cs="Times New Roman"/>
                <w:szCs w:val="21"/>
              </w:rPr>
              <w:t>，参见Sign.</w:t>
            </w:r>
            <w:r>
              <w:rPr>
                <w:rFonts w:ascii="宋体" w:eastAsia="宋体" w:hAnsi="宋体" w:cs="Times New Roman" w:hint="eastAsia"/>
                <w:szCs w:val="21"/>
              </w:rPr>
              <w:t>SignIn</w:t>
            </w:r>
          </w:p>
        </w:tc>
      </w:tr>
      <w:tr w:rsidR="00F22A6B" w:rsidRPr="0084750D" w14:paraId="66F861C7" w14:textId="77777777" w:rsidTr="00B76E2F">
        <w:tc>
          <w:tcPr>
            <w:tcW w:w="2977" w:type="dxa"/>
          </w:tcPr>
          <w:p w14:paraId="2B7067A2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Log.Show</w:t>
            </w:r>
          </w:p>
        </w:tc>
        <w:tc>
          <w:tcPr>
            <w:tcW w:w="5319" w:type="dxa"/>
          </w:tcPr>
          <w:p w14:paraId="124472E4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系统显示截至当前时间的日志记录</w:t>
            </w:r>
          </w:p>
        </w:tc>
      </w:tr>
      <w:tr w:rsidR="00F22A6B" w:rsidRPr="0084750D" w14:paraId="2125097C" w14:textId="77777777" w:rsidTr="00B76E2F">
        <w:tc>
          <w:tcPr>
            <w:tcW w:w="2977" w:type="dxa"/>
          </w:tcPr>
          <w:p w14:paraId="61CBFE09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Log.End</w:t>
            </w:r>
          </w:p>
          <w:p w14:paraId="69DD8AF0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Log.End.Close</w:t>
            </w:r>
          </w:p>
        </w:tc>
        <w:tc>
          <w:tcPr>
            <w:tcW w:w="5319" w:type="dxa"/>
          </w:tcPr>
          <w:p w14:paraId="73281A10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应该允许财务人员或总经理退出日志查询</w:t>
            </w:r>
          </w:p>
          <w:p w14:paraId="647CC1D6" w14:textId="77777777" w:rsidR="00F22A6B" w:rsidRPr="0084750D" w:rsidRDefault="00F22A6B" w:rsidP="00B76E2F">
            <w:pPr>
              <w:widowControl w:val="0"/>
              <w:spacing w:before="0" w:line="240" w:lineRule="auto"/>
              <w:contextualSpacing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</w:t>
            </w:r>
            <w:r w:rsidRPr="0084750D">
              <w:rPr>
                <w:rFonts w:ascii="宋体" w:eastAsia="宋体" w:hAnsi="宋体" w:cs="Times New Roman"/>
                <w:szCs w:val="21"/>
              </w:rPr>
              <w:t>财务人员或总经理确认任务完成时，系统关闭查询日志任务</w:t>
            </w:r>
          </w:p>
        </w:tc>
      </w:tr>
    </w:tbl>
    <w:p w14:paraId="67453588" w14:textId="77777777" w:rsidR="0084750D" w:rsidRDefault="0084750D" w:rsidP="0084750D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</w:p>
    <w:p w14:paraId="32821F74" w14:textId="20FD90F2" w:rsidR="0084750D" w:rsidRPr="00F22A6B" w:rsidRDefault="0084750D" w:rsidP="00F22A6B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  <w:t>3.2.23人员机构管理</w:t>
      </w:r>
    </w:p>
    <w:p w14:paraId="7132BBD0" w14:textId="77777777" w:rsidR="00F22A6B" w:rsidRPr="0084750D" w:rsidRDefault="00F22A6B" w:rsidP="00F22A6B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3.2.23.1特性描述</w:t>
      </w:r>
    </w:p>
    <w:p w14:paraId="425C10A6" w14:textId="77777777" w:rsidR="00F22A6B" w:rsidRPr="0084750D" w:rsidRDefault="00F22A6B" w:rsidP="00F22A6B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当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公司人员出现变动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或机构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信息出现变化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，一个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经过验证的总经理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开始人员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机构管理，完成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人员机构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具体信息的录入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、薪水设置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、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城市距离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和价格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的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制定。</w:t>
      </w:r>
    </w:p>
    <w:p w14:paraId="60F79455" w14:textId="77777777" w:rsidR="00F22A6B" w:rsidRPr="0084750D" w:rsidRDefault="00F22A6B" w:rsidP="00F22A6B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优先级=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高</w:t>
      </w:r>
    </w:p>
    <w:p w14:paraId="15026D87" w14:textId="77777777" w:rsidR="00F22A6B" w:rsidRDefault="00F22A6B" w:rsidP="00F22A6B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3.2.23.2刺激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、响应序列</w:t>
      </w:r>
    </w:p>
    <w:p w14:paraId="1930960F" w14:textId="77777777" w:rsidR="00F22A6B" w:rsidRDefault="00F22A6B" w:rsidP="00F22A6B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刺激：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总经理登录</w:t>
      </w:r>
    </w:p>
    <w:p w14:paraId="77F971E5" w14:textId="77777777" w:rsidR="00F22A6B" w:rsidRPr="0084750D" w:rsidRDefault="00F22A6B" w:rsidP="00F22A6B">
      <w:pPr>
        <w:widowControl w:val="0"/>
        <w:spacing w:before="0" w:line="240" w:lineRule="auto"/>
        <w:contextualSpacing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响应：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系统显示菜单</w:t>
      </w:r>
    </w:p>
    <w:p w14:paraId="37936417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总经理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输入人员机构的具体信息，包括人员姓名，工号，职位，工资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，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机构名称、地址</w:t>
      </w:r>
    </w:p>
    <w:p w14:paraId="2C73909C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系统记录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人员机构的具体信息</w:t>
      </w:r>
    </w:p>
    <w:p w14:paraId="687F8ABC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lastRenderedPageBreak/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总经理设置不同工作人员的薪水（按月、计次、提成）</w:t>
      </w:r>
    </w:p>
    <w:p w14:paraId="7FFA34DF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记录不同工作人员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的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工资</w:t>
      </w:r>
    </w:p>
    <w:p w14:paraId="3CCB4267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总经理制定城市距离、价格等常量</w:t>
      </w:r>
    </w:p>
    <w:p w14:paraId="5CBF38C4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系统更新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数据并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自动在新的业务单中使用更新后的新数据，记录“人员机构管理”和时间到日志</w:t>
      </w:r>
    </w:p>
    <w:p w14:paraId="2EF19EC1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3.2.23.3相关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功能需求</w:t>
      </w:r>
    </w:p>
    <w:tbl>
      <w:tblPr>
        <w:tblStyle w:val="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F22A6B" w:rsidRPr="0084750D" w14:paraId="5B172411" w14:textId="77777777" w:rsidTr="00B76E2F">
        <w:trPr>
          <w:trHeight w:val="449"/>
        </w:trPr>
        <w:tc>
          <w:tcPr>
            <w:tcW w:w="2977" w:type="dxa"/>
          </w:tcPr>
          <w:p w14:paraId="06642D01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Manage</w:t>
            </w:r>
          </w:p>
          <w:p w14:paraId="4C1F3F80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Manage</w:t>
            </w:r>
            <w:r>
              <w:rPr>
                <w:rFonts w:ascii="宋体" w:eastAsia="宋体" w:hAnsi="宋体" w:cs="Times New Roman"/>
                <w:szCs w:val="21"/>
              </w:rPr>
              <w:t>.SignIn</w:t>
            </w:r>
          </w:p>
        </w:tc>
        <w:tc>
          <w:tcPr>
            <w:tcW w:w="5319" w:type="dxa"/>
          </w:tcPr>
          <w:p w14:paraId="65D3FDEB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应该允许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总经理</w:t>
            </w:r>
            <w:r>
              <w:rPr>
                <w:rFonts w:ascii="宋体" w:eastAsia="宋体" w:hAnsi="宋体" w:cs="Times New Roman" w:hint="eastAsia"/>
                <w:szCs w:val="21"/>
              </w:rPr>
              <w:t>进行</w:t>
            </w:r>
            <w:r w:rsidRPr="0084750D">
              <w:rPr>
                <w:rFonts w:ascii="宋体" w:eastAsia="宋体" w:hAnsi="宋体" w:cs="Times New Roman"/>
                <w:szCs w:val="21"/>
              </w:rPr>
              <w:t>人员机构管理</w:t>
            </w:r>
          </w:p>
          <w:p w14:paraId="10C11A35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总经理</w:t>
            </w:r>
            <w:r>
              <w:rPr>
                <w:rFonts w:ascii="宋体" w:eastAsia="宋体" w:hAnsi="宋体" w:cs="Times New Roman"/>
                <w:szCs w:val="21"/>
              </w:rPr>
              <w:t>登录</w:t>
            </w:r>
            <w:r>
              <w:rPr>
                <w:rFonts w:ascii="宋体" w:eastAsia="宋体" w:hAnsi="宋体" w:cs="Times New Roman" w:hint="eastAsia"/>
                <w:szCs w:val="21"/>
              </w:rPr>
              <w:t>，</w:t>
            </w:r>
            <w:r>
              <w:rPr>
                <w:rFonts w:ascii="宋体" w:eastAsia="宋体" w:hAnsi="宋体" w:cs="Times New Roman"/>
                <w:szCs w:val="21"/>
              </w:rPr>
              <w:t>参见Sign.</w:t>
            </w:r>
            <w:r>
              <w:rPr>
                <w:rFonts w:ascii="宋体" w:eastAsia="宋体" w:hAnsi="宋体" w:cs="Times New Roman" w:hint="eastAsia"/>
                <w:szCs w:val="21"/>
              </w:rPr>
              <w:t>SignIn</w:t>
            </w:r>
          </w:p>
        </w:tc>
      </w:tr>
      <w:tr w:rsidR="00F22A6B" w:rsidRPr="0084750D" w14:paraId="7CA179F9" w14:textId="77777777" w:rsidTr="00B76E2F">
        <w:trPr>
          <w:trHeight w:val="449"/>
        </w:trPr>
        <w:tc>
          <w:tcPr>
            <w:tcW w:w="2977" w:type="dxa"/>
          </w:tcPr>
          <w:p w14:paraId="21CF7E96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Manage</w:t>
            </w:r>
            <w:r w:rsidRPr="0084750D">
              <w:rPr>
                <w:rFonts w:ascii="宋体" w:eastAsia="宋体" w:hAnsi="宋体" w:cs="Times New Roman"/>
                <w:szCs w:val="21"/>
              </w:rPr>
              <w:t>.Input</w:t>
            </w:r>
          </w:p>
          <w:p w14:paraId="3038153D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72938958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Manage</w:t>
            </w:r>
            <w:r w:rsidRPr="0084750D">
              <w:rPr>
                <w:rFonts w:ascii="宋体" w:eastAsia="宋体" w:hAnsi="宋体" w:cs="Times New Roman"/>
                <w:szCs w:val="21"/>
              </w:rPr>
              <w:t>.Input.Invalid</w:t>
            </w:r>
          </w:p>
          <w:p w14:paraId="2108DA0D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6BA1D98B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/>
              </w:rPr>
              <w:t>Manage.</w:t>
            </w:r>
            <w:r w:rsidRPr="00720064">
              <w:rPr>
                <w:rFonts w:asciiTheme="minorEastAsia" w:eastAsiaTheme="minorEastAsia" w:hAnsiTheme="minorEastAsia" w:cs="Times New Roman"/>
              </w:rPr>
              <w:t>I</w:t>
            </w:r>
            <w:r w:rsidRPr="00720064">
              <w:rPr>
                <w:rFonts w:asciiTheme="minorEastAsia" w:eastAsiaTheme="minorEastAsia" w:hAnsiTheme="minorEastAsia" w:cs="Times New Roman" w:hint="eastAsia"/>
              </w:rPr>
              <w:t>nput</w:t>
            </w:r>
            <w:r w:rsidRPr="00720064">
              <w:rPr>
                <w:rFonts w:asciiTheme="minorEastAsia" w:eastAsiaTheme="minorEastAsia" w:hAnsiTheme="minorEastAsia" w:cs="Times New Roman"/>
              </w:rPr>
              <w:t>.Choose.M</w:t>
            </w:r>
            <w:r w:rsidRPr="00720064">
              <w:rPr>
                <w:rFonts w:asciiTheme="minorEastAsia" w:eastAsiaTheme="minorEastAsia" w:hAnsiTheme="minorEastAsia" w:cs="Times New Roman" w:hint="eastAsia"/>
              </w:rPr>
              <w:t>enu</w:t>
            </w:r>
          </w:p>
        </w:tc>
        <w:tc>
          <w:tcPr>
            <w:tcW w:w="5319" w:type="dxa"/>
          </w:tcPr>
          <w:p w14:paraId="3B23ABDF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应该允许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总经理</w:t>
            </w:r>
            <w:r w:rsidRPr="0084750D">
              <w:rPr>
                <w:rFonts w:ascii="宋体" w:eastAsia="宋体" w:hAnsi="宋体" w:cs="Times New Roman"/>
                <w:szCs w:val="21"/>
              </w:rPr>
              <w:t>在人员机构管理任务中进行键盘输入</w:t>
            </w:r>
          </w:p>
          <w:p w14:paraId="628565F2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在总经理</w:t>
            </w:r>
            <w:r w:rsidRPr="0084750D">
              <w:rPr>
                <w:rFonts w:ascii="宋体" w:eastAsia="宋体" w:hAnsi="宋体" w:cs="Times New Roman"/>
                <w:szCs w:val="21"/>
              </w:rPr>
              <w:t>输入信息格式错误时，系统提示信息格式输入错误</w:t>
            </w:r>
          </w:p>
          <w:p w14:paraId="32A4F03F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总经理</w:t>
            </w:r>
            <w:r>
              <w:rPr>
                <w:rFonts w:ascii="宋体" w:eastAsia="宋体" w:hAnsi="宋体" w:cs="Times New Roman" w:hint="eastAsia"/>
                <w:szCs w:val="21"/>
              </w:rPr>
              <w:t>要进行人员机构</w:t>
            </w:r>
            <w:r>
              <w:rPr>
                <w:rFonts w:ascii="宋体" w:eastAsia="宋体" w:hAnsi="宋体" w:cs="Times New Roman"/>
                <w:szCs w:val="21"/>
              </w:rPr>
              <w:t>管理时，从</w:t>
            </w:r>
            <w:r>
              <w:rPr>
                <w:rFonts w:ascii="宋体" w:eastAsia="宋体" w:hAnsi="宋体" w:cs="Times New Roman" w:hint="eastAsia"/>
                <w:szCs w:val="21"/>
              </w:rPr>
              <w:t>系统菜单</w:t>
            </w:r>
            <w:r>
              <w:rPr>
                <w:rFonts w:ascii="宋体" w:eastAsia="宋体" w:hAnsi="宋体" w:cs="Times New Roman"/>
                <w:szCs w:val="21"/>
              </w:rPr>
              <w:t>中选择</w:t>
            </w:r>
            <w:r>
              <w:rPr>
                <w:rFonts w:ascii="宋体" w:eastAsia="宋体" w:hAnsi="宋体" w:cs="Times New Roman" w:hint="eastAsia"/>
                <w:szCs w:val="21"/>
              </w:rPr>
              <w:t>人员机构管理</w:t>
            </w:r>
            <w:r>
              <w:rPr>
                <w:rFonts w:ascii="宋体" w:eastAsia="宋体" w:hAnsi="宋体" w:cs="Times New Roman"/>
                <w:szCs w:val="21"/>
              </w:rPr>
              <w:t>，系统显示</w:t>
            </w:r>
            <w:r>
              <w:rPr>
                <w:rFonts w:ascii="宋体" w:eastAsia="宋体" w:hAnsi="宋体" w:cs="Times New Roman" w:hint="eastAsia"/>
                <w:szCs w:val="21"/>
              </w:rPr>
              <w:t>人员机构管理</w:t>
            </w:r>
            <w:r>
              <w:rPr>
                <w:rFonts w:ascii="宋体" w:eastAsia="宋体" w:hAnsi="宋体" w:cs="Times New Roman"/>
                <w:szCs w:val="21"/>
              </w:rPr>
              <w:t>界面</w:t>
            </w:r>
          </w:p>
        </w:tc>
      </w:tr>
      <w:tr w:rsidR="00F22A6B" w:rsidRPr="0084750D" w14:paraId="25688E23" w14:textId="77777777" w:rsidTr="00B76E2F">
        <w:tc>
          <w:tcPr>
            <w:tcW w:w="2977" w:type="dxa"/>
          </w:tcPr>
          <w:p w14:paraId="59D14489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Manage</w:t>
            </w:r>
            <w:r w:rsidRPr="0084750D">
              <w:rPr>
                <w:rFonts w:ascii="宋体" w:eastAsia="宋体" w:hAnsi="宋体" w:cs="Times New Roman"/>
                <w:szCs w:val="21"/>
              </w:rPr>
              <w:t>.Set.Salary</w:t>
            </w:r>
          </w:p>
          <w:p w14:paraId="4C3F1801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Manage.Set.Constant</w:t>
            </w:r>
          </w:p>
        </w:tc>
        <w:tc>
          <w:tcPr>
            <w:tcW w:w="5319" w:type="dxa"/>
          </w:tcPr>
          <w:p w14:paraId="2B88CF35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应该允许总经理设置不同工作人员的薪水</w:t>
            </w:r>
          </w:p>
          <w:p w14:paraId="3A81ECDC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应该允许总经理设置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城市距离、价格等常量</w:t>
            </w:r>
          </w:p>
        </w:tc>
      </w:tr>
      <w:tr w:rsidR="00F22A6B" w:rsidRPr="0084750D" w14:paraId="4C2EE96C" w14:textId="77777777" w:rsidTr="00B76E2F">
        <w:tc>
          <w:tcPr>
            <w:tcW w:w="2977" w:type="dxa"/>
          </w:tcPr>
          <w:p w14:paraId="3721A2DE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Manage.Update</w:t>
            </w:r>
          </w:p>
        </w:tc>
        <w:tc>
          <w:tcPr>
            <w:tcW w:w="5319" w:type="dxa"/>
          </w:tcPr>
          <w:p w14:paraId="2071E36F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系统更新</w:t>
            </w:r>
            <w:r w:rsidRPr="0084750D">
              <w:rPr>
                <w:rFonts w:ascii="宋体" w:eastAsia="宋体" w:hAnsi="宋体" w:cs="Times New Roman"/>
                <w:szCs w:val="21"/>
              </w:rPr>
              <w:t>数据并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自动在新的业务单中使用更新后的新数据</w:t>
            </w:r>
          </w:p>
        </w:tc>
      </w:tr>
      <w:tr w:rsidR="00F22A6B" w:rsidRPr="0084750D" w14:paraId="35CDAB2D" w14:textId="77777777" w:rsidTr="00B76E2F">
        <w:tc>
          <w:tcPr>
            <w:tcW w:w="2977" w:type="dxa"/>
          </w:tcPr>
          <w:p w14:paraId="3EBDB4BE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Manage.End</w:t>
            </w:r>
          </w:p>
          <w:p w14:paraId="0ECBB511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Manage.End.Update</w:t>
            </w:r>
          </w:p>
          <w:p w14:paraId="37EE1110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43115C05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Manage.End.Close</w:t>
            </w:r>
          </w:p>
          <w:p w14:paraId="0C03F10E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0E435345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Manage.End.Log</w:t>
            </w:r>
          </w:p>
        </w:tc>
        <w:tc>
          <w:tcPr>
            <w:tcW w:w="5319" w:type="dxa"/>
          </w:tcPr>
          <w:p w14:paraId="47DE45D9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应该允许总经理退出人员机构管理</w:t>
            </w:r>
          </w:p>
          <w:p w14:paraId="352A701F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</w:t>
            </w:r>
            <w:r w:rsidRPr="0084750D">
              <w:rPr>
                <w:rFonts w:ascii="宋体" w:eastAsia="宋体" w:hAnsi="宋体" w:cs="Times New Roman"/>
                <w:szCs w:val="21"/>
              </w:rPr>
              <w:t>总经理要求结束人员机构管理任务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时</w:t>
            </w:r>
            <w:r w:rsidRPr="0084750D">
              <w:rPr>
                <w:rFonts w:ascii="宋体" w:eastAsia="宋体" w:hAnsi="宋体" w:cs="Times New Roman"/>
                <w:szCs w:val="21"/>
              </w:rPr>
              <w:t>，系统更新数据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参见Manage.Update</w:t>
            </w:r>
          </w:p>
          <w:p w14:paraId="381C2A62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在总经理</w:t>
            </w:r>
            <w:r w:rsidRPr="0084750D">
              <w:rPr>
                <w:rFonts w:ascii="宋体" w:eastAsia="宋体" w:hAnsi="宋体" w:cs="Times New Roman"/>
                <w:szCs w:val="21"/>
              </w:rPr>
              <w:t>确认人员机构管理任务完成时，系统关闭人员机构管理任务</w:t>
            </w:r>
          </w:p>
          <w:p w14:paraId="2B92B244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系统记录“人员机构管理”和时间到日志</w:t>
            </w:r>
          </w:p>
        </w:tc>
      </w:tr>
    </w:tbl>
    <w:p w14:paraId="28E886A3" w14:textId="77777777" w:rsid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</w:p>
    <w:p w14:paraId="7B81F0EE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  <w:t>3.2.24审批</w:t>
      </w:r>
      <w:r w:rsidRPr="0084750D"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  <w:t>单据</w:t>
      </w:r>
    </w:p>
    <w:p w14:paraId="6A6DA05B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3.2.24.1特性描述</w:t>
      </w:r>
    </w:p>
    <w:p w14:paraId="0AADA6DE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总经理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完成所有单据的审批</w:t>
      </w:r>
    </w:p>
    <w:p w14:paraId="42E74407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优先级=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高</w:t>
      </w:r>
    </w:p>
    <w:p w14:paraId="3D298EEB" w14:textId="77777777" w:rsidR="00F22A6B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3.2.24.2刺激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、响应序列</w:t>
      </w:r>
    </w:p>
    <w:p w14:paraId="7E5CA70F" w14:textId="77777777" w:rsidR="00F22A6B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：总经理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登录</w:t>
      </w:r>
    </w:p>
    <w:p w14:paraId="4381D48C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响应：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系统显示菜单</w:t>
      </w:r>
    </w:p>
    <w:p w14:paraId="66C3E07D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总经理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要求查看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所有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单据</w:t>
      </w:r>
    </w:p>
    <w:p w14:paraId="03880F41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：系统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显示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所有单据</w:t>
      </w:r>
    </w:p>
    <w:p w14:paraId="15BDDD0C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刺激：总经理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修改单据数据</w:t>
      </w:r>
    </w:p>
    <w:p w14:paraId="2FD5E42F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：系统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存储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修改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后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的数据</w:t>
      </w:r>
    </w:p>
    <w:p w14:paraId="3B9FBC36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：总经理要求批量审批单据</w:t>
      </w:r>
    </w:p>
    <w:p w14:paraId="7A0434FC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：系统批量修改单据状态为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审批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后状态</w:t>
      </w:r>
    </w:p>
    <w:p w14:paraId="0E71B1CB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总经理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通过该单据的审批</w:t>
      </w:r>
    </w:p>
    <w:p w14:paraId="3ABE712B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修改单据状态为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审批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后状态，并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记录“审批单据”和时间到日志</w:t>
      </w:r>
    </w:p>
    <w:p w14:paraId="37084FD8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3.2.24.3相关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功能需求</w:t>
      </w:r>
    </w:p>
    <w:tbl>
      <w:tblPr>
        <w:tblStyle w:val="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19"/>
      </w:tblGrid>
      <w:tr w:rsidR="00F22A6B" w:rsidRPr="0084750D" w14:paraId="015353E2" w14:textId="77777777" w:rsidTr="00B76E2F">
        <w:trPr>
          <w:trHeight w:val="92"/>
        </w:trPr>
        <w:tc>
          <w:tcPr>
            <w:tcW w:w="3681" w:type="dxa"/>
          </w:tcPr>
          <w:p w14:paraId="54EBE769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Receipt</w:t>
            </w:r>
          </w:p>
          <w:p w14:paraId="79198E18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Receipt.</w:t>
            </w:r>
            <w:r>
              <w:rPr>
                <w:rFonts w:ascii="宋体" w:eastAsia="宋体" w:hAnsi="宋体" w:cs="Times New Roman"/>
                <w:szCs w:val="21"/>
              </w:rPr>
              <w:t>SignIn</w:t>
            </w:r>
          </w:p>
        </w:tc>
        <w:tc>
          <w:tcPr>
            <w:tcW w:w="5319" w:type="dxa"/>
          </w:tcPr>
          <w:p w14:paraId="646D1E96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系统</w:t>
            </w:r>
            <w:r>
              <w:rPr>
                <w:rFonts w:ascii="宋体" w:eastAsia="宋体" w:hAnsi="宋体" w:cs="Times New Roman"/>
                <w:szCs w:val="21"/>
              </w:rPr>
              <w:t>应该允许总经理审批单据</w:t>
            </w:r>
          </w:p>
          <w:p w14:paraId="493B41AD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总经理</w:t>
            </w:r>
            <w:r>
              <w:rPr>
                <w:rFonts w:ascii="宋体" w:eastAsia="宋体" w:hAnsi="宋体" w:cs="Times New Roman"/>
                <w:szCs w:val="21"/>
              </w:rPr>
              <w:t>登录</w:t>
            </w:r>
            <w:r>
              <w:rPr>
                <w:rFonts w:ascii="宋体" w:eastAsia="宋体" w:hAnsi="宋体" w:cs="Times New Roman" w:hint="eastAsia"/>
                <w:szCs w:val="21"/>
              </w:rPr>
              <w:t>，参见</w:t>
            </w:r>
            <w:r>
              <w:rPr>
                <w:rFonts w:ascii="宋体" w:eastAsia="宋体" w:hAnsi="宋体" w:cs="Times New Roman"/>
                <w:szCs w:val="21"/>
              </w:rPr>
              <w:t>Sign.</w:t>
            </w:r>
            <w:r>
              <w:rPr>
                <w:rFonts w:ascii="宋体" w:eastAsia="宋体" w:hAnsi="宋体" w:cs="Times New Roman" w:hint="eastAsia"/>
                <w:szCs w:val="21"/>
              </w:rPr>
              <w:t>SignIn</w:t>
            </w:r>
          </w:p>
        </w:tc>
      </w:tr>
      <w:tr w:rsidR="00F22A6B" w:rsidRPr="0084750D" w14:paraId="34D99ECB" w14:textId="77777777" w:rsidTr="00B76E2F">
        <w:trPr>
          <w:trHeight w:val="92"/>
        </w:trPr>
        <w:tc>
          <w:tcPr>
            <w:tcW w:w="3681" w:type="dxa"/>
          </w:tcPr>
          <w:p w14:paraId="74C5A3E5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Receipt</w:t>
            </w:r>
            <w:r>
              <w:rPr>
                <w:rFonts w:asciiTheme="minorEastAsia" w:eastAsiaTheme="minorEastAsia" w:hAnsiTheme="minorEastAsia" w:cs="Times New Roman"/>
              </w:rPr>
              <w:t>.</w:t>
            </w:r>
            <w:r w:rsidRPr="00720064">
              <w:rPr>
                <w:rFonts w:asciiTheme="minorEastAsia" w:eastAsiaTheme="minorEastAsia" w:hAnsiTheme="minorEastAsia" w:cs="Times New Roman"/>
              </w:rPr>
              <w:t>I</w:t>
            </w:r>
            <w:r w:rsidRPr="00720064">
              <w:rPr>
                <w:rFonts w:asciiTheme="minorEastAsia" w:eastAsiaTheme="minorEastAsia" w:hAnsiTheme="minorEastAsia" w:cs="Times New Roman" w:hint="eastAsia"/>
              </w:rPr>
              <w:t>nput</w:t>
            </w:r>
            <w:r w:rsidRPr="00720064">
              <w:rPr>
                <w:rFonts w:asciiTheme="minorEastAsia" w:eastAsiaTheme="minorEastAsia" w:hAnsiTheme="minorEastAsia" w:cs="Times New Roman"/>
              </w:rPr>
              <w:t>.Choose.M</w:t>
            </w:r>
            <w:r w:rsidRPr="00720064">
              <w:rPr>
                <w:rFonts w:asciiTheme="minorEastAsia" w:eastAsiaTheme="minorEastAsia" w:hAnsiTheme="minorEastAsia" w:cs="Times New Roman" w:hint="eastAsia"/>
              </w:rPr>
              <w:t>enu</w:t>
            </w:r>
          </w:p>
        </w:tc>
        <w:tc>
          <w:tcPr>
            <w:tcW w:w="5319" w:type="dxa"/>
          </w:tcPr>
          <w:p w14:paraId="5D2D7B22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总</w:t>
            </w:r>
            <w:r>
              <w:rPr>
                <w:rFonts w:ascii="宋体" w:eastAsia="宋体" w:hAnsi="宋体" w:cs="Times New Roman"/>
                <w:szCs w:val="21"/>
              </w:rPr>
              <w:t>经理</w:t>
            </w:r>
            <w:r>
              <w:rPr>
                <w:rFonts w:ascii="宋体" w:eastAsia="宋体" w:hAnsi="宋体" w:cs="Times New Roman" w:hint="eastAsia"/>
                <w:szCs w:val="21"/>
              </w:rPr>
              <w:t>要进行审批单据</w:t>
            </w:r>
            <w:r>
              <w:rPr>
                <w:rFonts w:ascii="宋体" w:eastAsia="宋体" w:hAnsi="宋体" w:cs="Times New Roman"/>
                <w:szCs w:val="21"/>
              </w:rPr>
              <w:t>时，从</w:t>
            </w:r>
            <w:r>
              <w:rPr>
                <w:rFonts w:ascii="宋体" w:eastAsia="宋体" w:hAnsi="宋体" w:cs="Times New Roman" w:hint="eastAsia"/>
                <w:szCs w:val="21"/>
              </w:rPr>
              <w:t>系统菜单</w:t>
            </w:r>
            <w:r>
              <w:rPr>
                <w:rFonts w:ascii="宋体" w:eastAsia="宋体" w:hAnsi="宋体" w:cs="Times New Roman"/>
                <w:szCs w:val="21"/>
              </w:rPr>
              <w:t>中选择</w:t>
            </w:r>
            <w:r>
              <w:rPr>
                <w:rFonts w:ascii="宋体" w:eastAsia="宋体" w:hAnsi="宋体" w:cs="Times New Roman" w:hint="eastAsia"/>
                <w:szCs w:val="21"/>
              </w:rPr>
              <w:t>审批单据</w:t>
            </w:r>
            <w:r>
              <w:rPr>
                <w:rFonts w:ascii="宋体" w:eastAsia="宋体" w:hAnsi="宋体" w:cs="Times New Roman"/>
                <w:szCs w:val="21"/>
              </w:rPr>
              <w:t>，系统显示</w:t>
            </w:r>
            <w:r>
              <w:rPr>
                <w:rFonts w:ascii="宋体" w:eastAsia="宋体" w:hAnsi="宋体" w:cs="Times New Roman" w:hint="eastAsia"/>
                <w:szCs w:val="21"/>
              </w:rPr>
              <w:t>审批单据</w:t>
            </w:r>
            <w:r>
              <w:rPr>
                <w:rFonts w:ascii="宋体" w:eastAsia="宋体" w:hAnsi="宋体" w:cs="Times New Roman"/>
                <w:szCs w:val="21"/>
              </w:rPr>
              <w:t>界面</w:t>
            </w:r>
          </w:p>
        </w:tc>
      </w:tr>
      <w:tr w:rsidR="00F22A6B" w:rsidRPr="0084750D" w14:paraId="2234A312" w14:textId="77777777" w:rsidTr="00B76E2F">
        <w:trPr>
          <w:trHeight w:val="92"/>
        </w:trPr>
        <w:tc>
          <w:tcPr>
            <w:tcW w:w="3681" w:type="dxa"/>
          </w:tcPr>
          <w:p w14:paraId="1BADAA9D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Receipt</w:t>
            </w:r>
            <w:r>
              <w:rPr>
                <w:rFonts w:ascii="宋体" w:eastAsia="宋体" w:hAnsi="宋体" w:cs="Times New Roman"/>
                <w:szCs w:val="21"/>
              </w:rPr>
              <w:t>Judge</w:t>
            </w:r>
            <w:r w:rsidRPr="0084750D">
              <w:rPr>
                <w:rFonts w:ascii="宋体" w:eastAsia="宋体" w:hAnsi="宋体" w:cs="Times New Roman"/>
                <w:szCs w:val="21"/>
              </w:rPr>
              <w:t>.</w:t>
            </w:r>
            <w:r>
              <w:rPr>
                <w:rFonts w:ascii="宋体" w:eastAsia="宋体" w:hAnsi="宋体" w:cs="Times New Roman"/>
                <w:szCs w:val="21"/>
              </w:rPr>
              <w:t>Show</w:t>
            </w:r>
          </w:p>
        </w:tc>
        <w:tc>
          <w:tcPr>
            <w:tcW w:w="5319" w:type="dxa"/>
          </w:tcPr>
          <w:p w14:paraId="70770CD8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显示</w:t>
            </w:r>
            <w:r w:rsidRPr="0084750D">
              <w:rPr>
                <w:rFonts w:ascii="宋体" w:eastAsia="宋体" w:hAnsi="宋体" w:cs="Times New Roman"/>
                <w:szCs w:val="21"/>
              </w:rPr>
              <w:t>所有单据</w:t>
            </w:r>
          </w:p>
        </w:tc>
      </w:tr>
      <w:tr w:rsidR="00F22A6B" w:rsidRPr="0084750D" w14:paraId="6DAFE435" w14:textId="77777777" w:rsidTr="00B76E2F">
        <w:tc>
          <w:tcPr>
            <w:tcW w:w="3681" w:type="dxa"/>
          </w:tcPr>
          <w:p w14:paraId="5860B2E5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Receipt</w:t>
            </w:r>
            <w:r>
              <w:rPr>
                <w:rFonts w:ascii="宋体" w:eastAsia="宋体" w:hAnsi="宋体" w:cs="Times New Roman"/>
                <w:szCs w:val="21"/>
              </w:rPr>
              <w:t>Judge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</w:t>
            </w:r>
            <w:r w:rsidRPr="0084750D">
              <w:rPr>
                <w:rFonts w:ascii="宋体" w:eastAsia="宋体" w:hAnsi="宋体" w:cs="Times New Roman"/>
                <w:szCs w:val="21"/>
              </w:rPr>
              <w:t>Examine.Alter</w:t>
            </w:r>
          </w:p>
          <w:p w14:paraId="10BBCE5D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Receipt</w:t>
            </w:r>
            <w:r>
              <w:rPr>
                <w:rFonts w:ascii="宋体" w:eastAsia="宋体" w:hAnsi="宋体" w:cs="Times New Roman"/>
                <w:szCs w:val="21"/>
              </w:rPr>
              <w:t>Judge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</w:t>
            </w:r>
            <w:r w:rsidRPr="0084750D">
              <w:rPr>
                <w:rFonts w:ascii="宋体" w:eastAsia="宋体" w:hAnsi="宋体" w:cs="Times New Roman"/>
                <w:szCs w:val="21"/>
              </w:rPr>
              <w:t>Examine.Alte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r.Update</w:t>
            </w:r>
          </w:p>
          <w:p w14:paraId="0FE89117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lastRenderedPageBreak/>
              <w:t>Receipt</w:t>
            </w:r>
            <w:r>
              <w:rPr>
                <w:rFonts w:ascii="宋体" w:eastAsia="宋体" w:hAnsi="宋体" w:cs="Times New Roman"/>
                <w:szCs w:val="21"/>
              </w:rPr>
              <w:t>Judge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</w:t>
            </w:r>
            <w:r w:rsidRPr="0084750D">
              <w:rPr>
                <w:rFonts w:ascii="宋体" w:eastAsia="宋体" w:hAnsi="宋体" w:cs="Times New Roman"/>
                <w:szCs w:val="21"/>
              </w:rPr>
              <w:t>Examine.Pass</w:t>
            </w:r>
          </w:p>
          <w:p w14:paraId="6812E7E2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3856C2B6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Receipt</w:t>
            </w:r>
            <w:r>
              <w:rPr>
                <w:rFonts w:ascii="宋体" w:eastAsia="宋体" w:hAnsi="宋体" w:cs="Times New Roman"/>
                <w:szCs w:val="21"/>
              </w:rPr>
              <w:t>Judge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</w:t>
            </w:r>
            <w:r w:rsidRPr="0084750D">
              <w:rPr>
                <w:rFonts w:ascii="宋体" w:eastAsia="宋体" w:hAnsi="宋体" w:cs="Times New Roman"/>
                <w:szCs w:val="21"/>
              </w:rPr>
              <w:t>Examine.Batch</w:t>
            </w:r>
          </w:p>
        </w:tc>
        <w:tc>
          <w:tcPr>
            <w:tcW w:w="5319" w:type="dxa"/>
          </w:tcPr>
          <w:p w14:paraId="73789263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lastRenderedPageBreak/>
              <w:t>系统应</w:t>
            </w:r>
            <w:r w:rsidRPr="0084750D">
              <w:rPr>
                <w:rFonts w:ascii="宋体" w:eastAsia="宋体" w:hAnsi="宋体" w:cs="Times New Roman"/>
                <w:szCs w:val="21"/>
              </w:rPr>
              <w:t>允许总经理修改数据</w:t>
            </w:r>
          </w:p>
          <w:p w14:paraId="7394CABC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</w:t>
            </w:r>
            <w:r w:rsidRPr="0084750D">
              <w:rPr>
                <w:rFonts w:ascii="宋体" w:eastAsia="宋体" w:hAnsi="宋体" w:cs="Times New Roman"/>
                <w:szCs w:val="21"/>
              </w:rPr>
              <w:t>总经理修改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单据</w:t>
            </w:r>
            <w:r w:rsidRPr="0084750D">
              <w:rPr>
                <w:rFonts w:ascii="宋体" w:eastAsia="宋体" w:hAnsi="宋体" w:cs="Times New Roman"/>
                <w:szCs w:val="21"/>
              </w:rPr>
              <w:t>数据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后</w:t>
            </w:r>
            <w:r w:rsidRPr="0084750D">
              <w:rPr>
                <w:rFonts w:ascii="宋体" w:eastAsia="宋体" w:hAnsi="宋体" w:cs="Times New Roman"/>
                <w:szCs w:val="21"/>
              </w:rPr>
              <w:t>，系统存储修改后的数据</w:t>
            </w:r>
          </w:p>
          <w:p w14:paraId="2E32885B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lastRenderedPageBreak/>
              <w:t>在</w:t>
            </w:r>
            <w:r w:rsidRPr="0084750D">
              <w:rPr>
                <w:rFonts w:ascii="宋体" w:eastAsia="宋体" w:hAnsi="宋体" w:cs="Times New Roman"/>
                <w:szCs w:val="21"/>
              </w:rPr>
              <w:t>总经理通过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单据</w:t>
            </w:r>
            <w:r w:rsidRPr="0084750D">
              <w:rPr>
                <w:rFonts w:ascii="宋体" w:eastAsia="宋体" w:hAnsi="宋体" w:cs="Times New Roman"/>
                <w:szCs w:val="21"/>
              </w:rPr>
              <w:t>审批后，系统修改单据状态为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审批</w:t>
            </w:r>
            <w:r w:rsidRPr="0084750D">
              <w:rPr>
                <w:rFonts w:ascii="宋体" w:eastAsia="宋体" w:hAnsi="宋体" w:cs="Times New Roman"/>
                <w:szCs w:val="21"/>
              </w:rPr>
              <w:t>后状态</w:t>
            </w:r>
          </w:p>
          <w:p w14:paraId="63A5E0DA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系统批量修改单据状态为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审批</w:t>
            </w:r>
            <w:r w:rsidRPr="0084750D">
              <w:rPr>
                <w:rFonts w:ascii="宋体" w:eastAsia="宋体" w:hAnsi="宋体" w:cs="Times New Roman"/>
                <w:szCs w:val="21"/>
              </w:rPr>
              <w:t>后状态</w:t>
            </w:r>
          </w:p>
        </w:tc>
      </w:tr>
      <w:tr w:rsidR="00F22A6B" w:rsidRPr="0084750D" w14:paraId="7C6D97AA" w14:textId="77777777" w:rsidTr="00B76E2F">
        <w:tc>
          <w:tcPr>
            <w:tcW w:w="3681" w:type="dxa"/>
          </w:tcPr>
          <w:p w14:paraId="0FD2BD5E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lastRenderedPageBreak/>
              <w:t>Receipt</w:t>
            </w:r>
            <w:r>
              <w:rPr>
                <w:rFonts w:ascii="宋体" w:eastAsia="宋体" w:hAnsi="宋体" w:cs="Times New Roman"/>
                <w:szCs w:val="21"/>
              </w:rPr>
              <w:t>Judge</w:t>
            </w:r>
            <w:r w:rsidRPr="0084750D">
              <w:rPr>
                <w:rFonts w:ascii="宋体" w:eastAsia="宋体" w:hAnsi="宋体" w:cs="Times New Roman"/>
                <w:szCs w:val="21"/>
              </w:rPr>
              <w:t>.End</w:t>
            </w:r>
          </w:p>
          <w:p w14:paraId="22B77938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Receipt</w:t>
            </w:r>
            <w:r>
              <w:rPr>
                <w:rFonts w:ascii="宋体" w:eastAsia="宋体" w:hAnsi="宋体" w:cs="Times New Roman"/>
                <w:szCs w:val="21"/>
              </w:rPr>
              <w:t>Judge</w:t>
            </w:r>
            <w:r w:rsidRPr="0084750D">
              <w:rPr>
                <w:rFonts w:ascii="宋体" w:eastAsia="宋体" w:hAnsi="宋体" w:cs="Times New Roman"/>
                <w:szCs w:val="21"/>
              </w:rPr>
              <w:t>.End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.Close</w:t>
            </w:r>
          </w:p>
          <w:p w14:paraId="73B22A6A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151212E1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Receipt</w:t>
            </w:r>
            <w:r>
              <w:rPr>
                <w:rFonts w:ascii="宋体" w:eastAsia="宋体" w:hAnsi="宋体" w:cs="Times New Roman"/>
                <w:szCs w:val="21"/>
              </w:rPr>
              <w:t>Judge</w:t>
            </w:r>
            <w:r w:rsidRPr="0084750D">
              <w:rPr>
                <w:rFonts w:ascii="宋体" w:eastAsia="宋体" w:hAnsi="宋体" w:cs="Times New Roman"/>
                <w:szCs w:val="21"/>
              </w:rPr>
              <w:t>.End.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Log</w:t>
            </w:r>
          </w:p>
        </w:tc>
        <w:tc>
          <w:tcPr>
            <w:tcW w:w="5319" w:type="dxa"/>
          </w:tcPr>
          <w:p w14:paraId="716B0AA4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应该允许总经理退出单据审批</w:t>
            </w:r>
          </w:p>
          <w:p w14:paraId="32842BAB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</w:t>
            </w:r>
            <w:r w:rsidRPr="0084750D">
              <w:rPr>
                <w:rFonts w:ascii="宋体" w:eastAsia="宋体" w:hAnsi="宋体" w:cs="Times New Roman"/>
                <w:szCs w:val="21"/>
              </w:rPr>
              <w:t>总经理确认审批单据任务完成时，系统关闭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审批单据</w:t>
            </w:r>
            <w:r w:rsidRPr="0084750D">
              <w:rPr>
                <w:rFonts w:ascii="宋体" w:eastAsia="宋体" w:hAnsi="宋体" w:cs="Times New Roman"/>
                <w:szCs w:val="21"/>
              </w:rPr>
              <w:t>任务</w:t>
            </w:r>
          </w:p>
          <w:p w14:paraId="138BFCCA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系统记录“审批单据”和时间到日志</w:t>
            </w:r>
          </w:p>
        </w:tc>
      </w:tr>
    </w:tbl>
    <w:p w14:paraId="5A90F217" w14:textId="77777777" w:rsid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</w:p>
    <w:p w14:paraId="05A45585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  <w:t>3.2.25用户管理</w:t>
      </w:r>
    </w:p>
    <w:p w14:paraId="19BE1061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3.2.25.1特性描述</w:t>
      </w:r>
    </w:p>
    <w:p w14:paraId="2B871DE0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在公司雇佣新员工或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有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员工离职或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有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员工职位变化或员工信息变化时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一个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经过验证的管理员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开始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用户管理，完成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新建新员工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账号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并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录入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其信息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及设置权限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、离职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员工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账号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删除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、员工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权限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或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信息修改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。</w:t>
      </w:r>
    </w:p>
    <w:p w14:paraId="7991F389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优先级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=高</w:t>
      </w:r>
    </w:p>
    <w:p w14:paraId="6F38D4D0" w14:textId="77777777" w:rsidR="00F22A6B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3.2.25.2刺激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、响应序列</w:t>
      </w:r>
    </w:p>
    <w:p w14:paraId="72492E1D" w14:textId="77777777" w:rsidR="00F22A6B" w:rsidRDefault="00F22A6B" w:rsidP="00F22A6B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管理员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登录</w:t>
      </w:r>
    </w:p>
    <w:p w14:paraId="7C7B06CB" w14:textId="77777777" w:rsidR="00F22A6B" w:rsidRPr="0084750D" w:rsidRDefault="00F22A6B" w:rsidP="00F22A6B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显示菜单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ab/>
      </w:r>
    </w:p>
    <w:p w14:paraId="16C0881E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：管理员新建员工账号</w:t>
      </w:r>
    </w:p>
    <w:p w14:paraId="7332AFCD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：系统新建账号</w:t>
      </w:r>
    </w:p>
    <w:p w14:paraId="7A8F418E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刺激：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管理员输入员工信息并设置员工权限</w:t>
      </w:r>
    </w:p>
    <w:p w14:paraId="64D2EEFA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：系统记录新员工账号及信息权限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，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生成日志记录</w:t>
      </w:r>
    </w:p>
    <w:p w14:paraId="0B26D98B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刺激：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管理员输入员工账号</w:t>
      </w:r>
    </w:p>
    <w:p w14:paraId="6C747279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：系统显示员工信息</w:t>
      </w:r>
    </w:p>
    <w:p w14:paraId="4A588903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：管理员删除离职员工</w:t>
      </w:r>
    </w:p>
    <w:p w14:paraId="418D1813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：系统移除离职员工账号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，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生成日志记录</w:t>
      </w:r>
    </w:p>
    <w:p w14:paraId="5CE15E87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刺激：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管理员取消删除离职员工</w:t>
      </w:r>
    </w:p>
    <w:p w14:paraId="4CF441C6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：系统取消移除操作</w:t>
      </w:r>
    </w:p>
    <w:p w14:paraId="518C35E0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：管理员修改员工职位</w:t>
      </w:r>
    </w:p>
    <w:p w14:paraId="0AFBB044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：系统修改员工职位和权限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，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显示和记录变化后职位权限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，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生成日志记录</w:t>
      </w:r>
    </w:p>
    <w:p w14:paraId="74A5C4AA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刺激：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管理员取消修改员工职位</w:t>
      </w:r>
    </w:p>
    <w:p w14:paraId="1676B528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响应：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系统取消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职位和权限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修改</w:t>
      </w:r>
    </w:p>
    <w:p w14:paraId="63107BB2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：管理员修改员工信息</w:t>
      </w:r>
    </w:p>
    <w:p w14:paraId="0A665666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：系统修改员工信息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，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显示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和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记录变化后信息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，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生成日志记录</w:t>
      </w:r>
    </w:p>
    <w:p w14:paraId="130D4EC4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刺激：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管理员取消修改员工信息</w:t>
      </w:r>
    </w:p>
    <w:p w14:paraId="0093622A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响应：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系统取消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员工信息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修改</w:t>
      </w:r>
    </w:p>
    <w:p w14:paraId="31299823" w14:textId="77777777" w:rsidR="00F22A6B" w:rsidRPr="0084750D" w:rsidRDefault="00F22A6B" w:rsidP="00F22A6B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3.2.25.3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相关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功能需求</w:t>
      </w:r>
    </w:p>
    <w:tbl>
      <w:tblPr>
        <w:tblStyle w:val="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4940"/>
      </w:tblGrid>
      <w:tr w:rsidR="00F22A6B" w:rsidRPr="0084750D" w14:paraId="0646CC96" w14:textId="77777777" w:rsidTr="00B76E2F">
        <w:trPr>
          <w:trHeight w:val="813"/>
        </w:trPr>
        <w:tc>
          <w:tcPr>
            <w:tcW w:w="3366" w:type="dxa"/>
          </w:tcPr>
          <w:p w14:paraId="23BE3702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.New</w:t>
            </w:r>
          </w:p>
          <w:p w14:paraId="535100DC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.New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.Input</w:t>
            </w:r>
          </w:p>
          <w:p w14:paraId="659AD1CC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.New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</w:t>
            </w:r>
            <w:r w:rsidRPr="0084750D">
              <w:rPr>
                <w:rFonts w:ascii="宋体" w:eastAsia="宋体" w:hAnsi="宋体" w:cs="Times New Roman"/>
                <w:szCs w:val="21"/>
              </w:rPr>
              <w:t>Input.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Invalid</w:t>
            </w:r>
          </w:p>
          <w:p w14:paraId="7F6F6768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6FDEFAFD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Control</w:t>
            </w:r>
            <w:r>
              <w:rPr>
                <w:rFonts w:asciiTheme="minorEastAsia" w:eastAsiaTheme="minorEastAsia" w:hAnsiTheme="minorEastAsia" w:cs="Times New Roman"/>
              </w:rPr>
              <w:t>.New.</w:t>
            </w:r>
            <w:r w:rsidRPr="00720064">
              <w:rPr>
                <w:rFonts w:asciiTheme="minorEastAsia" w:eastAsiaTheme="minorEastAsia" w:hAnsiTheme="minorEastAsia" w:cs="Times New Roman"/>
              </w:rPr>
              <w:t>I</w:t>
            </w:r>
            <w:r w:rsidRPr="00720064">
              <w:rPr>
                <w:rFonts w:asciiTheme="minorEastAsia" w:eastAsiaTheme="minorEastAsia" w:hAnsiTheme="minorEastAsia" w:cs="Times New Roman" w:hint="eastAsia"/>
              </w:rPr>
              <w:t>nput</w:t>
            </w:r>
            <w:r w:rsidRPr="00720064">
              <w:rPr>
                <w:rFonts w:asciiTheme="minorEastAsia" w:eastAsiaTheme="minorEastAsia" w:hAnsiTheme="minorEastAsia" w:cs="Times New Roman"/>
              </w:rPr>
              <w:t>.Choose.M</w:t>
            </w:r>
            <w:r w:rsidRPr="00720064">
              <w:rPr>
                <w:rFonts w:asciiTheme="minorEastAsia" w:eastAsiaTheme="minorEastAsia" w:hAnsiTheme="minorEastAsia" w:cs="Times New Roman" w:hint="eastAsia"/>
              </w:rPr>
              <w:t>enu</w:t>
            </w:r>
          </w:p>
          <w:p w14:paraId="584F9FA3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01AC276E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.New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</w:t>
            </w:r>
            <w:r w:rsidRPr="0084750D">
              <w:rPr>
                <w:rFonts w:ascii="宋体" w:eastAsia="宋体" w:hAnsi="宋体" w:cs="Times New Roman"/>
                <w:szCs w:val="21"/>
              </w:rPr>
              <w:t>Set</w:t>
            </w:r>
          </w:p>
          <w:p w14:paraId="44715A10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.New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</w:t>
            </w:r>
            <w:r w:rsidRPr="0084750D">
              <w:rPr>
                <w:rFonts w:ascii="宋体" w:eastAsia="宋体" w:hAnsi="宋体" w:cs="Times New Roman"/>
                <w:szCs w:val="21"/>
              </w:rPr>
              <w:t>Set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</w:t>
            </w:r>
            <w:r w:rsidRPr="0084750D">
              <w:rPr>
                <w:rFonts w:ascii="宋体" w:eastAsia="宋体" w:hAnsi="宋体" w:cs="Times New Roman"/>
                <w:szCs w:val="21"/>
              </w:rPr>
              <w:t>Invalid</w:t>
            </w:r>
          </w:p>
          <w:p w14:paraId="4B98ED02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44C9445C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.New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</w:t>
            </w:r>
            <w:r w:rsidRPr="0084750D">
              <w:rPr>
                <w:rFonts w:ascii="宋体" w:eastAsia="宋体" w:hAnsi="宋体" w:cs="Times New Roman"/>
                <w:szCs w:val="21"/>
              </w:rPr>
              <w:t>Set.Null</w:t>
            </w:r>
          </w:p>
        </w:tc>
        <w:tc>
          <w:tcPr>
            <w:tcW w:w="4940" w:type="dxa"/>
          </w:tcPr>
          <w:p w14:paraId="78506711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系统新建账号</w:t>
            </w:r>
          </w:p>
          <w:p w14:paraId="3F8EFBB9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应该允许管理员输入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新建</w:t>
            </w:r>
            <w:r w:rsidRPr="0084750D">
              <w:rPr>
                <w:rFonts w:ascii="宋体" w:eastAsia="宋体" w:hAnsi="宋体" w:cs="Times New Roman"/>
                <w:szCs w:val="21"/>
              </w:rPr>
              <w:t>的账号</w:t>
            </w:r>
          </w:p>
          <w:p w14:paraId="6B5BCE7B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如果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管理员输入的账号已经存在，系统提示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该账号</w:t>
            </w:r>
            <w:r w:rsidRPr="0084750D">
              <w:rPr>
                <w:rFonts w:ascii="宋体" w:eastAsia="宋体" w:hAnsi="宋体" w:cs="Times New Roman"/>
                <w:szCs w:val="21"/>
              </w:rPr>
              <w:t>已经存在</w:t>
            </w:r>
          </w:p>
          <w:p w14:paraId="3C0D4290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管理员要新建</w:t>
            </w:r>
            <w:r>
              <w:rPr>
                <w:rFonts w:ascii="宋体" w:eastAsia="宋体" w:hAnsi="宋体" w:cs="Times New Roman"/>
                <w:szCs w:val="21"/>
              </w:rPr>
              <w:t>账号时，从</w:t>
            </w:r>
            <w:r>
              <w:rPr>
                <w:rFonts w:ascii="宋体" w:eastAsia="宋体" w:hAnsi="宋体" w:cs="Times New Roman" w:hint="eastAsia"/>
                <w:szCs w:val="21"/>
              </w:rPr>
              <w:t>系统菜单</w:t>
            </w:r>
            <w:r>
              <w:rPr>
                <w:rFonts w:ascii="宋体" w:eastAsia="宋体" w:hAnsi="宋体" w:cs="Times New Roman"/>
                <w:szCs w:val="21"/>
              </w:rPr>
              <w:t>中选择</w:t>
            </w:r>
            <w:r>
              <w:rPr>
                <w:rFonts w:ascii="宋体" w:eastAsia="宋体" w:hAnsi="宋体" w:cs="Times New Roman" w:hint="eastAsia"/>
                <w:szCs w:val="21"/>
              </w:rPr>
              <w:t>新建</w:t>
            </w:r>
            <w:r>
              <w:rPr>
                <w:rFonts w:ascii="宋体" w:eastAsia="宋体" w:hAnsi="宋体" w:cs="Times New Roman"/>
                <w:szCs w:val="21"/>
              </w:rPr>
              <w:t>账号，系统显示</w:t>
            </w:r>
            <w:r>
              <w:rPr>
                <w:rFonts w:ascii="宋体" w:eastAsia="宋体" w:hAnsi="宋体" w:cs="Times New Roman" w:hint="eastAsia"/>
                <w:szCs w:val="21"/>
              </w:rPr>
              <w:t>新建账号</w:t>
            </w:r>
            <w:r>
              <w:rPr>
                <w:rFonts w:ascii="宋体" w:eastAsia="宋体" w:hAnsi="宋体" w:cs="Times New Roman"/>
                <w:szCs w:val="21"/>
              </w:rPr>
              <w:t>界面</w:t>
            </w:r>
          </w:p>
          <w:p w14:paraId="63BF6E25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</w:t>
            </w:r>
            <w:r w:rsidRPr="0084750D">
              <w:rPr>
                <w:rFonts w:ascii="宋体" w:eastAsia="宋体" w:hAnsi="宋体" w:cs="Times New Roman"/>
                <w:szCs w:val="21"/>
              </w:rPr>
              <w:t>允许管理员输入员工信息并设置员工权限</w:t>
            </w:r>
          </w:p>
          <w:p w14:paraId="41F1677E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如果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管理员输入信息格式不对，系统提示信息格式不对</w:t>
            </w:r>
            <w:bookmarkStart w:id="0" w:name="_GoBack"/>
            <w:bookmarkEnd w:id="0"/>
          </w:p>
          <w:p w14:paraId="651C35BF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如果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管理员有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空</w:t>
            </w:r>
            <w:r w:rsidRPr="0084750D">
              <w:rPr>
                <w:rFonts w:ascii="宋体" w:eastAsia="宋体" w:hAnsi="宋体" w:cs="Times New Roman"/>
                <w:szCs w:val="21"/>
              </w:rPr>
              <w:t>未填，提示管理员信息未输入完整</w:t>
            </w:r>
          </w:p>
        </w:tc>
      </w:tr>
      <w:tr w:rsidR="00F22A6B" w:rsidRPr="0084750D" w14:paraId="14E2F06A" w14:textId="77777777" w:rsidTr="00B76E2F">
        <w:trPr>
          <w:trHeight w:val="396"/>
        </w:trPr>
        <w:tc>
          <w:tcPr>
            <w:tcW w:w="3366" w:type="dxa"/>
          </w:tcPr>
          <w:p w14:paraId="6523550E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Control.SignIn</w:t>
            </w:r>
          </w:p>
        </w:tc>
        <w:tc>
          <w:tcPr>
            <w:tcW w:w="4940" w:type="dxa"/>
          </w:tcPr>
          <w:p w14:paraId="1782EDA1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管理员在操作前需要进行</w:t>
            </w:r>
            <w:r>
              <w:rPr>
                <w:rFonts w:ascii="宋体" w:eastAsia="宋体" w:hAnsi="宋体" w:cs="Times New Roman" w:hint="eastAsia"/>
                <w:szCs w:val="21"/>
              </w:rPr>
              <w:t>身份验证</w:t>
            </w:r>
            <w:r>
              <w:rPr>
                <w:rFonts w:ascii="宋体" w:eastAsia="宋体" w:hAnsi="宋体" w:cs="Times New Roman"/>
                <w:szCs w:val="21"/>
              </w:rPr>
              <w:t>并登录</w:t>
            </w:r>
          </w:p>
        </w:tc>
      </w:tr>
      <w:tr w:rsidR="00F22A6B" w:rsidRPr="0084750D" w14:paraId="04F351C2" w14:textId="77777777" w:rsidTr="00B76E2F">
        <w:tc>
          <w:tcPr>
            <w:tcW w:w="3366" w:type="dxa"/>
          </w:tcPr>
          <w:p w14:paraId="612DCB74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lastRenderedPageBreak/>
              <w:t>Control.Move</w:t>
            </w:r>
          </w:p>
          <w:p w14:paraId="34E2FCC7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03083DC1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Move.Input</w:t>
            </w:r>
          </w:p>
          <w:p w14:paraId="6E35D852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Move.Input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.Invalid</w:t>
            </w:r>
          </w:p>
          <w:p w14:paraId="22B8BF60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24927A8D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="宋体" w:eastAsia="宋体" w:hAnsi="宋体" w:cs="Times New Roman"/>
                <w:szCs w:val="21"/>
              </w:rPr>
              <w:t>Control</w:t>
            </w:r>
            <w:r>
              <w:rPr>
                <w:rFonts w:asciiTheme="minorEastAsia" w:eastAsiaTheme="minorEastAsia" w:hAnsiTheme="minorEastAsia" w:cs="Times New Roman"/>
              </w:rPr>
              <w:t>.Move.</w:t>
            </w:r>
            <w:r w:rsidRPr="00720064">
              <w:rPr>
                <w:rFonts w:asciiTheme="minorEastAsia" w:eastAsiaTheme="minorEastAsia" w:hAnsiTheme="minorEastAsia" w:cs="Times New Roman"/>
              </w:rPr>
              <w:t>I</w:t>
            </w:r>
            <w:r w:rsidRPr="00720064">
              <w:rPr>
                <w:rFonts w:asciiTheme="minorEastAsia" w:eastAsiaTheme="minorEastAsia" w:hAnsiTheme="minorEastAsia" w:cs="Times New Roman" w:hint="eastAsia"/>
              </w:rPr>
              <w:t>nput</w:t>
            </w:r>
            <w:r w:rsidRPr="00720064">
              <w:rPr>
                <w:rFonts w:asciiTheme="minorEastAsia" w:eastAsiaTheme="minorEastAsia" w:hAnsiTheme="minorEastAsia" w:cs="Times New Roman"/>
              </w:rPr>
              <w:t>.Choose.M</w:t>
            </w:r>
            <w:r w:rsidRPr="00720064">
              <w:rPr>
                <w:rFonts w:asciiTheme="minorEastAsia" w:eastAsiaTheme="minorEastAsia" w:hAnsiTheme="minorEastAsia" w:cs="Times New Roman" w:hint="eastAsia"/>
              </w:rPr>
              <w:t>enu</w:t>
            </w:r>
          </w:p>
          <w:p w14:paraId="2274414D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60F9E4C9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Control</w:t>
            </w:r>
            <w:r>
              <w:rPr>
                <w:rFonts w:asciiTheme="minorEastAsia" w:eastAsiaTheme="minorEastAsia" w:hAnsiTheme="minorEastAsia" w:cs="Times New Roman"/>
              </w:rPr>
              <w:t>.Move.Show</w:t>
            </w:r>
          </w:p>
          <w:p w14:paraId="6DCAED9A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Move.Cancel</w:t>
            </w:r>
          </w:p>
        </w:tc>
        <w:tc>
          <w:tcPr>
            <w:tcW w:w="4940" w:type="dxa"/>
          </w:tcPr>
          <w:p w14:paraId="1D0A0D15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当管理员确认删除离职员工账号时，</w:t>
            </w:r>
            <w:r w:rsidRPr="0084750D">
              <w:rPr>
                <w:rFonts w:ascii="宋体" w:eastAsia="宋体" w:hAnsi="宋体" w:cs="Times New Roman"/>
                <w:szCs w:val="21"/>
              </w:rPr>
              <w:t>系统删除离职员工账号</w:t>
            </w:r>
          </w:p>
          <w:p w14:paraId="25A493E8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应该允许管理员输入离职员工账号</w:t>
            </w:r>
          </w:p>
          <w:p w14:paraId="35CAE461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如果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管理员输入的账号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不</w:t>
            </w:r>
            <w:r w:rsidRPr="0084750D">
              <w:rPr>
                <w:rFonts w:ascii="宋体" w:eastAsia="宋体" w:hAnsi="宋体" w:cs="Times New Roman"/>
                <w:szCs w:val="21"/>
              </w:rPr>
              <w:t>存在，系统提示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该账号不</w:t>
            </w:r>
            <w:r w:rsidRPr="0084750D">
              <w:rPr>
                <w:rFonts w:ascii="宋体" w:eastAsia="宋体" w:hAnsi="宋体" w:cs="Times New Roman"/>
                <w:szCs w:val="21"/>
              </w:rPr>
              <w:t>存在</w:t>
            </w:r>
          </w:p>
          <w:p w14:paraId="43A82073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管理员要删除</w:t>
            </w:r>
            <w:r>
              <w:rPr>
                <w:rFonts w:ascii="宋体" w:eastAsia="宋体" w:hAnsi="宋体" w:cs="Times New Roman"/>
                <w:szCs w:val="21"/>
              </w:rPr>
              <w:t>账号时，从</w:t>
            </w:r>
            <w:r>
              <w:rPr>
                <w:rFonts w:ascii="宋体" w:eastAsia="宋体" w:hAnsi="宋体" w:cs="Times New Roman" w:hint="eastAsia"/>
                <w:szCs w:val="21"/>
              </w:rPr>
              <w:t>系统菜单</w:t>
            </w:r>
            <w:r>
              <w:rPr>
                <w:rFonts w:ascii="宋体" w:eastAsia="宋体" w:hAnsi="宋体" w:cs="Times New Roman"/>
                <w:szCs w:val="21"/>
              </w:rPr>
              <w:t>中选择</w:t>
            </w:r>
            <w:r>
              <w:rPr>
                <w:rFonts w:ascii="宋体" w:eastAsia="宋体" w:hAnsi="宋体" w:cs="Times New Roman" w:hint="eastAsia"/>
                <w:szCs w:val="21"/>
              </w:rPr>
              <w:t>输出</w:t>
            </w:r>
            <w:r>
              <w:rPr>
                <w:rFonts w:ascii="宋体" w:eastAsia="宋体" w:hAnsi="宋体" w:cs="Times New Roman"/>
                <w:szCs w:val="21"/>
              </w:rPr>
              <w:t>账号，系统显示</w:t>
            </w:r>
            <w:r>
              <w:rPr>
                <w:rFonts w:ascii="宋体" w:eastAsia="宋体" w:hAnsi="宋体" w:cs="Times New Roman" w:hint="eastAsia"/>
                <w:szCs w:val="21"/>
              </w:rPr>
              <w:t>删除账号</w:t>
            </w:r>
            <w:r>
              <w:rPr>
                <w:rFonts w:ascii="宋体" w:eastAsia="宋体" w:hAnsi="宋体" w:cs="Times New Roman"/>
                <w:szCs w:val="21"/>
              </w:rPr>
              <w:t>界面</w:t>
            </w:r>
          </w:p>
          <w:p w14:paraId="23F1B2FF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管理员输入离职员工账号</w:t>
            </w:r>
            <w:r>
              <w:rPr>
                <w:rFonts w:ascii="宋体" w:eastAsia="宋体" w:hAnsi="宋体" w:cs="Times New Roman" w:hint="eastAsia"/>
                <w:szCs w:val="21"/>
              </w:rPr>
              <w:t>后</w:t>
            </w:r>
            <w:r>
              <w:rPr>
                <w:rFonts w:ascii="宋体" w:eastAsia="宋体" w:hAnsi="宋体" w:cs="Times New Roman"/>
                <w:szCs w:val="21"/>
              </w:rPr>
              <w:t>，系统显示员工信息</w:t>
            </w:r>
          </w:p>
          <w:p w14:paraId="0A6CA49A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如果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管理员取消删除离职员工</w:t>
            </w:r>
            <w:r>
              <w:rPr>
                <w:rFonts w:ascii="宋体" w:eastAsia="宋体" w:hAnsi="宋体" w:cs="Times New Roman"/>
                <w:szCs w:val="21"/>
              </w:rPr>
              <w:t>，</w:t>
            </w:r>
            <w:r>
              <w:rPr>
                <w:rFonts w:ascii="宋体" w:eastAsia="宋体" w:hAnsi="宋体" w:cs="Times New Roman" w:hint="eastAsia"/>
                <w:szCs w:val="21"/>
              </w:rPr>
              <w:t>系统</w:t>
            </w:r>
            <w:r>
              <w:rPr>
                <w:rFonts w:ascii="宋体" w:eastAsia="宋体" w:hAnsi="宋体" w:cs="Times New Roman"/>
                <w:szCs w:val="21"/>
              </w:rPr>
              <w:t>回到上一界面</w:t>
            </w:r>
          </w:p>
        </w:tc>
      </w:tr>
      <w:tr w:rsidR="00F22A6B" w:rsidRPr="0084750D" w14:paraId="721BB238" w14:textId="77777777" w:rsidTr="00B76E2F">
        <w:tc>
          <w:tcPr>
            <w:tcW w:w="3366" w:type="dxa"/>
          </w:tcPr>
          <w:p w14:paraId="05944098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Position</w:t>
            </w:r>
          </w:p>
          <w:p w14:paraId="237EB4C7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Position.Input</w:t>
            </w:r>
          </w:p>
          <w:p w14:paraId="4EE9FA8D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Position.Input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.Invalid</w:t>
            </w:r>
          </w:p>
          <w:p w14:paraId="013DDF46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3DAB310F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="宋体" w:eastAsia="宋体" w:hAnsi="宋体" w:cs="Times New Roman"/>
                <w:szCs w:val="21"/>
              </w:rPr>
              <w:t>Control</w:t>
            </w:r>
            <w:r>
              <w:rPr>
                <w:rFonts w:asciiTheme="minorEastAsia" w:eastAsiaTheme="minorEastAsia" w:hAnsiTheme="minorEastAsia" w:cs="Times New Roman"/>
              </w:rPr>
              <w:t>.</w:t>
            </w:r>
            <w:r w:rsidRPr="0084750D">
              <w:rPr>
                <w:rFonts w:ascii="宋体" w:eastAsia="宋体" w:hAnsi="宋体" w:cs="Times New Roman"/>
                <w:szCs w:val="21"/>
              </w:rPr>
              <w:t>Position</w:t>
            </w:r>
            <w:r>
              <w:rPr>
                <w:rFonts w:asciiTheme="minorEastAsia" w:eastAsiaTheme="minorEastAsia" w:hAnsiTheme="minorEastAsia" w:cs="Times New Roman"/>
              </w:rPr>
              <w:t>.</w:t>
            </w:r>
            <w:r w:rsidRPr="00720064">
              <w:rPr>
                <w:rFonts w:asciiTheme="minorEastAsia" w:eastAsiaTheme="minorEastAsia" w:hAnsiTheme="minorEastAsia" w:cs="Times New Roman"/>
              </w:rPr>
              <w:t>I</w:t>
            </w:r>
            <w:r w:rsidRPr="00720064">
              <w:rPr>
                <w:rFonts w:asciiTheme="minorEastAsia" w:eastAsiaTheme="minorEastAsia" w:hAnsiTheme="minorEastAsia" w:cs="Times New Roman" w:hint="eastAsia"/>
              </w:rPr>
              <w:t>nput</w:t>
            </w:r>
            <w:r w:rsidRPr="00720064">
              <w:rPr>
                <w:rFonts w:asciiTheme="minorEastAsia" w:eastAsiaTheme="minorEastAsia" w:hAnsiTheme="minorEastAsia" w:cs="Times New Roman"/>
              </w:rPr>
              <w:t>.Choose.M</w:t>
            </w:r>
            <w:r w:rsidRPr="00720064">
              <w:rPr>
                <w:rFonts w:asciiTheme="minorEastAsia" w:eastAsiaTheme="minorEastAsia" w:hAnsiTheme="minorEastAsia" w:cs="Times New Roman" w:hint="eastAsia"/>
              </w:rPr>
              <w:t>enu</w:t>
            </w:r>
          </w:p>
          <w:p w14:paraId="6B85E1DE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0A36E9A7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Position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.Set</w:t>
            </w:r>
          </w:p>
          <w:p w14:paraId="77AE63A3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7831585A" w14:textId="77777777" w:rsidR="00F22A6B" w:rsidRPr="00480DEF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Control</w:t>
            </w:r>
            <w:r>
              <w:rPr>
                <w:rFonts w:ascii="宋体" w:eastAsia="宋体" w:hAnsi="宋体" w:cs="Times New Roman"/>
                <w:szCs w:val="21"/>
              </w:rPr>
              <w:t>.Position.Set.Input</w:t>
            </w:r>
          </w:p>
          <w:p w14:paraId="18176384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Control</w:t>
            </w:r>
            <w:r>
              <w:rPr>
                <w:rFonts w:ascii="宋体" w:eastAsia="宋体" w:hAnsi="宋体" w:cs="Times New Roman"/>
                <w:szCs w:val="21"/>
              </w:rPr>
              <w:t>.Position.Show</w:t>
            </w:r>
          </w:p>
          <w:p w14:paraId="54518B4E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Position.Cancel</w:t>
            </w:r>
          </w:p>
        </w:tc>
        <w:tc>
          <w:tcPr>
            <w:tcW w:w="4940" w:type="dxa"/>
          </w:tcPr>
          <w:p w14:paraId="575A0CB2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系统应该</w:t>
            </w:r>
            <w:r w:rsidRPr="0084750D">
              <w:rPr>
                <w:rFonts w:ascii="宋体" w:eastAsia="宋体" w:hAnsi="宋体" w:cs="Times New Roman"/>
                <w:szCs w:val="21"/>
              </w:rPr>
              <w:t>允许管理员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修改</w:t>
            </w:r>
            <w:r w:rsidRPr="0084750D">
              <w:rPr>
                <w:rFonts w:ascii="宋体" w:eastAsia="宋体" w:hAnsi="宋体" w:cs="Times New Roman"/>
                <w:szCs w:val="21"/>
              </w:rPr>
              <w:t>员工职位</w:t>
            </w:r>
          </w:p>
          <w:p w14:paraId="34A5EEF1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应该允许管理员输入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职位变动</w:t>
            </w:r>
            <w:r w:rsidRPr="0084750D">
              <w:rPr>
                <w:rFonts w:ascii="宋体" w:eastAsia="宋体" w:hAnsi="宋体" w:cs="Times New Roman"/>
                <w:szCs w:val="21"/>
              </w:rPr>
              <w:t>员工账号</w:t>
            </w:r>
          </w:p>
          <w:p w14:paraId="5CCC6B11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如果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管理员输入的账号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不</w:t>
            </w:r>
            <w:r w:rsidRPr="0084750D">
              <w:rPr>
                <w:rFonts w:ascii="宋体" w:eastAsia="宋体" w:hAnsi="宋体" w:cs="Times New Roman"/>
                <w:szCs w:val="21"/>
              </w:rPr>
              <w:t>存在，系统提示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该账号不</w:t>
            </w:r>
            <w:r w:rsidRPr="0084750D">
              <w:rPr>
                <w:rFonts w:ascii="宋体" w:eastAsia="宋体" w:hAnsi="宋体" w:cs="Times New Roman"/>
                <w:szCs w:val="21"/>
              </w:rPr>
              <w:t>存在</w:t>
            </w:r>
          </w:p>
          <w:p w14:paraId="29344B03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管理员要修改员工</w:t>
            </w:r>
            <w:r>
              <w:rPr>
                <w:rFonts w:ascii="宋体" w:eastAsia="宋体" w:hAnsi="宋体" w:cs="Times New Roman"/>
                <w:szCs w:val="21"/>
              </w:rPr>
              <w:t>职位时，从</w:t>
            </w:r>
            <w:r>
              <w:rPr>
                <w:rFonts w:ascii="宋体" w:eastAsia="宋体" w:hAnsi="宋体" w:cs="Times New Roman" w:hint="eastAsia"/>
                <w:szCs w:val="21"/>
              </w:rPr>
              <w:t>系统菜单</w:t>
            </w:r>
            <w:r>
              <w:rPr>
                <w:rFonts w:ascii="宋体" w:eastAsia="宋体" w:hAnsi="宋体" w:cs="Times New Roman"/>
                <w:szCs w:val="21"/>
              </w:rPr>
              <w:t>中选择</w:t>
            </w:r>
            <w:r>
              <w:rPr>
                <w:rFonts w:ascii="宋体" w:eastAsia="宋体" w:hAnsi="宋体" w:cs="Times New Roman" w:hint="eastAsia"/>
                <w:szCs w:val="21"/>
              </w:rPr>
              <w:t>修改员工</w:t>
            </w:r>
            <w:r>
              <w:rPr>
                <w:rFonts w:ascii="宋体" w:eastAsia="宋体" w:hAnsi="宋体" w:cs="Times New Roman"/>
                <w:szCs w:val="21"/>
              </w:rPr>
              <w:t>职位，系统显示</w:t>
            </w:r>
            <w:r>
              <w:rPr>
                <w:rFonts w:ascii="宋体" w:eastAsia="宋体" w:hAnsi="宋体" w:cs="Times New Roman" w:hint="eastAsia"/>
                <w:szCs w:val="21"/>
              </w:rPr>
              <w:t>修改员工职位</w:t>
            </w:r>
            <w:r>
              <w:rPr>
                <w:rFonts w:ascii="宋体" w:eastAsia="宋体" w:hAnsi="宋体" w:cs="Times New Roman"/>
                <w:szCs w:val="21"/>
              </w:rPr>
              <w:t>界面</w:t>
            </w:r>
          </w:p>
          <w:p w14:paraId="562E71C7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当管理员确认修改员工职位和权限时，系统修改员工职位</w:t>
            </w:r>
            <w:r>
              <w:rPr>
                <w:rFonts w:ascii="宋体" w:eastAsia="宋体" w:hAnsi="宋体" w:cs="Times New Roman" w:hint="eastAsia"/>
                <w:szCs w:val="21"/>
              </w:rPr>
              <w:t>、</w:t>
            </w:r>
            <w:r w:rsidRPr="0084750D">
              <w:rPr>
                <w:rFonts w:ascii="宋体" w:eastAsia="宋体" w:hAnsi="宋体" w:cs="Times New Roman"/>
                <w:szCs w:val="21"/>
              </w:rPr>
              <w:t>权限</w:t>
            </w:r>
            <w:r>
              <w:rPr>
                <w:rFonts w:ascii="宋体" w:eastAsia="宋体" w:hAnsi="宋体" w:cs="Times New Roman" w:hint="eastAsia"/>
                <w:szCs w:val="21"/>
              </w:rPr>
              <w:t>和</w:t>
            </w:r>
            <w:r>
              <w:rPr>
                <w:rFonts w:ascii="宋体" w:eastAsia="宋体" w:hAnsi="宋体" w:cs="Times New Roman"/>
                <w:szCs w:val="21"/>
              </w:rPr>
              <w:t>账号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并</w:t>
            </w:r>
            <w:r w:rsidRPr="0084750D">
              <w:rPr>
                <w:rFonts w:ascii="宋体" w:eastAsia="宋体" w:hAnsi="宋体" w:cs="Times New Roman"/>
                <w:szCs w:val="21"/>
              </w:rPr>
              <w:t>显示变化后职位权限</w:t>
            </w:r>
            <w:r>
              <w:rPr>
                <w:rFonts w:ascii="宋体" w:eastAsia="宋体" w:hAnsi="宋体" w:cs="Times New Roman" w:hint="eastAsia"/>
                <w:szCs w:val="21"/>
              </w:rPr>
              <w:t>和</w:t>
            </w:r>
            <w:r>
              <w:rPr>
                <w:rFonts w:ascii="宋体" w:eastAsia="宋体" w:hAnsi="宋体" w:cs="Times New Roman"/>
                <w:szCs w:val="21"/>
              </w:rPr>
              <w:t>账号</w:t>
            </w:r>
          </w:p>
          <w:p w14:paraId="4ECFC844" w14:textId="77777777" w:rsidR="00F22A6B" w:rsidRPr="00480DEF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管理员修改员工职位</w:t>
            </w:r>
          </w:p>
          <w:p w14:paraId="1442C4E7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管理员输入员工账号</w:t>
            </w:r>
            <w:r>
              <w:rPr>
                <w:rFonts w:ascii="宋体" w:eastAsia="宋体" w:hAnsi="宋体" w:cs="Times New Roman" w:hint="eastAsia"/>
                <w:szCs w:val="21"/>
              </w:rPr>
              <w:t>后</w:t>
            </w:r>
            <w:r>
              <w:rPr>
                <w:rFonts w:ascii="宋体" w:eastAsia="宋体" w:hAnsi="宋体" w:cs="Times New Roman"/>
                <w:szCs w:val="21"/>
              </w:rPr>
              <w:t>，系统显示员工信息</w:t>
            </w:r>
          </w:p>
          <w:p w14:paraId="6088907B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如果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管理员取消修改员工职位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Pr="0084750D">
              <w:rPr>
                <w:rFonts w:ascii="宋体" w:eastAsia="宋体" w:hAnsi="宋体" w:cs="Times New Roman"/>
                <w:szCs w:val="21"/>
              </w:rPr>
              <w:t>系统</w:t>
            </w:r>
            <w:r>
              <w:rPr>
                <w:rFonts w:ascii="宋体" w:eastAsia="宋体" w:hAnsi="宋体" w:cs="Times New Roman" w:hint="eastAsia"/>
                <w:szCs w:val="21"/>
              </w:rPr>
              <w:t>回到</w:t>
            </w:r>
            <w:r>
              <w:rPr>
                <w:rFonts w:ascii="宋体" w:eastAsia="宋体" w:hAnsi="宋体" w:cs="Times New Roman"/>
                <w:szCs w:val="21"/>
              </w:rPr>
              <w:t>上一界面</w:t>
            </w:r>
          </w:p>
        </w:tc>
      </w:tr>
      <w:tr w:rsidR="00F22A6B" w:rsidRPr="0084750D" w14:paraId="1E190DCB" w14:textId="77777777" w:rsidTr="00B76E2F">
        <w:tc>
          <w:tcPr>
            <w:tcW w:w="3366" w:type="dxa"/>
          </w:tcPr>
          <w:p w14:paraId="2B9111FF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Change</w:t>
            </w:r>
          </w:p>
          <w:p w14:paraId="776C1CA7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Change.Input</w:t>
            </w:r>
          </w:p>
          <w:p w14:paraId="09943BA4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Change.Input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.Invalid</w:t>
            </w:r>
          </w:p>
          <w:p w14:paraId="16C0B78E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7A4E862B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="宋体" w:eastAsia="宋体" w:hAnsi="宋体" w:cs="Times New Roman"/>
                <w:szCs w:val="21"/>
              </w:rPr>
              <w:t>Control</w:t>
            </w:r>
            <w:r>
              <w:rPr>
                <w:rFonts w:asciiTheme="minorEastAsia" w:eastAsiaTheme="minorEastAsia" w:hAnsiTheme="minorEastAsia" w:cs="Times New Roman"/>
              </w:rPr>
              <w:t>.</w:t>
            </w:r>
            <w:r>
              <w:rPr>
                <w:rFonts w:ascii="宋体" w:eastAsia="宋体" w:hAnsi="宋体" w:cs="Times New Roman"/>
                <w:szCs w:val="21"/>
              </w:rPr>
              <w:t>Change</w:t>
            </w:r>
            <w:r>
              <w:rPr>
                <w:rFonts w:asciiTheme="minorEastAsia" w:eastAsiaTheme="minorEastAsia" w:hAnsiTheme="minorEastAsia" w:cs="Times New Roman"/>
              </w:rPr>
              <w:t>.</w:t>
            </w:r>
            <w:r w:rsidRPr="00720064">
              <w:rPr>
                <w:rFonts w:asciiTheme="minorEastAsia" w:eastAsiaTheme="minorEastAsia" w:hAnsiTheme="minorEastAsia" w:cs="Times New Roman"/>
              </w:rPr>
              <w:t>I</w:t>
            </w:r>
            <w:r w:rsidRPr="00720064">
              <w:rPr>
                <w:rFonts w:asciiTheme="minorEastAsia" w:eastAsiaTheme="minorEastAsia" w:hAnsiTheme="minorEastAsia" w:cs="Times New Roman" w:hint="eastAsia"/>
              </w:rPr>
              <w:t>nput</w:t>
            </w:r>
            <w:r w:rsidRPr="00720064">
              <w:rPr>
                <w:rFonts w:asciiTheme="minorEastAsia" w:eastAsiaTheme="minorEastAsia" w:hAnsiTheme="minorEastAsia" w:cs="Times New Roman"/>
              </w:rPr>
              <w:t>.Choose.M</w:t>
            </w:r>
            <w:r w:rsidRPr="00720064">
              <w:rPr>
                <w:rFonts w:asciiTheme="minorEastAsia" w:eastAsiaTheme="minorEastAsia" w:hAnsiTheme="minorEastAsia" w:cs="Times New Roman" w:hint="eastAsia"/>
              </w:rPr>
              <w:t>enu</w:t>
            </w:r>
          </w:p>
          <w:p w14:paraId="317E19AE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4DABFE01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Control</w:t>
            </w:r>
            <w:r>
              <w:rPr>
                <w:rFonts w:ascii="宋体" w:eastAsia="宋体" w:hAnsi="宋体" w:cs="Times New Roman"/>
                <w:szCs w:val="21"/>
              </w:rPr>
              <w:t>.Change.Show</w:t>
            </w:r>
          </w:p>
          <w:p w14:paraId="5A3C4560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Change.Set</w:t>
            </w:r>
          </w:p>
          <w:p w14:paraId="553E6BFC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56C182E7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Change.Set</w:t>
            </w:r>
            <w:r>
              <w:rPr>
                <w:rFonts w:ascii="宋体" w:eastAsia="宋体" w:hAnsi="宋体" w:cs="Times New Roman" w:hint="eastAsia"/>
                <w:szCs w:val="21"/>
              </w:rPr>
              <w:t>.Input</w:t>
            </w:r>
          </w:p>
          <w:p w14:paraId="58C7C862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Change.Cancel</w:t>
            </w:r>
          </w:p>
        </w:tc>
        <w:tc>
          <w:tcPr>
            <w:tcW w:w="4940" w:type="dxa"/>
          </w:tcPr>
          <w:p w14:paraId="035F4A19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应该允许管理员修改员工信息</w:t>
            </w:r>
          </w:p>
          <w:p w14:paraId="79AA432C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应该允许管理员输入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信息变动</w:t>
            </w:r>
            <w:r w:rsidRPr="0084750D">
              <w:rPr>
                <w:rFonts w:ascii="宋体" w:eastAsia="宋体" w:hAnsi="宋体" w:cs="Times New Roman"/>
                <w:szCs w:val="21"/>
              </w:rPr>
              <w:t>员工账号</w:t>
            </w:r>
          </w:p>
          <w:p w14:paraId="13DFE1A1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如果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管理员输入的账号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不</w:t>
            </w:r>
            <w:r w:rsidRPr="0084750D">
              <w:rPr>
                <w:rFonts w:ascii="宋体" w:eastAsia="宋体" w:hAnsi="宋体" w:cs="Times New Roman"/>
                <w:szCs w:val="21"/>
              </w:rPr>
              <w:t>存在，系统提示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该账号不</w:t>
            </w:r>
            <w:r w:rsidRPr="0084750D">
              <w:rPr>
                <w:rFonts w:ascii="宋体" w:eastAsia="宋体" w:hAnsi="宋体" w:cs="Times New Roman"/>
                <w:szCs w:val="21"/>
              </w:rPr>
              <w:t>存在</w:t>
            </w:r>
          </w:p>
          <w:p w14:paraId="0EDF8DAC" w14:textId="77777777" w:rsidR="00F22A6B" w:rsidRPr="005D686C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管理员要修改员工信息</w:t>
            </w:r>
            <w:r>
              <w:rPr>
                <w:rFonts w:ascii="宋体" w:eastAsia="宋体" w:hAnsi="宋体" w:cs="Times New Roman"/>
                <w:szCs w:val="21"/>
              </w:rPr>
              <w:t>时，从</w:t>
            </w:r>
            <w:r>
              <w:rPr>
                <w:rFonts w:ascii="宋体" w:eastAsia="宋体" w:hAnsi="宋体" w:cs="Times New Roman" w:hint="eastAsia"/>
                <w:szCs w:val="21"/>
              </w:rPr>
              <w:t>系统菜单</w:t>
            </w:r>
            <w:r>
              <w:rPr>
                <w:rFonts w:ascii="宋体" w:eastAsia="宋体" w:hAnsi="宋体" w:cs="Times New Roman"/>
                <w:szCs w:val="21"/>
              </w:rPr>
              <w:t>中选择</w:t>
            </w:r>
            <w:r>
              <w:rPr>
                <w:rFonts w:ascii="宋体" w:eastAsia="宋体" w:hAnsi="宋体" w:cs="Times New Roman" w:hint="eastAsia"/>
                <w:szCs w:val="21"/>
              </w:rPr>
              <w:t>修改员工信息</w:t>
            </w:r>
            <w:r>
              <w:rPr>
                <w:rFonts w:ascii="宋体" w:eastAsia="宋体" w:hAnsi="宋体" w:cs="Times New Roman"/>
                <w:szCs w:val="21"/>
              </w:rPr>
              <w:t>，系统显示</w:t>
            </w:r>
            <w:r>
              <w:rPr>
                <w:rFonts w:ascii="宋体" w:eastAsia="宋体" w:hAnsi="宋体" w:cs="Times New Roman" w:hint="eastAsia"/>
                <w:szCs w:val="21"/>
              </w:rPr>
              <w:t>修改员工信息</w:t>
            </w:r>
            <w:r>
              <w:rPr>
                <w:rFonts w:ascii="宋体" w:eastAsia="宋体" w:hAnsi="宋体" w:cs="Times New Roman"/>
                <w:szCs w:val="21"/>
              </w:rPr>
              <w:t>界面</w:t>
            </w:r>
          </w:p>
          <w:p w14:paraId="314AAB18" w14:textId="77777777" w:rsidR="00F22A6B" w:rsidRPr="004C4194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管理员输入员工账号</w:t>
            </w:r>
            <w:r>
              <w:rPr>
                <w:rFonts w:ascii="宋体" w:eastAsia="宋体" w:hAnsi="宋体" w:cs="Times New Roman" w:hint="eastAsia"/>
                <w:szCs w:val="21"/>
              </w:rPr>
              <w:t>后</w:t>
            </w:r>
            <w:r>
              <w:rPr>
                <w:rFonts w:ascii="宋体" w:eastAsia="宋体" w:hAnsi="宋体" w:cs="Times New Roman"/>
                <w:szCs w:val="21"/>
              </w:rPr>
              <w:t>，系统显示员工信息</w:t>
            </w:r>
          </w:p>
          <w:p w14:paraId="1892869F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当管理员确认修改员工信息时，</w:t>
            </w:r>
            <w:r w:rsidRPr="0084750D">
              <w:rPr>
                <w:rFonts w:ascii="宋体" w:eastAsia="宋体" w:hAnsi="宋体" w:cs="Times New Roman"/>
                <w:szCs w:val="21"/>
              </w:rPr>
              <w:t>系统修改员工信息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并</w:t>
            </w:r>
            <w:r w:rsidRPr="0084750D">
              <w:rPr>
                <w:rFonts w:ascii="宋体" w:eastAsia="宋体" w:hAnsi="宋体" w:cs="Times New Roman"/>
                <w:szCs w:val="21"/>
              </w:rPr>
              <w:t>显示变化后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员工</w:t>
            </w:r>
            <w:r w:rsidRPr="0084750D">
              <w:rPr>
                <w:rFonts w:ascii="宋体" w:eastAsia="宋体" w:hAnsi="宋体" w:cs="Times New Roman"/>
                <w:szCs w:val="21"/>
              </w:rPr>
              <w:t>信息</w:t>
            </w:r>
          </w:p>
          <w:p w14:paraId="48433F81" w14:textId="77777777" w:rsidR="00F22A6B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管理员修改员工</w:t>
            </w:r>
            <w:r>
              <w:rPr>
                <w:rFonts w:ascii="宋体" w:eastAsia="宋体" w:hAnsi="宋体" w:cs="Times New Roman" w:hint="eastAsia"/>
                <w:szCs w:val="21"/>
              </w:rPr>
              <w:t>信息</w:t>
            </w:r>
          </w:p>
          <w:p w14:paraId="56E8051D" w14:textId="77777777" w:rsidR="00F22A6B" w:rsidRPr="005541F7" w:rsidRDefault="00F22A6B" w:rsidP="00B76E2F">
            <w:pPr>
              <w:widowControl w:val="0"/>
              <w:spacing w:before="0" w:line="240" w:lineRule="auto"/>
              <w:jc w:val="both"/>
              <w:rPr>
                <w:rFonts w:asciiTheme="minorEastAsia" w:eastAsiaTheme="minorEastAsia" w:hAnsiTheme="minorEastAsia" w:cs="Calibri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如果</w:t>
            </w:r>
            <w:r>
              <w:rPr>
                <w:rFonts w:ascii="宋体" w:eastAsia="宋体" w:hAnsi="宋体" w:cs="Times New Roman"/>
                <w:szCs w:val="21"/>
              </w:rPr>
              <w:t>管理员取消修改员</w:t>
            </w:r>
            <w:r>
              <w:rPr>
                <w:rFonts w:ascii="宋体" w:eastAsia="宋体" w:hAnsi="宋体" w:cs="Times New Roman" w:hint="eastAsia"/>
                <w:szCs w:val="21"/>
              </w:rPr>
              <w:t>工</w:t>
            </w:r>
            <w:r>
              <w:rPr>
                <w:rFonts w:ascii="宋体" w:eastAsia="宋体" w:hAnsi="宋体" w:cs="Times New Roman"/>
                <w:szCs w:val="21"/>
              </w:rPr>
              <w:t>信息，</w:t>
            </w:r>
            <w:r>
              <w:rPr>
                <w:rFonts w:ascii="宋体" w:eastAsia="宋体" w:hAnsi="宋体" w:cs="Times New Roman" w:hint="eastAsia"/>
                <w:szCs w:val="21"/>
              </w:rPr>
              <w:t>系统</w:t>
            </w:r>
            <w:r>
              <w:rPr>
                <w:rFonts w:ascii="宋体" w:eastAsia="宋体" w:hAnsi="宋体" w:cs="Times New Roman"/>
                <w:szCs w:val="21"/>
              </w:rPr>
              <w:t>回到</w:t>
            </w:r>
            <w:r w:rsidRPr="005541F7">
              <w:rPr>
                <w:rFonts w:asciiTheme="minorEastAsia" w:eastAsiaTheme="minorEastAsia" w:hAnsiTheme="minorEastAsia" w:cs="Calibri" w:hint="eastAsia"/>
                <w:szCs w:val="21"/>
              </w:rPr>
              <w:t>上一界面</w:t>
            </w:r>
          </w:p>
        </w:tc>
      </w:tr>
      <w:tr w:rsidR="00F22A6B" w:rsidRPr="0084750D" w14:paraId="719C59F9" w14:textId="77777777" w:rsidTr="00B76E2F">
        <w:tc>
          <w:tcPr>
            <w:tcW w:w="3366" w:type="dxa"/>
          </w:tcPr>
          <w:p w14:paraId="4232D992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.End</w:t>
            </w:r>
          </w:p>
          <w:p w14:paraId="33D1920D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.End.Update</w:t>
            </w:r>
          </w:p>
          <w:p w14:paraId="09DCD8AA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7870A05C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.End.Close</w:t>
            </w:r>
          </w:p>
          <w:p w14:paraId="13C4E8E1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</w:p>
          <w:p w14:paraId="0426B22B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.End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.Log</w:t>
            </w:r>
          </w:p>
        </w:tc>
        <w:tc>
          <w:tcPr>
            <w:tcW w:w="4940" w:type="dxa"/>
          </w:tcPr>
          <w:p w14:paraId="5B8DD876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应该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允许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管理员退出用户管理</w:t>
            </w:r>
          </w:p>
          <w:p w14:paraId="6BB61396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管理员要求退出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用户管理</w:t>
            </w:r>
            <w:r w:rsidRPr="0084750D">
              <w:rPr>
                <w:rFonts w:ascii="宋体" w:eastAsia="宋体" w:hAnsi="宋体" w:cs="Times New Roman"/>
                <w:szCs w:val="21"/>
              </w:rPr>
              <w:t>任务时，系统更新数据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，参见Control</w:t>
            </w:r>
            <w:r w:rsidRPr="0084750D">
              <w:rPr>
                <w:rFonts w:ascii="宋体" w:eastAsia="宋体" w:hAnsi="宋体" w:cs="Times New Roman"/>
                <w:szCs w:val="21"/>
              </w:rPr>
              <w:t>.Update</w:t>
            </w:r>
          </w:p>
          <w:p w14:paraId="431A50D6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在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确认</w:t>
            </w:r>
            <w:r w:rsidRPr="0084750D">
              <w:rPr>
                <w:rFonts w:ascii="宋体" w:eastAsia="宋体" w:hAnsi="宋体" w:cs="Times New Roman"/>
                <w:szCs w:val="21"/>
              </w:rPr>
              <w:t>用户管理任务完成时，系统关闭用户管理任务</w:t>
            </w:r>
          </w:p>
          <w:p w14:paraId="639BF895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</w:t>
            </w:r>
            <w:r w:rsidRPr="0084750D">
              <w:rPr>
                <w:rFonts w:ascii="宋体" w:eastAsia="宋体" w:hAnsi="宋体" w:cs="Times New Roman"/>
                <w:szCs w:val="21"/>
              </w:rPr>
              <w:t>生成日志记录</w:t>
            </w:r>
          </w:p>
        </w:tc>
      </w:tr>
      <w:tr w:rsidR="00F22A6B" w:rsidRPr="0084750D" w14:paraId="354AF41F" w14:textId="77777777" w:rsidTr="00B76E2F">
        <w:tc>
          <w:tcPr>
            <w:tcW w:w="3366" w:type="dxa"/>
          </w:tcPr>
          <w:p w14:paraId="16348A3D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.Update</w:t>
            </w:r>
          </w:p>
          <w:p w14:paraId="78A80579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.Update.New</w:t>
            </w:r>
          </w:p>
          <w:p w14:paraId="60E6DF74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</w:t>
            </w:r>
            <w:r w:rsidRPr="0084750D">
              <w:rPr>
                <w:rFonts w:ascii="宋体" w:eastAsia="宋体" w:hAnsi="宋体" w:cs="Times New Roman"/>
                <w:szCs w:val="21"/>
              </w:rPr>
              <w:t>.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Update</w:t>
            </w:r>
            <w:r w:rsidRPr="0084750D">
              <w:rPr>
                <w:rFonts w:ascii="宋体" w:eastAsia="宋体" w:hAnsi="宋体" w:cs="Times New Roman"/>
                <w:szCs w:val="21"/>
              </w:rPr>
              <w:t>.Move</w:t>
            </w:r>
          </w:p>
          <w:p w14:paraId="14173F95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Update.Position</w:t>
            </w:r>
          </w:p>
          <w:p w14:paraId="5AEEF3D2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Control.</w:t>
            </w:r>
            <w:r w:rsidRPr="0084750D">
              <w:rPr>
                <w:rFonts w:ascii="宋体" w:eastAsia="宋体" w:hAnsi="宋体" w:cs="Times New Roman"/>
                <w:szCs w:val="21"/>
              </w:rPr>
              <w:t>Update.Change</w:t>
            </w:r>
          </w:p>
        </w:tc>
        <w:tc>
          <w:tcPr>
            <w:tcW w:w="4940" w:type="dxa"/>
          </w:tcPr>
          <w:p w14:paraId="1C0C9E13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系统更新数据</w:t>
            </w:r>
          </w:p>
          <w:p w14:paraId="2B191020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系统存储</w:t>
            </w:r>
            <w:r w:rsidRPr="0084750D">
              <w:rPr>
                <w:rFonts w:ascii="宋体" w:eastAsia="宋体" w:hAnsi="宋体" w:cs="Times New Roman"/>
                <w:szCs w:val="21"/>
              </w:rPr>
              <w:t>管理员输入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的</w:t>
            </w:r>
            <w:r w:rsidRPr="0084750D">
              <w:rPr>
                <w:rFonts w:ascii="宋体" w:eastAsia="宋体" w:hAnsi="宋体" w:cs="Times New Roman"/>
                <w:szCs w:val="21"/>
              </w:rPr>
              <w:t>员工信息并设置员工权限</w:t>
            </w:r>
          </w:p>
          <w:p w14:paraId="7B8C7190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 w:hint="eastAsia"/>
                <w:szCs w:val="21"/>
              </w:rPr>
              <w:t>系统移除</w:t>
            </w:r>
            <w:r w:rsidRPr="0084750D">
              <w:rPr>
                <w:rFonts w:ascii="宋体" w:eastAsia="宋体" w:hAnsi="宋体" w:cs="Times New Roman"/>
                <w:szCs w:val="21"/>
              </w:rPr>
              <w:t>离职员工账号</w:t>
            </w:r>
          </w:p>
          <w:p w14:paraId="55EDAEA0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记录</w:t>
            </w:r>
            <w:r w:rsidRPr="0084750D">
              <w:rPr>
                <w:rFonts w:ascii="宋体" w:eastAsia="宋体" w:hAnsi="宋体" w:cs="Times New Roman"/>
                <w:szCs w:val="21"/>
              </w:rPr>
              <w:t>变化后职位权限</w:t>
            </w:r>
          </w:p>
          <w:p w14:paraId="1A512025" w14:textId="77777777" w:rsidR="00F22A6B" w:rsidRPr="0084750D" w:rsidRDefault="00F22A6B" w:rsidP="00B76E2F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 w:rsidRPr="0084750D">
              <w:rPr>
                <w:rFonts w:ascii="宋体" w:eastAsia="宋体" w:hAnsi="宋体" w:cs="Times New Roman"/>
                <w:szCs w:val="21"/>
              </w:rPr>
              <w:t>系统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记录</w:t>
            </w:r>
            <w:r w:rsidRPr="0084750D">
              <w:rPr>
                <w:rFonts w:ascii="宋体" w:eastAsia="宋体" w:hAnsi="宋体" w:cs="Times New Roman"/>
                <w:szCs w:val="21"/>
              </w:rPr>
              <w:t>变化后</w:t>
            </w:r>
            <w:r w:rsidRPr="0084750D">
              <w:rPr>
                <w:rFonts w:ascii="宋体" w:eastAsia="宋体" w:hAnsi="宋体" w:cs="Times New Roman" w:hint="eastAsia"/>
                <w:szCs w:val="21"/>
              </w:rPr>
              <w:t>员工</w:t>
            </w:r>
            <w:r w:rsidRPr="0084750D">
              <w:rPr>
                <w:rFonts w:ascii="宋体" w:eastAsia="宋体" w:hAnsi="宋体" w:cs="Times New Roman"/>
                <w:szCs w:val="21"/>
              </w:rPr>
              <w:t>信息</w:t>
            </w:r>
          </w:p>
        </w:tc>
      </w:tr>
    </w:tbl>
    <w:p w14:paraId="63F5479B" w14:textId="77777777" w:rsidR="0084750D" w:rsidRDefault="0084750D" w:rsidP="0084750D">
      <w:pPr>
        <w:spacing w:line="120" w:lineRule="auto"/>
        <w:rPr>
          <w:rFonts w:asciiTheme="minorEastAsia" w:eastAsiaTheme="minorEastAsia" w:hAnsiTheme="minorEastAsia"/>
          <w:sz w:val="21"/>
          <w:szCs w:val="21"/>
        </w:rPr>
      </w:pPr>
    </w:p>
    <w:p w14:paraId="05237B5A" w14:textId="431D381F" w:rsidR="00A8127A" w:rsidRPr="00A8127A" w:rsidRDefault="00A8127A" w:rsidP="00A8127A">
      <w:pPr>
        <w:pStyle w:val="af7"/>
        <w:numPr>
          <w:ilvl w:val="2"/>
          <w:numId w:val="4"/>
        </w:numPr>
        <w:ind w:firstLineChars="0"/>
        <w:rPr>
          <w:rFonts w:ascii="宋体" w:eastAsia="宋体" w:hAnsi="宋体" w:cs="Times New Roman"/>
          <w:b/>
          <w:szCs w:val="21"/>
        </w:rPr>
      </w:pPr>
      <w:r w:rsidRPr="00A8127A">
        <w:rPr>
          <w:rFonts w:ascii="宋体" w:eastAsia="宋体" w:hAnsi="宋体" w:cs="Times New Roman" w:hint="eastAsia"/>
          <w:b/>
          <w:szCs w:val="21"/>
        </w:rPr>
        <w:t>登录</w:t>
      </w:r>
      <w:r w:rsidR="0003734C">
        <w:rPr>
          <w:rFonts w:ascii="宋体" w:eastAsia="宋体" w:hAnsi="宋体" w:cs="Times New Roman"/>
          <w:b/>
          <w:szCs w:val="21"/>
        </w:rPr>
        <w:t>／</w:t>
      </w:r>
      <w:r w:rsidR="0003734C">
        <w:rPr>
          <w:rFonts w:ascii="宋体" w:eastAsia="宋体" w:hAnsi="宋体" w:cs="Times New Roman" w:hint="eastAsia"/>
          <w:b/>
          <w:szCs w:val="21"/>
        </w:rPr>
        <w:t>登出</w:t>
      </w:r>
      <w:r w:rsidRPr="00A8127A">
        <w:rPr>
          <w:rFonts w:ascii="宋体" w:eastAsia="宋体" w:hAnsi="宋体" w:cs="Times New Roman"/>
          <w:b/>
          <w:szCs w:val="21"/>
        </w:rPr>
        <w:t>操作</w:t>
      </w:r>
    </w:p>
    <w:p w14:paraId="620B6A66" w14:textId="0C86B611" w:rsidR="00A8127A" w:rsidRDefault="00A8127A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3.2.26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.1特性描述</w:t>
      </w:r>
    </w:p>
    <w:p w14:paraId="27035988" w14:textId="4E9F1A3D" w:rsidR="00A8127A" w:rsidRDefault="0003734C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 w:rsidR="00A8127A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在</w:t>
      </w:r>
      <w:r w:rsidR="00A8127A">
        <w:rPr>
          <w:rFonts w:ascii="宋体" w:eastAsia="宋体" w:hAnsi="宋体" w:cs="Times New Roman"/>
          <w:color w:val="auto"/>
          <w:kern w:val="2"/>
          <w:sz w:val="21"/>
          <w:szCs w:val="21"/>
        </w:rPr>
        <w:t>每一个员工对系统进行</w:t>
      </w:r>
      <w:r w:rsidR="00A8127A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操作前</w:t>
      </w:r>
      <w:r w:rsidR="00A8127A">
        <w:rPr>
          <w:rFonts w:ascii="宋体" w:eastAsia="宋体" w:hAnsi="宋体" w:cs="Times New Roman"/>
          <w:color w:val="auto"/>
          <w:kern w:val="2"/>
          <w:sz w:val="21"/>
          <w:szCs w:val="21"/>
        </w:rPr>
        <w:t>，</w:t>
      </w:r>
      <w:r w:rsidR="00A8127A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都必须通过</w:t>
      </w:r>
      <w:r w:rsidR="00A8127A">
        <w:rPr>
          <w:rFonts w:ascii="宋体" w:eastAsia="宋体" w:hAnsi="宋体" w:cs="Times New Roman"/>
          <w:color w:val="auto"/>
          <w:kern w:val="2"/>
          <w:sz w:val="21"/>
          <w:szCs w:val="21"/>
        </w:rPr>
        <w:t>登录来进行身份识别和</w:t>
      </w:r>
      <w:r w:rsidR="00A8127A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验证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。</w:t>
      </w:r>
    </w:p>
    <w:p w14:paraId="71E57DE8" w14:textId="48BE6F79" w:rsidR="0003734C" w:rsidRDefault="0003734C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优先级＝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高</w:t>
      </w:r>
    </w:p>
    <w:p w14:paraId="757C5AF0" w14:textId="19B0E95F" w:rsidR="0003734C" w:rsidRDefault="0003734C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lastRenderedPageBreak/>
        <w:t>3.2.26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.2 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／响应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序列</w:t>
      </w:r>
    </w:p>
    <w:p w14:paraId="32F59729" w14:textId="4CC76294" w:rsidR="0003734C" w:rsidRDefault="0003734C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 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公司员工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使用系统，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在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登录界面输入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工号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和对应密码。</w:t>
      </w:r>
    </w:p>
    <w:p w14:paraId="07A76B1E" w14:textId="6FD0C911" w:rsidR="0003734C" w:rsidRDefault="0003734C" w:rsidP="0003734C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提示登录是否成功，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如果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登录成功，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进入对应职位的操作界面，如果失败，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显示登录               </w:t>
      </w:r>
    </w:p>
    <w:p w14:paraId="19662EF0" w14:textId="41FFA991" w:rsidR="0003734C" w:rsidRDefault="0003734C" w:rsidP="0003734C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   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界面。</w:t>
      </w:r>
    </w:p>
    <w:p w14:paraId="52FEE27D" w14:textId="330AF719" w:rsidR="0003734C" w:rsidRDefault="0003734C" w:rsidP="0003734C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刺激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 w:rsidR="00FB3A04">
        <w:rPr>
          <w:rFonts w:ascii="宋体" w:eastAsia="宋体" w:hAnsi="宋体" w:cs="Times New Roman"/>
          <w:color w:val="auto"/>
          <w:kern w:val="2"/>
          <w:sz w:val="21"/>
          <w:szCs w:val="21"/>
        </w:rPr>
        <w:t>公司</w:t>
      </w:r>
      <w:r w:rsidR="00FB3A04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员工</w:t>
      </w:r>
      <w:r w:rsidR="00FB3A04">
        <w:rPr>
          <w:rFonts w:ascii="宋体" w:eastAsia="宋体" w:hAnsi="宋体" w:cs="Times New Roman"/>
          <w:color w:val="auto"/>
          <w:kern w:val="2"/>
          <w:sz w:val="21"/>
          <w:szCs w:val="21"/>
        </w:rPr>
        <w:t>登出系统时，</w:t>
      </w:r>
      <w:r w:rsidR="00FB3A04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选择登出</w:t>
      </w:r>
      <w:r w:rsidR="00FB3A04">
        <w:rPr>
          <w:rFonts w:ascii="宋体" w:eastAsia="宋体" w:hAnsi="宋体" w:cs="Times New Roman"/>
          <w:color w:val="auto"/>
          <w:kern w:val="2"/>
          <w:sz w:val="21"/>
          <w:szCs w:val="21"/>
        </w:rPr>
        <w:t>系统。</w:t>
      </w:r>
    </w:p>
    <w:p w14:paraId="755AAF7B" w14:textId="428C0E2C" w:rsidR="00FB3A04" w:rsidRDefault="00FB3A04" w:rsidP="0003734C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响应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系统显示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登录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界面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。</w:t>
      </w:r>
    </w:p>
    <w:p w14:paraId="59162B68" w14:textId="32292B4B" w:rsidR="00FB3A04" w:rsidRDefault="00FB3A04" w:rsidP="00FB3A04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3.2.26.3 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相关</w:t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>功能需求</w:t>
      </w:r>
    </w:p>
    <w:tbl>
      <w:tblPr>
        <w:tblStyle w:val="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FB3A04" w:rsidRPr="0084750D" w14:paraId="4DF1EBA8" w14:textId="77777777" w:rsidTr="00FB3A04">
        <w:trPr>
          <w:trHeight w:val="1066"/>
        </w:trPr>
        <w:tc>
          <w:tcPr>
            <w:tcW w:w="2977" w:type="dxa"/>
          </w:tcPr>
          <w:p w14:paraId="75062642" w14:textId="77777777" w:rsidR="00FB3A04" w:rsidRDefault="00FB3A04" w:rsidP="00C72FFE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Sign.SignIn</w:t>
            </w:r>
          </w:p>
          <w:p w14:paraId="54819A44" w14:textId="77777777" w:rsidR="00FB3A04" w:rsidRDefault="00FB3A04" w:rsidP="00C72FFE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Sign.SignIn.Input</w:t>
            </w:r>
          </w:p>
          <w:p w14:paraId="3800ABAF" w14:textId="4146CB72" w:rsidR="00FB3A04" w:rsidRPr="0084750D" w:rsidRDefault="00FB3A04" w:rsidP="00C72FFE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Sign.SignIn.Invalid</w:t>
            </w:r>
          </w:p>
        </w:tc>
        <w:tc>
          <w:tcPr>
            <w:tcW w:w="5319" w:type="dxa"/>
          </w:tcPr>
          <w:p w14:paraId="1B610004" w14:textId="77777777" w:rsidR="00FB3A04" w:rsidRDefault="00FB3A04" w:rsidP="00C72FFE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系统</w:t>
            </w:r>
            <w:r>
              <w:rPr>
                <w:rFonts w:ascii="宋体" w:eastAsia="宋体" w:hAnsi="宋体" w:cs="Times New Roman" w:hint="eastAsia"/>
                <w:szCs w:val="21"/>
              </w:rPr>
              <w:t>应该</w:t>
            </w:r>
            <w:r>
              <w:rPr>
                <w:rFonts w:ascii="宋体" w:eastAsia="宋体" w:hAnsi="宋体" w:cs="Times New Roman"/>
                <w:szCs w:val="21"/>
              </w:rPr>
              <w:t>允许</w:t>
            </w:r>
            <w:r>
              <w:rPr>
                <w:rFonts w:ascii="宋体" w:eastAsia="宋体" w:hAnsi="宋体" w:cs="Times New Roman" w:hint="eastAsia"/>
                <w:szCs w:val="21"/>
              </w:rPr>
              <w:t>员工</w:t>
            </w:r>
            <w:r>
              <w:rPr>
                <w:rFonts w:ascii="宋体" w:eastAsia="宋体" w:hAnsi="宋体" w:cs="Times New Roman"/>
                <w:szCs w:val="21"/>
              </w:rPr>
              <w:t>进行登录操作</w:t>
            </w:r>
          </w:p>
          <w:p w14:paraId="53F7A1E4" w14:textId="77777777" w:rsidR="00FB3A04" w:rsidRDefault="00FB3A04" w:rsidP="00FB3A04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员工输入工号和密码，系统</w:t>
            </w:r>
            <w:r>
              <w:rPr>
                <w:rFonts w:ascii="宋体" w:eastAsia="宋体" w:hAnsi="宋体" w:cs="Times New Roman" w:hint="eastAsia"/>
                <w:szCs w:val="21"/>
              </w:rPr>
              <w:t>显示相应</w:t>
            </w:r>
            <w:r>
              <w:rPr>
                <w:rFonts w:ascii="宋体" w:eastAsia="宋体" w:hAnsi="宋体" w:cs="Times New Roman"/>
                <w:szCs w:val="21"/>
              </w:rPr>
              <w:t>职务的功能界面</w:t>
            </w:r>
          </w:p>
          <w:p w14:paraId="0CC71EB6" w14:textId="3AE6218C" w:rsidR="00FB3A04" w:rsidRPr="0084750D" w:rsidRDefault="00FB3A04" w:rsidP="00FB3A04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员工输入工号</w:t>
            </w:r>
            <w:r>
              <w:rPr>
                <w:rFonts w:ascii="宋体" w:eastAsia="宋体" w:hAnsi="宋体" w:cs="Times New Roman" w:hint="eastAsia"/>
                <w:szCs w:val="21"/>
              </w:rPr>
              <w:t>或</w:t>
            </w:r>
            <w:r>
              <w:rPr>
                <w:rFonts w:ascii="宋体" w:eastAsia="宋体" w:hAnsi="宋体" w:cs="Times New Roman"/>
                <w:szCs w:val="21"/>
              </w:rPr>
              <w:t>密码错误，</w:t>
            </w:r>
            <w:r>
              <w:rPr>
                <w:rFonts w:ascii="宋体" w:eastAsia="宋体" w:hAnsi="宋体" w:cs="Times New Roman" w:hint="eastAsia"/>
                <w:szCs w:val="21"/>
              </w:rPr>
              <w:t>系统</w:t>
            </w:r>
            <w:r>
              <w:rPr>
                <w:rFonts w:ascii="宋体" w:eastAsia="宋体" w:hAnsi="宋体" w:cs="Times New Roman"/>
                <w:szCs w:val="21"/>
              </w:rPr>
              <w:t>提示错误，</w:t>
            </w:r>
            <w:r>
              <w:rPr>
                <w:rFonts w:ascii="宋体" w:eastAsia="宋体" w:hAnsi="宋体" w:cs="Times New Roman" w:hint="eastAsia"/>
                <w:szCs w:val="21"/>
              </w:rPr>
              <w:t>显示</w:t>
            </w:r>
            <w:r>
              <w:rPr>
                <w:rFonts w:ascii="宋体" w:eastAsia="宋体" w:hAnsi="宋体" w:cs="Times New Roman"/>
                <w:szCs w:val="21"/>
              </w:rPr>
              <w:t>登录</w:t>
            </w:r>
            <w:r>
              <w:rPr>
                <w:rFonts w:ascii="宋体" w:eastAsia="宋体" w:hAnsi="宋体" w:cs="Times New Roman" w:hint="eastAsia"/>
                <w:szCs w:val="21"/>
              </w:rPr>
              <w:t>界面</w:t>
            </w:r>
          </w:p>
        </w:tc>
      </w:tr>
      <w:tr w:rsidR="00FB3A04" w:rsidRPr="0084750D" w14:paraId="7FC82969" w14:textId="77777777" w:rsidTr="00C72FFE">
        <w:tc>
          <w:tcPr>
            <w:tcW w:w="2977" w:type="dxa"/>
          </w:tcPr>
          <w:p w14:paraId="401BA8A9" w14:textId="3D22324A" w:rsidR="00FB3A04" w:rsidRPr="0084750D" w:rsidRDefault="00FB3A04" w:rsidP="00C72FFE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Sign.SignOut</w:t>
            </w:r>
          </w:p>
        </w:tc>
        <w:tc>
          <w:tcPr>
            <w:tcW w:w="5319" w:type="dxa"/>
          </w:tcPr>
          <w:p w14:paraId="0CBE68D3" w14:textId="51760878" w:rsidR="00FB3A04" w:rsidRPr="0084750D" w:rsidRDefault="00FB3A04" w:rsidP="00C72FFE">
            <w:pPr>
              <w:widowControl w:val="0"/>
              <w:spacing w:before="0" w:line="240" w:lineRule="auto"/>
              <w:jc w:val="both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员工在登录的状态下选择登出，</w:t>
            </w:r>
            <w:r>
              <w:rPr>
                <w:rFonts w:ascii="宋体" w:eastAsia="宋体" w:hAnsi="宋体" w:cs="Times New Roman" w:hint="eastAsia"/>
                <w:szCs w:val="21"/>
              </w:rPr>
              <w:t>系统</w:t>
            </w:r>
            <w:r>
              <w:rPr>
                <w:rFonts w:ascii="宋体" w:eastAsia="宋体" w:hAnsi="宋体" w:cs="Times New Roman"/>
                <w:szCs w:val="21"/>
              </w:rPr>
              <w:t>注销该员工并显示登录界面</w:t>
            </w:r>
          </w:p>
        </w:tc>
      </w:tr>
    </w:tbl>
    <w:p w14:paraId="7AC708F0" w14:textId="77777777" w:rsidR="00A8127A" w:rsidRDefault="00A8127A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</w:p>
    <w:p w14:paraId="53C8E691" w14:textId="6AFDC39D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b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  <w:t xml:space="preserve">3.3 </w:t>
      </w:r>
      <w:r>
        <w:rPr>
          <w:rFonts w:ascii="宋体" w:eastAsia="宋体" w:hAnsi="宋体" w:cs="Times New Roman" w:hint="eastAsia"/>
          <w:b/>
          <w:color w:val="auto"/>
          <w:kern w:val="2"/>
          <w:sz w:val="21"/>
          <w:szCs w:val="21"/>
        </w:rPr>
        <w:t>质量属性</w:t>
      </w:r>
    </w:p>
    <w:p w14:paraId="5D4219AC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3.3.1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安全性</w:t>
      </w:r>
    </w:p>
    <w:p w14:paraId="4BDFC2E3" w14:textId="77777777" w:rsidR="0084750D" w:rsidRPr="0084750D" w:rsidRDefault="0084750D" w:rsidP="0084750D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Safety1: 系统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应该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只允许经过验证和授权的用户访问（查询订单时除外）。</w:t>
      </w:r>
    </w:p>
    <w:p w14:paraId="62444B6A" w14:textId="77777777" w:rsidR="0084750D" w:rsidRPr="0084750D" w:rsidRDefault="0084750D" w:rsidP="0084750D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Safety2: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系统应该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按照用户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身份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验证用户的访问权限。</w:t>
      </w:r>
    </w:p>
    <w:p w14:paraId="710E1040" w14:textId="77777777" w:rsidR="0084750D" w:rsidRPr="0084750D" w:rsidRDefault="0084750D" w:rsidP="0084750D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Safety3: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仅有一个管理员账户，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该账户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只允许管理员用户修改密码。</w:t>
      </w:r>
    </w:p>
    <w:p w14:paraId="439252EC" w14:textId="77777777" w:rsidR="0084750D" w:rsidRPr="0084750D" w:rsidRDefault="0084750D" w:rsidP="0084750D">
      <w:pPr>
        <w:widowControl w:val="0"/>
        <w:spacing w:before="0" w:line="240" w:lineRule="auto"/>
        <w:ind w:left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Safety4: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中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的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所有账户的修改密码工作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只能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由管理员进行，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其他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人没有权限</w:t>
      </w:r>
    </w:p>
    <w:p w14:paraId="5F840252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3.3.2 可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维护性</w:t>
      </w:r>
    </w:p>
    <w:p w14:paraId="6659F4C7" w14:textId="77777777" w:rsidR="0084750D" w:rsidRPr="0084750D" w:rsidRDefault="0084750D" w:rsidP="0084750D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Modifiability1: 当企业需要新建一套账时，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能够及时进行期初建帐。</w:t>
      </w:r>
    </w:p>
    <w:p w14:paraId="24107333" w14:textId="77777777" w:rsidR="0084750D" w:rsidRPr="0084750D" w:rsidRDefault="0084750D" w:rsidP="0084750D">
      <w:pPr>
        <w:widowControl w:val="0"/>
        <w:spacing w:before="0" w:line="240" w:lineRule="auto"/>
        <w:ind w:left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Modifiability2: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当企业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扩大规模，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新建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营业厅，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中转中心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中转中心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仓库时，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要能够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在0.25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个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人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月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内完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成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。</w:t>
      </w:r>
    </w:p>
    <w:p w14:paraId="26203D80" w14:textId="77777777" w:rsidR="0084750D" w:rsidRPr="0084750D" w:rsidRDefault="0084750D" w:rsidP="0084750D">
      <w:pPr>
        <w:widowControl w:val="0"/>
        <w:spacing w:before="0" w:line="240" w:lineRule="auto"/>
        <w:ind w:left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Modifiability3: 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如果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系统的信息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数据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格式（如订单条形码号，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包装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类型等）发生变化时，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要能够在3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人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1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天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内完成。</w:t>
      </w:r>
    </w:p>
    <w:p w14:paraId="3DE42666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3.3.3 易用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性</w:t>
      </w:r>
    </w:p>
    <w:p w14:paraId="74A1FB28" w14:textId="77777777" w:rsidR="0084750D" w:rsidRPr="0084750D" w:rsidRDefault="0084750D" w:rsidP="0084750D">
      <w:pPr>
        <w:widowControl w:val="0"/>
        <w:spacing w:before="0" w:line="240" w:lineRule="auto"/>
        <w:ind w:left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Usability1: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快递员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和营业厅业务员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生成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单据时，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提供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缺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省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选项，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提高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生成单据效率，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快递员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生成订单要求2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单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／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分钟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；营业厅业务员生成收款单要求3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单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／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分钟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。</w:t>
      </w:r>
    </w:p>
    <w:p w14:paraId="052D2126" w14:textId="77777777" w:rsidR="0084750D" w:rsidRPr="0084750D" w:rsidRDefault="0084750D" w:rsidP="0084750D">
      <w:pPr>
        <w:widowControl w:val="0"/>
        <w:spacing w:before="0" w:line="240" w:lineRule="auto"/>
        <w:ind w:firstLine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Usability2: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顾客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可以下载系统以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查询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快递货运状态。</w:t>
      </w:r>
    </w:p>
    <w:p w14:paraId="2F5D6CC6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3.3.4 可靠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性</w:t>
      </w:r>
    </w:p>
    <w:p w14:paraId="2E22A3B9" w14:textId="77777777" w:rsidR="0084750D" w:rsidRPr="0084750D" w:rsidRDefault="0084750D" w:rsidP="0084750D">
      <w:pPr>
        <w:widowControl w:val="0"/>
        <w:spacing w:before="0" w:line="240" w:lineRule="auto"/>
        <w:ind w:left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Reliability1: 在客户端与服务器通信时，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如果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出现网络故障，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系统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不能出现故障。</w:t>
      </w:r>
    </w:p>
    <w:p w14:paraId="01EFC81A" w14:textId="77777777" w:rsidR="0084750D" w:rsidRPr="0084750D" w:rsidRDefault="0084750D" w:rsidP="0084750D">
      <w:pPr>
        <w:widowControl w:val="0"/>
        <w:spacing w:before="0" w:line="240" w:lineRule="auto"/>
        <w:ind w:left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ab/>
        <w:t>Reliability1.1: 客户端应该检测到故障，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并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提示用户网络出现故障，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要求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用户重新连接网络。</w:t>
      </w:r>
    </w:p>
    <w:p w14:paraId="66DC4364" w14:textId="77777777" w:rsidR="0084750D" w:rsidRPr="0084750D" w:rsidRDefault="0084750D" w:rsidP="0084750D">
      <w:pPr>
        <w:widowControl w:val="0"/>
        <w:spacing w:before="0" w:line="240" w:lineRule="auto"/>
        <w:ind w:left="42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ab/>
      </w:r>
      <w:r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   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 xml:space="preserve">Reliability1.1.1: 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重新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连接后，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客户端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应该继续之前的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工作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。</w:t>
      </w:r>
    </w:p>
    <w:p w14:paraId="2B124B24" w14:textId="77777777" w:rsidR="0084750D" w:rsidRPr="0084750D" w:rsidRDefault="0084750D" w:rsidP="0084750D">
      <w:pPr>
        <w:widowControl w:val="0"/>
        <w:spacing w:before="0" w:line="240" w:lineRule="auto"/>
        <w:ind w:firstLineChars="500" w:firstLine="1050"/>
        <w:jc w:val="both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Reliability1.1.2: 如果重新连接不成功，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客户端会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一直提示用户进行网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络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连接。</w:t>
      </w:r>
    </w:p>
    <w:p w14:paraId="77D97F90" w14:textId="77777777" w:rsidR="0084750D" w:rsidRDefault="0084750D" w:rsidP="0084750D">
      <w:pPr>
        <w:spacing w:line="240" w:lineRule="auto"/>
        <w:ind w:firstLineChars="500" w:firstLine="1050"/>
        <w:rPr>
          <w:rFonts w:ascii="宋体" w:eastAsia="宋体" w:hAnsi="宋体" w:cs="Times New Roman"/>
          <w:color w:val="auto"/>
          <w:kern w:val="2"/>
          <w:sz w:val="21"/>
          <w:szCs w:val="21"/>
        </w:rPr>
      </w:pP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Reliability1.1.3: 每当用户选择进行网络连接，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客户端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会检测一次网络连接，</w:t>
      </w:r>
      <w:r w:rsidRPr="0084750D"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并</w:t>
      </w:r>
      <w:r w:rsidRPr="0084750D">
        <w:rPr>
          <w:rFonts w:ascii="宋体" w:eastAsia="宋体" w:hAnsi="宋体" w:cs="Times New Roman"/>
          <w:color w:val="auto"/>
          <w:kern w:val="2"/>
          <w:sz w:val="21"/>
          <w:szCs w:val="21"/>
        </w:rPr>
        <w:t>将结果显示给用户。</w:t>
      </w:r>
    </w:p>
    <w:p w14:paraId="6DFFAF32" w14:textId="77777777" w:rsidR="0084750D" w:rsidRPr="0084750D" w:rsidRDefault="0084750D" w:rsidP="0084750D">
      <w:pPr>
        <w:spacing w:line="240" w:lineRule="auto"/>
        <w:rPr>
          <w:rFonts w:ascii="宋体" w:eastAsia="宋体" w:hAnsi="宋体" w:cs="Times New Roman"/>
          <w:color w:val="auto"/>
          <w:kern w:val="2"/>
          <w:sz w:val="21"/>
          <w:szCs w:val="21"/>
        </w:rPr>
      </w:pPr>
    </w:p>
    <w:p w14:paraId="04F102FC" w14:textId="77777777" w:rsid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b/>
          <w:color w:val="auto"/>
          <w:kern w:val="2"/>
          <w:sz w:val="21"/>
          <w:szCs w:val="22"/>
        </w:rPr>
        <w:t>3.4约束</w:t>
      </w:r>
    </w:p>
    <w:p w14:paraId="2D0C2DBA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>
        <w:rPr>
          <w:rFonts w:asciiTheme="minorEastAsia" w:eastAsiaTheme="minorEastAsia" w:hAnsiTheme="minorEastAsia" w:cs="Times New Roman" w:hint="eastAsia"/>
          <w:b/>
          <w:color w:val="auto"/>
          <w:kern w:val="2"/>
          <w:sz w:val="21"/>
          <w:szCs w:val="22"/>
        </w:rPr>
        <w:t xml:space="preserve"> </w:t>
      </w:r>
      <w:r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2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3.4.1</w:t>
      </w:r>
      <w:r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业务规则</w:t>
      </w:r>
    </w:p>
    <w:p w14:paraId="47430A8B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    BR1：适用（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订单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条形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码号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）的快递查询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规则</w:t>
      </w:r>
    </w:p>
    <w:p w14:paraId="71F84565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      （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订单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条形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码号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长度为10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）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而且（一次只能输入一个订单条形码）</w:t>
      </w:r>
    </w:p>
    <w:p w14:paraId="5C8B17CB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 BR2：订单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费用合计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规则</w:t>
      </w:r>
    </w:p>
    <w:p w14:paraId="5F1CBA5C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      费用合计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＝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运费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＋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包装费</w:t>
      </w:r>
    </w:p>
    <w:p w14:paraId="6C263FAC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      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包装费（纸箱（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5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元）、木箱（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10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元）、快递袋（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1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元））</w:t>
      </w:r>
    </w:p>
    <w:p w14:paraId="1265AB0A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         标准快递的运费价格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=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公里数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/1000*23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元每公斤</w:t>
      </w:r>
    </w:p>
    <w:p w14:paraId="615F545B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lastRenderedPageBreak/>
        <w:t xml:space="preserve">          汽车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2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元每公里每吨，火车为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0.2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元每公里每吨，飞机为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20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元每公里每吨</w:t>
      </w:r>
    </w:p>
    <w:p w14:paraId="213409F7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         北京到上海、广州、南京（城市的数量会变化）经济快递、标准快递、次晨特快      </w:t>
      </w:r>
    </w:p>
    <w:p w14:paraId="646F1994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         价格比为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18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：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23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：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25</w:t>
      </w:r>
    </w:p>
    <w:p w14:paraId="15351C3C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         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如果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是比较轻，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体积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比较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大的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货物，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按照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长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*宽*高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 xml:space="preserve">／5000 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来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计算其体积重量，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</w:t>
      </w:r>
    </w:p>
    <w:p w14:paraId="3188D8A1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      和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实际重量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取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最大值</w:t>
      </w:r>
    </w:p>
    <w:p w14:paraId="69EB601E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 BR3：适用（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寄件人信息，托运货物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信息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，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快递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类型，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包装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类型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，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收件人信息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）的订单  </w:t>
      </w:r>
    </w:p>
    <w:p w14:paraId="05D3519E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      处理规则</w:t>
      </w:r>
    </w:p>
    <w:p w14:paraId="16EED166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     （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快递员第一次使用系统时必须设置输入寄件单的缺省选项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）</w:t>
      </w:r>
    </w:p>
    <w:p w14:paraId="62E3F5F7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 BR4：适用（库存数量）的库存管理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规则</w:t>
      </w:r>
    </w:p>
    <w:p w14:paraId="5E60029C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 xml:space="preserve">          （库存数量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&gt;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警戒线）或（机动区以外的库区库存数量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&lt;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70%），仓库管理人员手动</w:t>
      </w:r>
    </w:p>
    <w:p w14:paraId="2450FA82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 xml:space="preserve">           调整分区</w:t>
      </w:r>
    </w:p>
    <w:p w14:paraId="51A70CEA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   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BR5：适用（起始时间，终止时间）的库存查看规则</w:t>
      </w:r>
    </w:p>
    <w:p w14:paraId="10A755FC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 xml:space="preserve">         （起始时间早于终止时间）而且（（起始时间晚于等于系统最早记录时间）并且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</w:t>
      </w:r>
    </w:p>
    <w:p w14:paraId="7E9A6A60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 xml:space="preserve">          （时间段要与系统记录时间有交集）)</w:t>
      </w:r>
    </w:p>
    <w:p w14:paraId="04EFF02C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 xml:space="preserve">     BR6：适用（账号）的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银行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账户管理规则</w:t>
      </w:r>
    </w:p>
    <w:p w14:paraId="03DD6EE0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 xml:space="preserve">         仅最高权限的财务人员对账户进行增删改查操作（余额不可修改）</w:t>
      </w:r>
    </w:p>
    <w:p w14:paraId="60F34544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 xml:space="preserve">    BR7：适用（营业厅，日期）的查看合计收款单规则</w:t>
      </w:r>
    </w:p>
    <w:p w14:paraId="6FB51CE3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 xml:space="preserve">         （日期与系统记录时间有交集）</w:t>
      </w:r>
    </w:p>
    <w:p w14:paraId="122232D8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 xml:space="preserve">    BR8：适用（开始日期，终止日期）的生成经营情况表规则</w:t>
      </w:r>
    </w:p>
    <w:p w14:paraId="45053E0B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 xml:space="preserve">         （开始日期早于终止日期）而且（（开始日期晚于等于系统最早收款单记录时间）</w:t>
      </w:r>
    </w:p>
    <w:p w14:paraId="752A00F6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并且（终止日期早于等于系统最新收款单时间））并且（时间段要与系统记录时间有交集）</w:t>
      </w:r>
    </w:p>
    <w:p w14:paraId="6773DCD1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 xml:space="preserve">    BR9：成本管理策略</w:t>
      </w:r>
    </w:p>
    <w:p w14:paraId="62EB3D14" w14:textId="77777777" w:rsidR="0084750D" w:rsidRPr="0084750D" w:rsidRDefault="0084750D" w:rsidP="0084750D">
      <w:pPr>
        <w:widowControl w:val="0"/>
        <w:tabs>
          <w:tab w:val="left" w:pos="3180"/>
        </w:tabs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 xml:space="preserve">          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租金（按年收）</w:t>
      </w:r>
    </w:p>
    <w:p w14:paraId="75930B78" w14:textId="77777777"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 xml:space="preserve">          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运费（按次计算）</w:t>
      </w:r>
    </w:p>
    <w:p w14:paraId="252BE751" w14:textId="77777777"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 xml:space="preserve">         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人员工资（快递员提成、司机计次、业务员月薪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）</w:t>
      </w:r>
    </w:p>
    <w:p w14:paraId="2055D77C" w14:textId="77777777"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 xml:space="preserve">         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奖励（一次性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）</w:t>
      </w:r>
    </w:p>
    <w:p w14:paraId="18386759" w14:textId="77777777"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 xml:space="preserve">    BR9：审批单据规则</w:t>
      </w:r>
    </w:p>
    <w:p w14:paraId="46E176C1" w14:textId="77777777"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 xml:space="preserve">         只有总经理可以审批单据，单据通过审批，相应数据才能更改</w:t>
      </w:r>
    </w:p>
    <w:p w14:paraId="5295B782" w14:textId="77777777"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 xml:space="preserve">    BR10：用户管理规则</w:t>
      </w:r>
    </w:p>
    <w:p w14:paraId="54ADD78F" w14:textId="77777777"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 xml:space="preserve">         只有管理员可以修改用户权限和信息</w:t>
      </w:r>
    </w:p>
    <w:p w14:paraId="2C3360EB" w14:textId="77777777"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   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BR11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：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人员机构管理规则</w:t>
      </w:r>
    </w:p>
    <w:p w14:paraId="4A19D44A" w14:textId="77777777"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 xml:space="preserve">           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只有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总经理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才能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进行人员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机构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管理</w:t>
      </w:r>
    </w:p>
    <w:p w14:paraId="5BF1E835" w14:textId="77777777"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3</w:t>
      </w:r>
      <w:r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.4.2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约束</w:t>
      </w:r>
    </w:p>
    <w:p w14:paraId="6A662479" w14:textId="77777777" w:rsidR="0084750D" w:rsidRPr="0084750D" w:rsidRDefault="0084750D" w:rsidP="0084750D">
      <w:pPr>
        <w:widowControl w:val="0"/>
        <w:spacing w:before="0" w:line="240" w:lineRule="auto"/>
        <w:contextualSpacing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 xml:space="preserve"> 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 xml:space="preserve">    IC1：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系统要在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网络上分布为一个服务器和多个客户端</w:t>
      </w:r>
    </w:p>
    <w:p w14:paraId="6B923362" w14:textId="77777777" w:rsid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62CA395A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2"/>
        </w:rPr>
        <w:t>3.4数据需求</w:t>
      </w:r>
    </w:p>
    <w:p w14:paraId="03070A31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3.4.1数据定义</w:t>
      </w:r>
    </w:p>
    <w:p w14:paraId="401E9AC5" w14:textId="77777777" w:rsidR="0084750D" w:rsidRPr="0084750D" w:rsidRDefault="0084750D" w:rsidP="0084750D">
      <w:pPr>
        <w:widowControl w:val="0"/>
        <w:spacing w:before="0" w:line="240" w:lineRule="auto"/>
        <w:ind w:leftChars="200" w:left="1030" w:hangingChars="300" w:hanging="63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DR1：系统存储一年内所有单据，人员机构、车辆、库存、银行账户信息，由财务人员每年期初建账更新；系统存储薪水策略、价格、距离等数据，由总经理更新</w:t>
      </w:r>
    </w:p>
    <w:p w14:paraId="71244E68" w14:textId="77777777" w:rsidR="0084750D" w:rsidRPr="0084750D" w:rsidRDefault="0084750D" w:rsidP="0084750D">
      <w:pPr>
        <w:widowControl w:val="0"/>
        <w:spacing w:before="0" w:line="240" w:lineRule="auto"/>
        <w:ind w:left="630" w:hangingChars="300" w:hanging="63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3.4.2默认数据</w:t>
      </w:r>
    </w:p>
    <w:p w14:paraId="18E0F0A2" w14:textId="77777777"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Default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1：开始日期默认为系统记录最早的日期</w:t>
      </w:r>
    </w:p>
    <w:p w14:paraId="087C2C47" w14:textId="77777777"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Default2：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终止日期默认为系统记录最新的日期</w:t>
      </w:r>
    </w:p>
    <w:p w14:paraId="1EBB66D4" w14:textId="77777777"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Default3：城市间距离默认为0</w:t>
      </w:r>
    </w:p>
    <w:p w14:paraId="16648DFD" w14:textId="77777777"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Default4：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管理员登录账号为admin，初始密码admin</w:t>
      </w:r>
    </w:p>
    <w:p w14:paraId="2AA7D484" w14:textId="77777777"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De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fault5：在系统初始化时，库存数量为0</w:t>
      </w:r>
    </w:p>
    <w:p w14:paraId="039088E0" w14:textId="77777777" w:rsidR="0084750D" w:rsidRPr="0084750D" w:rsidRDefault="0084750D" w:rsidP="0084750D">
      <w:pPr>
        <w:widowControl w:val="0"/>
        <w:spacing w:before="0" w:line="240" w:lineRule="auto"/>
        <w:ind w:left="630" w:hangingChars="300" w:hanging="63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3.4.3数据格式要求</w:t>
      </w:r>
    </w:p>
    <w:p w14:paraId="5ADFA056" w14:textId="77777777"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Format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1：日期年份格式为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y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yyy，月份格式为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m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m，日期（date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）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格式为dd</w:t>
      </w:r>
    </w:p>
    <w:p w14:paraId="5016EE77" w14:textId="77777777"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lastRenderedPageBreak/>
        <w:t>Format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2：价格和费用为精度为两位小数的浮点数，单位为元</w:t>
      </w:r>
    </w:p>
    <w:p w14:paraId="1AC7224D" w14:textId="77777777"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Format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3：数量的格式为正整数</w:t>
      </w:r>
    </w:p>
    <w:p w14:paraId="647B99FE" w14:textId="77777777"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Format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4：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货物的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货运状态包括：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收件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、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到达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收件人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营业厅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1"/>
        </w:rPr>
        <w:t>、到达收件人中转中心、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1"/>
        </w:rPr>
        <w:t>到达</w:t>
      </w:r>
    </w:p>
    <w:p w14:paraId="74CFA40D" w14:textId="77777777" w:rsidR="0084750D" w:rsidRPr="0084750D" w:rsidRDefault="0084750D" w:rsidP="0084750D">
      <w:pPr>
        <w:widowControl w:val="0"/>
        <w:spacing w:before="0" w:line="240" w:lineRule="auto"/>
        <w:ind w:leftChars="200" w:left="820" w:hangingChars="200" w:hanging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mat5：到达单格式：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到达日期、中转单编号、出发地、货物到达状态（损坏、完整、丢失）</w:t>
      </w:r>
    </w:p>
    <w:p w14:paraId="5CD56D73" w14:textId="77777777"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mat6：收款单格式：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收款日期、收款金额、收款快递员、对应的所有快递订单条形码号</w:t>
      </w:r>
    </w:p>
    <w:p w14:paraId="02D4AFD2" w14:textId="77777777" w:rsidR="0084750D" w:rsidRPr="0084750D" w:rsidRDefault="0084750D" w:rsidP="0084750D">
      <w:pPr>
        <w:widowControl w:val="0"/>
        <w:spacing w:before="0" w:line="240" w:lineRule="auto"/>
        <w:ind w:leftChars="200" w:left="1240" w:hangingChars="400" w:hanging="84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mat7：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中转单格式：装车日期、本中转中心中转单编号（中转中心编号+日期+0000000七位数字），航班号、出发地、到达地、货柜号、监装员、本次装箱所有托运单号、运费</w:t>
      </w:r>
    </w:p>
    <w:p w14:paraId="3469B301" w14:textId="77777777"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mat8：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入库单格式：快递编号、入库日期、目的地、区号、排号、架号、位号</w:t>
      </w:r>
    </w:p>
    <w:p w14:paraId="5604EB2E" w14:textId="77777777" w:rsidR="0084750D" w:rsidRPr="0084750D" w:rsidRDefault="0084750D" w:rsidP="0084750D">
      <w:pPr>
        <w:widowControl w:val="0"/>
        <w:spacing w:before="0" w:line="240" w:lineRule="auto"/>
        <w:ind w:leftChars="200" w:left="1240" w:hangingChars="400" w:hanging="84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mat9：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出库单格式：快递编号、出库日期、目的地、装运形式（火车、飞机、汽车）、中转单编号或者汽运编号</w:t>
      </w:r>
    </w:p>
    <w:p w14:paraId="15BF2EF0" w14:textId="77777777" w:rsidR="0084750D" w:rsidRPr="0084750D" w:rsidRDefault="0084750D" w:rsidP="0084750D">
      <w:pPr>
        <w:widowControl w:val="0"/>
        <w:spacing w:before="0" w:line="240" w:lineRule="auto"/>
        <w:ind w:leftChars="200" w:left="1450" w:hangingChars="500" w:hanging="105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mat10：付款单格式：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付款日期、付款金额、付款人、付款账号、条目（租金、运费、人员工资、奖励），备注（租金年份、运单号、标注工资月份）</w:t>
      </w:r>
    </w:p>
    <w:p w14:paraId="62785DE4" w14:textId="77777777"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mat11：期初建账格式：</w:t>
      </w:r>
      <w:r w:rsidRPr="0084750D">
        <w:rPr>
          <w:rFonts w:asciiTheme="minorEastAsia" w:eastAsiaTheme="minorEastAsia" w:hAnsiTheme="minorEastAsia" w:cs="Times New Roman" w:hint="eastAsia"/>
          <w:bCs/>
          <w:color w:val="auto"/>
          <w:kern w:val="2"/>
          <w:sz w:val="21"/>
          <w:szCs w:val="22"/>
        </w:rPr>
        <w:t>机构、人员、车辆、库存、 银行账户信息（名称，余额）</w:t>
      </w:r>
    </w:p>
    <w:p w14:paraId="3EB6D037" w14:textId="77777777" w:rsidR="0084750D" w:rsidRPr="0084750D" w:rsidRDefault="0084750D" w:rsidP="0084750D">
      <w:pPr>
        <w:widowControl w:val="0"/>
        <w:spacing w:before="0" w:line="240" w:lineRule="auto"/>
        <w:ind w:leftChars="200" w:left="610" w:hangingChars="100" w:hanging="21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mat12：银行账户格式：账户名，收入金额，支出金额，余额，为丁字形</w:t>
      </w:r>
    </w:p>
    <w:p w14:paraId="065EA666" w14:textId="77777777" w:rsidR="0084750D" w:rsidRPr="0084750D" w:rsidRDefault="0084750D" w:rsidP="0084750D">
      <w:pPr>
        <w:widowControl w:val="0"/>
        <w:spacing w:before="0" w:line="240" w:lineRule="auto"/>
        <w:ind w:leftChars="200" w:left="1450" w:hangingChars="500" w:hanging="105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mat13：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装车单格式：装车日期、本营业厅编号（025城市编码+0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0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0鼓楼营业厅）、汽运编号 （营业厅编号+20150921日期+00000编码 、五位数字）、到达地（本地中转中心或者其它营业厅）、车辆代号、监装员、押运员、本次装箱所有订单条形码号）、运费</w:t>
      </w:r>
    </w:p>
    <w:p w14:paraId="7822576A" w14:textId="77777777" w:rsidR="0084750D" w:rsidRPr="0084750D" w:rsidRDefault="0084750D" w:rsidP="0084750D">
      <w:pPr>
        <w:widowControl w:val="0"/>
        <w:spacing w:before="0" w:line="240" w:lineRule="auto"/>
        <w:ind w:leftChars="200" w:left="1030" w:hangingChars="300" w:hanging="63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Format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14：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人员信息：姓名、工号、职位、工资</w:t>
      </w:r>
    </w:p>
    <w:p w14:paraId="58807ED5" w14:textId="77777777" w:rsidR="0084750D" w:rsidRPr="0084750D" w:rsidRDefault="0084750D" w:rsidP="0084750D">
      <w:pPr>
        <w:widowControl w:val="0"/>
        <w:spacing w:before="0" w:line="240" w:lineRule="auto"/>
        <w:ind w:leftChars="200" w:left="1030" w:hangingChars="300" w:hanging="63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Format15：机构信息：机构名和地址</w:t>
      </w:r>
    </w:p>
    <w:p w14:paraId="548E9F00" w14:textId="77777777" w:rsid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7E7692DF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b/>
          <w:color w:val="auto"/>
          <w:kern w:val="2"/>
          <w:sz w:val="21"/>
          <w:szCs w:val="22"/>
        </w:rPr>
        <w:t>3.5其他</w:t>
      </w:r>
      <w:r w:rsidRPr="0084750D">
        <w:rPr>
          <w:rFonts w:asciiTheme="minorEastAsia" w:eastAsiaTheme="minorEastAsia" w:hAnsiTheme="minorEastAsia" w:cs="Times New Roman"/>
          <w:b/>
          <w:color w:val="auto"/>
          <w:kern w:val="2"/>
          <w:sz w:val="21"/>
          <w:szCs w:val="22"/>
        </w:rPr>
        <w:t>需求</w:t>
      </w:r>
    </w:p>
    <w:p w14:paraId="25ED66FB" w14:textId="77777777" w:rsidR="0084750D" w:rsidRPr="0084750D" w:rsidRDefault="0084750D" w:rsidP="0084750D">
      <w:pPr>
        <w:widowControl w:val="0"/>
        <w:spacing w:before="0" w:line="240" w:lineRule="auto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安装需求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：</w:t>
      </w:r>
    </w:p>
    <w:p w14:paraId="1F94694D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Install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1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：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在安装系统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时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，要初始化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用户、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库存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等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重要信息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。</w:t>
      </w:r>
    </w:p>
    <w:p w14:paraId="1B9878B4" w14:textId="38990F3C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Install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2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：安装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的时候会有两个</w:t>
      </w:r>
      <w:r w:rsidR="00BA3FE5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jar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程序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，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顾客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可以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只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选择安装查询系统</w:t>
      </w:r>
    </w:p>
    <w:p w14:paraId="435B610A" w14:textId="77777777" w:rsidR="0084750D" w:rsidRPr="0084750D" w:rsidRDefault="0084750D" w:rsidP="0084750D">
      <w:pPr>
        <w:widowControl w:val="0"/>
        <w:spacing w:before="0" w:line="240" w:lineRule="auto"/>
        <w:ind w:firstLineChars="200" w:firstLine="420"/>
        <w:jc w:val="both"/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</w:pP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Install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3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：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系统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投入使用的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时候，需要对用户进行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1个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小时的</w:t>
      </w:r>
      <w:r w:rsidRPr="0084750D">
        <w:rPr>
          <w:rFonts w:asciiTheme="minorEastAsia" w:eastAsiaTheme="minorEastAsia" w:hAnsiTheme="minorEastAsia" w:cs="Times New Roman" w:hint="eastAsia"/>
          <w:color w:val="auto"/>
          <w:kern w:val="2"/>
          <w:sz w:val="21"/>
          <w:szCs w:val="22"/>
        </w:rPr>
        <w:t>集中培训</w:t>
      </w:r>
      <w:r w:rsidRPr="0084750D">
        <w:rPr>
          <w:rFonts w:asciiTheme="minorEastAsia" w:eastAsiaTheme="minorEastAsia" w:hAnsiTheme="minorEastAsia" w:cs="Times New Roman"/>
          <w:color w:val="auto"/>
          <w:kern w:val="2"/>
          <w:sz w:val="21"/>
          <w:szCs w:val="22"/>
        </w:rPr>
        <w:t>。</w:t>
      </w:r>
    </w:p>
    <w:p w14:paraId="23A699B2" w14:textId="77777777" w:rsidR="0084750D" w:rsidRPr="0084750D" w:rsidRDefault="0084750D" w:rsidP="0084750D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sectPr w:rsidR="0084750D" w:rsidRPr="0084750D" w:rsidSect="0084750D">
      <w:footerReference w:type="default" r:id="rId12"/>
      <w:pgSz w:w="12240" w:h="15840"/>
      <w:pgMar w:top="1440" w:right="1080" w:bottom="1440" w:left="108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655A65" w14:textId="77777777" w:rsidR="00C7599B" w:rsidRDefault="00C7599B">
      <w:pPr>
        <w:spacing w:line="240" w:lineRule="auto"/>
      </w:pPr>
      <w:r>
        <w:separator/>
      </w:r>
    </w:p>
  </w:endnote>
  <w:endnote w:type="continuationSeparator" w:id="0">
    <w:p w14:paraId="0EDC130A" w14:textId="77777777" w:rsidR="00C7599B" w:rsidRDefault="00C759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icrosoft YaHei UI">
    <w:altName w:val="ＭＳ 明朝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E0773" w14:textId="77777777" w:rsidR="00C7599B" w:rsidRDefault="00C7599B">
    <w:pPr>
      <w:pStyle w:val="af"/>
    </w:pPr>
    <w:r>
      <w:ptab w:relativeTo="margin" w:alignment="center" w:leader="none"/>
    </w:r>
    <w:r>
      <w:rPr>
        <w:noProof/>
      </w:rPr>
      <mc:AlternateContent>
        <mc:Choice Requires="wps">
          <w:drawing>
            <wp:inline distT="0" distB="0" distL="0" distR="0" wp14:anchorId="702E0E33" wp14:editId="31E3A3E1">
              <wp:extent cx="347472" cy="347472"/>
              <wp:effectExtent l="0" t="0" r="0" b="0"/>
              <wp:docPr id="5" name="椭圆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4B4D48" w14:textId="77777777" w:rsidR="00C7599B" w:rsidRDefault="00C7599B">
                          <w:pPr>
                            <w:pStyle w:val="ab"/>
                            <w:rPr>
                              <w:rStyle w:val="af1"/>
                            </w:rPr>
                          </w:pPr>
                          <w:r>
                            <w:rPr>
                              <w:rStyle w:val="af1"/>
                            </w:rPr>
                            <w:fldChar w:fldCharType="begin"/>
                          </w:r>
                          <w:r>
                            <w:rPr>
                              <w:rStyle w:val="af1"/>
                            </w:rPr>
                            <w:instrText>PAGE   \* MERGEFORMAT</w:instrText>
                          </w:r>
                          <w:r>
                            <w:rPr>
                              <w:rStyle w:val="af1"/>
                            </w:rPr>
                            <w:fldChar w:fldCharType="separate"/>
                          </w:r>
                          <w:r w:rsidR="00F22A6B" w:rsidRPr="00F22A6B">
                            <w:rPr>
                              <w:rStyle w:val="af1"/>
                              <w:noProof/>
                              <w:lang w:val="zh-CN"/>
                            </w:rPr>
                            <w:t>28</w:t>
                          </w:r>
                          <w:r>
                            <w:rPr>
                              <w:rStyle w:val="af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椭圆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14:paraId="134B4D48" w14:textId="77777777" w:rsidR="00C7599B" w:rsidRDefault="00C7599B">
                    <w:pPr>
                      <w:pStyle w:val="ab"/>
                      <w:rPr>
                        <w:rStyle w:val="af1"/>
                      </w:rPr>
                    </w:pPr>
                    <w:r>
                      <w:rPr>
                        <w:rStyle w:val="af1"/>
                      </w:rPr>
                      <w:fldChar w:fldCharType="begin"/>
                    </w:r>
                    <w:r>
                      <w:rPr>
                        <w:rStyle w:val="af1"/>
                      </w:rPr>
                      <w:instrText>PAGE   \* MERGEFORMAT</w:instrText>
                    </w:r>
                    <w:r>
                      <w:rPr>
                        <w:rStyle w:val="af1"/>
                      </w:rPr>
                      <w:fldChar w:fldCharType="separate"/>
                    </w:r>
                    <w:r w:rsidR="00F22A6B" w:rsidRPr="00F22A6B">
                      <w:rPr>
                        <w:rStyle w:val="af1"/>
                        <w:noProof/>
                        <w:lang w:val="zh-CN"/>
                      </w:rPr>
                      <w:t>28</w:t>
                    </w:r>
                    <w:r>
                      <w:rPr>
                        <w:rStyle w:val="af1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34232" w14:textId="77777777" w:rsidR="00C7599B" w:rsidRDefault="00C7599B">
      <w:pPr>
        <w:spacing w:line="240" w:lineRule="auto"/>
      </w:pPr>
      <w:r>
        <w:separator/>
      </w:r>
    </w:p>
  </w:footnote>
  <w:footnote w:type="continuationSeparator" w:id="0">
    <w:p w14:paraId="07BED9E4" w14:textId="77777777" w:rsidR="00C7599B" w:rsidRDefault="00C759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3E686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a0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2">
    <w:nsid w:val="20E70358"/>
    <w:multiLevelType w:val="hybridMultilevel"/>
    <w:tmpl w:val="F996B122"/>
    <w:lvl w:ilvl="0" w:tplc="3814C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CA7B00"/>
    <w:multiLevelType w:val="multilevel"/>
    <w:tmpl w:val="054EE6A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28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640" w:hanging="2160"/>
      </w:pPr>
      <w:rPr>
        <w:rFonts w:hint="eastAsia"/>
      </w:rPr>
    </w:lvl>
  </w:abstractNum>
  <w:abstractNum w:abstractNumId="4">
    <w:nsid w:val="6CB64BDE"/>
    <w:multiLevelType w:val="multilevel"/>
    <w:tmpl w:val="DD2225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740" w:hanging="740"/>
      </w:pPr>
      <w:rPr>
        <w:rFonts w:hint="default"/>
      </w:rPr>
    </w:lvl>
    <w:lvl w:ilvl="2">
      <w:start w:val="26"/>
      <w:numFmt w:val="decimal"/>
      <w:isLgl/>
      <w:lvlText w:val="%1.%2.%3"/>
      <w:lvlJc w:val="left"/>
      <w:pPr>
        <w:ind w:left="740" w:hanging="7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3C1"/>
    <w:rsid w:val="000154A1"/>
    <w:rsid w:val="00033893"/>
    <w:rsid w:val="0003734C"/>
    <w:rsid w:val="00082DC1"/>
    <w:rsid w:val="000E1FBC"/>
    <w:rsid w:val="00193D69"/>
    <w:rsid w:val="001D5867"/>
    <w:rsid w:val="001E35C0"/>
    <w:rsid w:val="002851FA"/>
    <w:rsid w:val="00292C69"/>
    <w:rsid w:val="00340BAC"/>
    <w:rsid w:val="00356660"/>
    <w:rsid w:val="003B70F3"/>
    <w:rsid w:val="004037FB"/>
    <w:rsid w:val="005541F7"/>
    <w:rsid w:val="00567D29"/>
    <w:rsid w:val="00574797"/>
    <w:rsid w:val="005D092E"/>
    <w:rsid w:val="006A2C50"/>
    <w:rsid w:val="006A4286"/>
    <w:rsid w:val="00715499"/>
    <w:rsid w:val="00720064"/>
    <w:rsid w:val="007D4ED9"/>
    <w:rsid w:val="007E0ED9"/>
    <w:rsid w:val="0080146B"/>
    <w:rsid w:val="008145B8"/>
    <w:rsid w:val="00816979"/>
    <w:rsid w:val="0084750D"/>
    <w:rsid w:val="00881A22"/>
    <w:rsid w:val="00977FCF"/>
    <w:rsid w:val="0099590A"/>
    <w:rsid w:val="009C5FF1"/>
    <w:rsid w:val="00A577FB"/>
    <w:rsid w:val="00A8127A"/>
    <w:rsid w:val="00B44830"/>
    <w:rsid w:val="00BA3FE5"/>
    <w:rsid w:val="00BD4B06"/>
    <w:rsid w:val="00C3177C"/>
    <w:rsid w:val="00C34D96"/>
    <w:rsid w:val="00C72FFE"/>
    <w:rsid w:val="00C7599B"/>
    <w:rsid w:val="00CC0286"/>
    <w:rsid w:val="00CE13C1"/>
    <w:rsid w:val="00E4247E"/>
    <w:rsid w:val="00E5377F"/>
    <w:rsid w:val="00E63144"/>
    <w:rsid w:val="00EA308F"/>
    <w:rsid w:val="00F22A6B"/>
    <w:rsid w:val="00F4114E"/>
    <w:rsid w:val="00F85BF9"/>
    <w:rsid w:val="00F948E8"/>
    <w:rsid w:val="00FB3A04"/>
    <w:rsid w:val="00FE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536F7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00000" w:themeColor="text1"/>
        <w:lang w:val="en-US" w:eastAsia="zh-CN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2" w:unhideWhenUsed="0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92C69"/>
    <w:pPr>
      <w:spacing w:before="120" w:line="180" w:lineRule="auto"/>
    </w:pPr>
    <w:rPr>
      <w:rFonts w:eastAsia="Microsoft YaHei UI"/>
    </w:rPr>
  </w:style>
  <w:style w:type="paragraph" w:styleId="10">
    <w:name w:val="heading 1"/>
    <w:basedOn w:val="a1"/>
    <w:next w:val="a1"/>
    <w:link w:val="11"/>
    <w:uiPriority w:val="1"/>
    <w:qFormat/>
    <w:rsid w:val="00292C69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line="240" w:lineRule="auto"/>
      <w:outlineLvl w:val="0"/>
    </w:pPr>
    <w:rPr>
      <w:rFonts w:asciiTheme="majorHAnsi" w:hAnsiTheme="majorHAnsi" w:cstheme="majorBidi"/>
      <w:b/>
      <w:bCs/>
      <w:caps/>
      <w:color w:val="FFFFFF" w:themeColor="background1"/>
      <w:sz w:val="22"/>
      <w:szCs w:val="22"/>
    </w:rPr>
  </w:style>
  <w:style w:type="paragraph" w:styleId="2">
    <w:name w:val="heading 2"/>
    <w:basedOn w:val="a1"/>
    <w:next w:val="a1"/>
    <w:link w:val="20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3">
    <w:name w:val="heading 3"/>
    <w:basedOn w:val="a1"/>
    <w:next w:val="a1"/>
    <w:link w:val="30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292C6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字符"/>
    <w:basedOn w:val="a2"/>
    <w:link w:val="a5"/>
    <w:uiPriority w:val="99"/>
    <w:semiHidden/>
    <w:rPr>
      <w:rFonts w:ascii="Segoe UI" w:hAnsi="Segoe UI" w:cs="Segoe UI"/>
      <w:sz w:val="18"/>
      <w:szCs w:val="18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next w:val="a1"/>
    <w:link w:val="a9"/>
    <w:uiPriority w:val="10"/>
    <w:qFormat/>
    <w:rsid w:val="00292C69"/>
    <w:pPr>
      <w:spacing w:before="0" w:line="240" w:lineRule="auto"/>
      <w:contextualSpacing/>
    </w:pPr>
    <w:rPr>
      <w:rFonts w:asciiTheme="majorHAnsi" w:hAnsiTheme="majorHAnsi" w:cstheme="majorBidi"/>
      <w:kern w:val="28"/>
      <w:sz w:val="72"/>
      <w:szCs w:val="72"/>
    </w:rPr>
  </w:style>
  <w:style w:type="character" w:customStyle="1" w:styleId="a9">
    <w:name w:val="标题字符"/>
    <w:basedOn w:val="a2"/>
    <w:link w:val="a8"/>
    <w:uiPriority w:val="10"/>
    <w:rsid w:val="00292C69"/>
    <w:rPr>
      <w:rFonts w:asciiTheme="majorHAnsi" w:eastAsia="Microsoft YaHei UI" w:hAnsiTheme="majorHAnsi" w:cstheme="majorBidi"/>
      <w:kern w:val="28"/>
      <w:sz w:val="72"/>
      <w:szCs w:val="72"/>
    </w:rPr>
  </w:style>
  <w:style w:type="paragraph" w:customStyle="1" w:styleId="aa">
    <w:name w:val="联系信息"/>
    <w:basedOn w:val="a1"/>
    <w:qFormat/>
    <w:pPr>
      <w:spacing w:before="0" w:line="300" w:lineRule="auto"/>
    </w:pPr>
    <w:rPr>
      <w:sz w:val="28"/>
      <w:szCs w:val="28"/>
    </w:rPr>
  </w:style>
  <w:style w:type="paragraph" w:styleId="ab">
    <w:name w:val="Body Text"/>
    <w:basedOn w:val="a1"/>
    <w:link w:val="ac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ac">
    <w:name w:val="正文文本字符"/>
    <w:basedOn w:val="a2"/>
    <w:link w:val="ab"/>
    <w:uiPriority w:val="99"/>
    <w:rPr>
      <w:color w:val="FFFFFF" w:themeColor="background1"/>
    </w:r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页眉字符"/>
    <w:basedOn w:val="a2"/>
    <w:link w:val="ad"/>
    <w:uiPriority w:val="99"/>
  </w:style>
  <w:style w:type="paragraph" w:styleId="af">
    <w:name w:val="footer"/>
    <w:basedOn w:val="a1"/>
    <w:link w:val="af0"/>
    <w:uiPriority w:val="99"/>
    <w:unhideWhenUsed/>
    <w:pPr>
      <w:spacing w:before="0" w:line="240" w:lineRule="auto"/>
      <w:ind w:left="-720"/>
    </w:pPr>
  </w:style>
  <w:style w:type="character" w:customStyle="1" w:styleId="af0">
    <w:name w:val="页脚字符"/>
    <w:basedOn w:val="a2"/>
    <w:link w:val="af"/>
    <w:uiPriority w:val="99"/>
  </w:style>
  <w:style w:type="character" w:styleId="af1">
    <w:name w:val="page number"/>
    <w:basedOn w:val="a2"/>
    <w:uiPriority w:val="99"/>
    <w:unhideWhenUsed/>
    <w:rsid w:val="00292C69"/>
    <w:rPr>
      <w:rFonts w:eastAsia="Microsoft YaHei UI"/>
      <w:b/>
      <w:bCs/>
      <w:sz w:val="28"/>
      <w:szCs w:val="28"/>
    </w:rPr>
  </w:style>
  <w:style w:type="character" w:customStyle="1" w:styleId="11">
    <w:name w:val="标题 1字符"/>
    <w:basedOn w:val="a2"/>
    <w:link w:val="10"/>
    <w:uiPriority w:val="1"/>
    <w:rsid w:val="00292C69"/>
    <w:rPr>
      <w:rFonts w:asciiTheme="majorHAnsi" w:eastAsia="Microsoft YaHei UI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20">
    <w:name w:val="标题 2字符"/>
    <w:basedOn w:val="a2"/>
    <w:link w:val="2"/>
    <w:uiPriority w:val="1"/>
    <w:rPr>
      <w:caps/>
      <w:sz w:val="22"/>
      <w:szCs w:val="22"/>
      <w:shd w:val="clear" w:color="auto" w:fill="F1D7E0" w:themeFill="accent2"/>
    </w:rPr>
  </w:style>
  <w:style w:type="paragraph" w:styleId="a0">
    <w:name w:val="List Bullet"/>
    <w:basedOn w:val="a1"/>
    <w:uiPriority w:val="1"/>
    <w:qFormat/>
    <w:pPr>
      <w:numPr>
        <w:numId w:val="1"/>
      </w:numPr>
      <w:spacing w:line="264" w:lineRule="auto"/>
    </w:pPr>
    <w:rPr>
      <w:color w:val="505050" w:themeColor="text2"/>
    </w:rPr>
  </w:style>
  <w:style w:type="character" w:customStyle="1" w:styleId="30">
    <w:name w:val="标题 3字符"/>
    <w:basedOn w:val="a2"/>
    <w:link w:val="3"/>
    <w:uiPriority w:val="1"/>
    <w:rPr>
      <w:caps/>
      <w:color w:val="5A1E34" w:themeColor="accent1" w:themeShade="80"/>
      <w:sz w:val="22"/>
      <w:szCs w:val="22"/>
    </w:rPr>
  </w:style>
  <w:style w:type="paragraph" w:customStyle="1" w:styleId="af2">
    <w:name w:val="引言"/>
    <w:basedOn w:val="a1"/>
    <w:next w:val="a1"/>
    <w:link w:val="af3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af3">
    <w:name w:val="引言字符"/>
    <w:basedOn w:val="a2"/>
    <w:link w:val="af2"/>
    <w:uiPriority w:val="2"/>
    <w:rPr>
      <w:i/>
      <w:iCs/>
      <w:color w:val="A93B61" w:themeColor="accent2" w:themeShade="80"/>
    </w:rPr>
  </w:style>
  <w:style w:type="paragraph" w:customStyle="1" w:styleId="12">
    <w:name w:val="目录标题1"/>
    <w:basedOn w:val="10"/>
    <w:next w:val="a1"/>
    <w:uiPriority w:val="39"/>
    <w:semiHidden/>
    <w:unhideWhenUsed/>
    <w:qFormat/>
    <w:pPr>
      <w:spacing w:before="240"/>
      <w:outlineLvl w:val="9"/>
    </w:pPr>
  </w:style>
  <w:style w:type="paragraph" w:styleId="a">
    <w:name w:val="List Number"/>
    <w:basedOn w:val="a1"/>
    <w:uiPriority w:val="2"/>
    <w:qFormat/>
    <w:rsid w:val="00292C69"/>
    <w:pPr>
      <w:numPr>
        <w:numId w:val="3"/>
      </w:numPr>
      <w:contextualSpacing/>
    </w:pPr>
  </w:style>
  <w:style w:type="paragraph" w:styleId="af4">
    <w:name w:val="Quote"/>
    <w:basedOn w:val="a1"/>
    <w:next w:val="a1"/>
    <w:link w:val="af5"/>
    <w:uiPriority w:val="2"/>
    <w:qFormat/>
    <w:rsid w:val="00292C69"/>
    <w:pPr>
      <w:spacing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5">
    <w:name w:val="引用字符"/>
    <w:basedOn w:val="a2"/>
    <w:link w:val="af4"/>
    <w:uiPriority w:val="2"/>
    <w:rsid w:val="00292C69"/>
    <w:rPr>
      <w:rFonts w:eastAsia="Microsoft YaHei UI"/>
      <w:i/>
      <w:iCs/>
      <w:color w:val="404040" w:themeColor="text1" w:themeTint="BF"/>
    </w:rPr>
  </w:style>
  <w:style w:type="character" w:customStyle="1" w:styleId="40">
    <w:name w:val="标题 4字符"/>
    <w:basedOn w:val="a2"/>
    <w:link w:val="4"/>
    <w:uiPriority w:val="9"/>
    <w:semiHidden/>
    <w:rsid w:val="00292C69"/>
    <w:rPr>
      <w:rFonts w:asciiTheme="majorHAnsi" w:eastAsia="Microsoft YaHei UI" w:hAnsiTheme="majorHAnsi" w:cstheme="majorBidi"/>
      <w:b/>
      <w:bCs/>
      <w:sz w:val="28"/>
      <w:szCs w:val="28"/>
    </w:rPr>
  </w:style>
  <w:style w:type="paragraph" w:styleId="af6">
    <w:name w:val="No Spacing"/>
    <w:uiPriority w:val="99"/>
    <w:qFormat/>
    <w:rsid w:val="00292C69"/>
    <w:pPr>
      <w:spacing w:before="0" w:line="240" w:lineRule="auto"/>
    </w:pPr>
    <w:rPr>
      <w:rFonts w:eastAsia="Microsoft YaHei UI"/>
    </w:rPr>
  </w:style>
  <w:style w:type="paragraph" w:styleId="TOC">
    <w:name w:val="TOC Heading"/>
    <w:basedOn w:val="10"/>
    <w:next w:val="a1"/>
    <w:uiPriority w:val="39"/>
    <w:unhideWhenUsed/>
    <w:qFormat/>
    <w:rsid w:val="00CE13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eastAsiaTheme="majorEastAsia"/>
      <w:b w:val="0"/>
      <w:bCs w:val="0"/>
      <w:caps w:val="0"/>
      <w:color w:val="872D4D" w:themeColor="accent1" w:themeShade="BF"/>
      <w:sz w:val="32"/>
      <w:szCs w:val="32"/>
    </w:rPr>
  </w:style>
  <w:style w:type="paragraph" w:styleId="21">
    <w:name w:val="toc 2"/>
    <w:basedOn w:val="a1"/>
    <w:next w:val="a1"/>
    <w:autoRedefine/>
    <w:uiPriority w:val="39"/>
    <w:unhideWhenUsed/>
    <w:rsid w:val="00CE13C1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1">
    <w:name w:val="toc 1"/>
    <w:basedOn w:val="a1"/>
    <w:next w:val="a1"/>
    <w:autoRedefine/>
    <w:uiPriority w:val="39"/>
    <w:unhideWhenUsed/>
    <w:rsid w:val="00CE13C1"/>
    <w:pPr>
      <w:numPr>
        <w:numId w:val="4"/>
      </w:num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CE13C1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paragraph" w:styleId="af7">
    <w:name w:val="List Paragraph"/>
    <w:basedOn w:val="a1"/>
    <w:uiPriority w:val="34"/>
    <w:qFormat/>
    <w:rsid w:val="0084750D"/>
    <w:pPr>
      <w:widowControl w:val="0"/>
      <w:spacing w:before="0" w:line="240" w:lineRule="auto"/>
      <w:ind w:firstLineChars="200" w:firstLine="420"/>
      <w:jc w:val="both"/>
    </w:pPr>
    <w:rPr>
      <w:rFonts w:eastAsiaTheme="minorEastAsia"/>
      <w:color w:val="auto"/>
      <w:kern w:val="2"/>
      <w:sz w:val="21"/>
      <w:szCs w:val="22"/>
    </w:rPr>
  </w:style>
  <w:style w:type="table" w:styleId="af8">
    <w:name w:val="Table Grid"/>
    <w:basedOn w:val="a3"/>
    <w:uiPriority w:val="39"/>
    <w:rsid w:val="0084750D"/>
    <w:pPr>
      <w:spacing w:before="0" w:line="240" w:lineRule="auto"/>
    </w:pPr>
    <w:rPr>
      <w:color w:val="auto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1"/>
    <w:basedOn w:val="a3"/>
    <w:next w:val="af8"/>
    <w:uiPriority w:val="39"/>
    <w:rsid w:val="0084750D"/>
    <w:pPr>
      <w:spacing w:before="0" w:line="240" w:lineRule="auto"/>
    </w:pPr>
    <w:rPr>
      <w:color w:val="auto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3"/>
    <w:next w:val="af8"/>
    <w:uiPriority w:val="39"/>
    <w:rsid w:val="0084750D"/>
    <w:pPr>
      <w:spacing w:before="0" w:line="240" w:lineRule="auto"/>
    </w:pPr>
    <w:rPr>
      <w:color w:val="auto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3"/>
    <w:next w:val="af8"/>
    <w:uiPriority w:val="39"/>
    <w:rsid w:val="0084750D"/>
    <w:pPr>
      <w:spacing w:before="0" w:line="240" w:lineRule="auto"/>
    </w:pPr>
    <w:rPr>
      <w:color w:val="auto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3"/>
    <w:next w:val="af8"/>
    <w:uiPriority w:val="39"/>
    <w:rsid w:val="0084750D"/>
    <w:pPr>
      <w:spacing w:before="0" w:line="240" w:lineRule="auto"/>
    </w:pPr>
    <w:rPr>
      <w:color w:val="auto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3"/>
    <w:next w:val="af8"/>
    <w:uiPriority w:val="39"/>
    <w:rsid w:val="0084750D"/>
    <w:pPr>
      <w:spacing w:before="0" w:line="240" w:lineRule="auto"/>
    </w:pPr>
    <w:rPr>
      <w:color w:val="auto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3"/>
    <w:next w:val="af8"/>
    <w:uiPriority w:val="39"/>
    <w:rsid w:val="0084750D"/>
    <w:pPr>
      <w:spacing w:before="0" w:line="240" w:lineRule="auto"/>
    </w:pPr>
    <w:rPr>
      <w:color w:val="auto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Revision"/>
    <w:hidden/>
    <w:uiPriority w:val="99"/>
    <w:semiHidden/>
    <w:rsid w:val="00F22A6B"/>
    <w:pPr>
      <w:spacing w:before="0" w:line="240" w:lineRule="auto"/>
    </w:pPr>
    <w:rPr>
      <w:rFonts w:eastAsia="Microsoft YaHei U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0000" w:themeColor="text1"/>
        <w:lang w:val="en-US" w:eastAsia="zh-CN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2" w:unhideWhenUsed="0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92C69"/>
    <w:pPr>
      <w:spacing w:before="120" w:line="180" w:lineRule="auto"/>
    </w:pPr>
    <w:rPr>
      <w:rFonts w:eastAsia="Microsoft YaHei UI"/>
    </w:rPr>
  </w:style>
  <w:style w:type="paragraph" w:styleId="10">
    <w:name w:val="heading 1"/>
    <w:basedOn w:val="a1"/>
    <w:next w:val="a1"/>
    <w:link w:val="11"/>
    <w:uiPriority w:val="1"/>
    <w:qFormat/>
    <w:rsid w:val="00292C69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line="240" w:lineRule="auto"/>
      <w:outlineLvl w:val="0"/>
    </w:pPr>
    <w:rPr>
      <w:rFonts w:asciiTheme="majorHAnsi" w:hAnsiTheme="majorHAnsi" w:cstheme="majorBidi"/>
      <w:b/>
      <w:bCs/>
      <w:caps/>
      <w:color w:val="FFFFFF" w:themeColor="background1"/>
      <w:sz w:val="22"/>
      <w:szCs w:val="22"/>
    </w:rPr>
  </w:style>
  <w:style w:type="paragraph" w:styleId="2">
    <w:name w:val="heading 2"/>
    <w:basedOn w:val="a1"/>
    <w:next w:val="a1"/>
    <w:link w:val="20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3">
    <w:name w:val="heading 3"/>
    <w:basedOn w:val="a1"/>
    <w:next w:val="a1"/>
    <w:link w:val="30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292C6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字符"/>
    <w:basedOn w:val="a2"/>
    <w:link w:val="a5"/>
    <w:uiPriority w:val="99"/>
    <w:semiHidden/>
    <w:rPr>
      <w:rFonts w:ascii="Segoe UI" w:hAnsi="Segoe UI" w:cs="Segoe UI"/>
      <w:sz w:val="18"/>
      <w:szCs w:val="18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next w:val="a1"/>
    <w:link w:val="a9"/>
    <w:uiPriority w:val="10"/>
    <w:qFormat/>
    <w:rsid w:val="00292C69"/>
    <w:pPr>
      <w:spacing w:before="0" w:line="240" w:lineRule="auto"/>
      <w:contextualSpacing/>
    </w:pPr>
    <w:rPr>
      <w:rFonts w:asciiTheme="majorHAnsi" w:hAnsiTheme="majorHAnsi" w:cstheme="majorBidi"/>
      <w:kern w:val="28"/>
      <w:sz w:val="72"/>
      <w:szCs w:val="72"/>
    </w:rPr>
  </w:style>
  <w:style w:type="character" w:customStyle="1" w:styleId="a9">
    <w:name w:val="标题字符"/>
    <w:basedOn w:val="a2"/>
    <w:link w:val="a8"/>
    <w:uiPriority w:val="10"/>
    <w:rsid w:val="00292C69"/>
    <w:rPr>
      <w:rFonts w:asciiTheme="majorHAnsi" w:eastAsia="Microsoft YaHei UI" w:hAnsiTheme="majorHAnsi" w:cstheme="majorBidi"/>
      <w:kern w:val="28"/>
      <w:sz w:val="72"/>
      <w:szCs w:val="72"/>
    </w:rPr>
  </w:style>
  <w:style w:type="paragraph" w:customStyle="1" w:styleId="aa">
    <w:name w:val="联系信息"/>
    <w:basedOn w:val="a1"/>
    <w:qFormat/>
    <w:pPr>
      <w:spacing w:before="0" w:line="300" w:lineRule="auto"/>
    </w:pPr>
    <w:rPr>
      <w:sz w:val="28"/>
      <w:szCs w:val="28"/>
    </w:rPr>
  </w:style>
  <w:style w:type="paragraph" w:styleId="ab">
    <w:name w:val="Body Text"/>
    <w:basedOn w:val="a1"/>
    <w:link w:val="ac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ac">
    <w:name w:val="正文文本字符"/>
    <w:basedOn w:val="a2"/>
    <w:link w:val="ab"/>
    <w:uiPriority w:val="99"/>
    <w:rPr>
      <w:color w:val="FFFFFF" w:themeColor="background1"/>
    </w:r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页眉字符"/>
    <w:basedOn w:val="a2"/>
    <w:link w:val="ad"/>
    <w:uiPriority w:val="99"/>
  </w:style>
  <w:style w:type="paragraph" w:styleId="af">
    <w:name w:val="footer"/>
    <w:basedOn w:val="a1"/>
    <w:link w:val="af0"/>
    <w:uiPriority w:val="99"/>
    <w:unhideWhenUsed/>
    <w:pPr>
      <w:spacing w:before="0" w:line="240" w:lineRule="auto"/>
      <w:ind w:left="-720"/>
    </w:pPr>
  </w:style>
  <w:style w:type="character" w:customStyle="1" w:styleId="af0">
    <w:name w:val="页脚字符"/>
    <w:basedOn w:val="a2"/>
    <w:link w:val="af"/>
    <w:uiPriority w:val="99"/>
  </w:style>
  <w:style w:type="character" w:styleId="af1">
    <w:name w:val="page number"/>
    <w:basedOn w:val="a2"/>
    <w:uiPriority w:val="99"/>
    <w:unhideWhenUsed/>
    <w:rsid w:val="00292C69"/>
    <w:rPr>
      <w:rFonts w:eastAsia="Microsoft YaHei UI"/>
      <w:b/>
      <w:bCs/>
      <w:sz w:val="28"/>
      <w:szCs w:val="28"/>
    </w:rPr>
  </w:style>
  <w:style w:type="character" w:customStyle="1" w:styleId="11">
    <w:name w:val="标题 1字符"/>
    <w:basedOn w:val="a2"/>
    <w:link w:val="10"/>
    <w:uiPriority w:val="1"/>
    <w:rsid w:val="00292C69"/>
    <w:rPr>
      <w:rFonts w:asciiTheme="majorHAnsi" w:eastAsia="Microsoft YaHei UI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20">
    <w:name w:val="标题 2字符"/>
    <w:basedOn w:val="a2"/>
    <w:link w:val="2"/>
    <w:uiPriority w:val="1"/>
    <w:rPr>
      <w:caps/>
      <w:sz w:val="22"/>
      <w:szCs w:val="22"/>
      <w:shd w:val="clear" w:color="auto" w:fill="F1D7E0" w:themeFill="accent2"/>
    </w:rPr>
  </w:style>
  <w:style w:type="paragraph" w:styleId="a0">
    <w:name w:val="List Bullet"/>
    <w:basedOn w:val="a1"/>
    <w:uiPriority w:val="1"/>
    <w:qFormat/>
    <w:pPr>
      <w:numPr>
        <w:numId w:val="1"/>
      </w:numPr>
      <w:spacing w:line="264" w:lineRule="auto"/>
    </w:pPr>
    <w:rPr>
      <w:color w:val="505050" w:themeColor="text2"/>
    </w:rPr>
  </w:style>
  <w:style w:type="character" w:customStyle="1" w:styleId="30">
    <w:name w:val="标题 3字符"/>
    <w:basedOn w:val="a2"/>
    <w:link w:val="3"/>
    <w:uiPriority w:val="1"/>
    <w:rPr>
      <w:caps/>
      <w:color w:val="5A1E34" w:themeColor="accent1" w:themeShade="80"/>
      <w:sz w:val="22"/>
      <w:szCs w:val="22"/>
    </w:rPr>
  </w:style>
  <w:style w:type="paragraph" w:customStyle="1" w:styleId="af2">
    <w:name w:val="引言"/>
    <w:basedOn w:val="a1"/>
    <w:next w:val="a1"/>
    <w:link w:val="af3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af3">
    <w:name w:val="引言字符"/>
    <w:basedOn w:val="a2"/>
    <w:link w:val="af2"/>
    <w:uiPriority w:val="2"/>
    <w:rPr>
      <w:i/>
      <w:iCs/>
      <w:color w:val="A93B61" w:themeColor="accent2" w:themeShade="80"/>
    </w:rPr>
  </w:style>
  <w:style w:type="paragraph" w:customStyle="1" w:styleId="12">
    <w:name w:val="目录标题1"/>
    <w:basedOn w:val="10"/>
    <w:next w:val="a1"/>
    <w:uiPriority w:val="39"/>
    <w:semiHidden/>
    <w:unhideWhenUsed/>
    <w:qFormat/>
    <w:pPr>
      <w:spacing w:before="240"/>
      <w:outlineLvl w:val="9"/>
    </w:pPr>
  </w:style>
  <w:style w:type="paragraph" w:styleId="a">
    <w:name w:val="List Number"/>
    <w:basedOn w:val="a1"/>
    <w:uiPriority w:val="2"/>
    <w:qFormat/>
    <w:rsid w:val="00292C69"/>
    <w:pPr>
      <w:numPr>
        <w:numId w:val="3"/>
      </w:numPr>
      <w:contextualSpacing/>
    </w:pPr>
  </w:style>
  <w:style w:type="paragraph" w:styleId="af4">
    <w:name w:val="Quote"/>
    <w:basedOn w:val="a1"/>
    <w:next w:val="a1"/>
    <w:link w:val="af5"/>
    <w:uiPriority w:val="2"/>
    <w:qFormat/>
    <w:rsid w:val="00292C69"/>
    <w:pPr>
      <w:spacing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5">
    <w:name w:val="引用字符"/>
    <w:basedOn w:val="a2"/>
    <w:link w:val="af4"/>
    <w:uiPriority w:val="2"/>
    <w:rsid w:val="00292C69"/>
    <w:rPr>
      <w:rFonts w:eastAsia="Microsoft YaHei UI"/>
      <w:i/>
      <w:iCs/>
      <w:color w:val="404040" w:themeColor="text1" w:themeTint="BF"/>
    </w:rPr>
  </w:style>
  <w:style w:type="character" w:customStyle="1" w:styleId="40">
    <w:name w:val="标题 4字符"/>
    <w:basedOn w:val="a2"/>
    <w:link w:val="4"/>
    <w:uiPriority w:val="9"/>
    <w:semiHidden/>
    <w:rsid w:val="00292C69"/>
    <w:rPr>
      <w:rFonts w:asciiTheme="majorHAnsi" w:eastAsia="Microsoft YaHei UI" w:hAnsiTheme="majorHAnsi" w:cstheme="majorBidi"/>
      <w:b/>
      <w:bCs/>
      <w:sz w:val="28"/>
      <w:szCs w:val="28"/>
    </w:rPr>
  </w:style>
  <w:style w:type="paragraph" w:styleId="af6">
    <w:name w:val="No Spacing"/>
    <w:uiPriority w:val="99"/>
    <w:qFormat/>
    <w:rsid w:val="00292C69"/>
    <w:pPr>
      <w:spacing w:before="0" w:line="240" w:lineRule="auto"/>
    </w:pPr>
    <w:rPr>
      <w:rFonts w:eastAsia="Microsoft YaHei UI"/>
    </w:rPr>
  </w:style>
  <w:style w:type="paragraph" w:styleId="TOC">
    <w:name w:val="TOC Heading"/>
    <w:basedOn w:val="10"/>
    <w:next w:val="a1"/>
    <w:uiPriority w:val="39"/>
    <w:unhideWhenUsed/>
    <w:qFormat/>
    <w:rsid w:val="00CE13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eastAsiaTheme="majorEastAsia"/>
      <w:b w:val="0"/>
      <w:bCs w:val="0"/>
      <w:caps w:val="0"/>
      <w:color w:val="872D4D" w:themeColor="accent1" w:themeShade="BF"/>
      <w:sz w:val="32"/>
      <w:szCs w:val="32"/>
    </w:rPr>
  </w:style>
  <w:style w:type="paragraph" w:styleId="21">
    <w:name w:val="toc 2"/>
    <w:basedOn w:val="a1"/>
    <w:next w:val="a1"/>
    <w:autoRedefine/>
    <w:uiPriority w:val="39"/>
    <w:unhideWhenUsed/>
    <w:rsid w:val="00CE13C1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1">
    <w:name w:val="toc 1"/>
    <w:basedOn w:val="a1"/>
    <w:next w:val="a1"/>
    <w:autoRedefine/>
    <w:uiPriority w:val="39"/>
    <w:unhideWhenUsed/>
    <w:rsid w:val="00CE13C1"/>
    <w:pPr>
      <w:numPr>
        <w:numId w:val="4"/>
      </w:num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CE13C1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paragraph" w:styleId="af7">
    <w:name w:val="List Paragraph"/>
    <w:basedOn w:val="a1"/>
    <w:uiPriority w:val="34"/>
    <w:qFormat/>
    <w:rsid w:val="0084750D"/>
    <w:pPr>
      <w:widowControl w:val="0"/>
      <w:spacing w:before="0" w:line="240" w:lineRule="auto"/>
      <w:ind w:firstLineChars="200" w:firstLine="420"/>
      <w:jc w:val="both"/>
    </w:pPr>
    <w:rPr>
      <w:rFonts w:eastAsiaTheme="minorEastAsia"/>
      <w:color w:val="auto"/>
      <w:kern w:val="2"/>
      <w:sz w:val="21"/>
      <w:szCs w:val="22"/>
    </w:rPr>
  </w:style>
  <w:style w:type="table" w:styleId="af8">
    <w:name w:val="Table Grid"/>
    <w:basedOn w:val="a3"/>
    <w:uiPriority w:val="39"/>
    <w:rsid w:val="0084750D"/>
    <w:pPr>
      <w:spacing w:before="0" w:line="240" w:lineRule="auto"/>
    </w:pPr>
    <w:rPr>
      <w:color w:val="auto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1"/>
    <w:basedOn w:val="a3"/>
    <w:next w:val="af8"/>
    <w:uiPriority w:val="39"/>
    <w:rsid w:val="0084750D"/>
    <w:pPr>
      <w:spacing w:before="0" w:line="240" w:lineRule="auto"/>
    </w:pPr>
    <w:rPr>
      <w:color w:val="auto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3"/>
    <w:next w:val="af8"/>
    <w:uiPriority w:val="39"/>
    <w:rsid w:val="0084750D"/>
    <w:pPr>
      <w:spacing w:before="0" w:line="240" w:lineRule="auto"/>
    </w:pPr>
    <w:rPr>
      <w:color w:val="auto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3"/>
    <w:next w:val="af8"/>
    <w:uiPriority w:val="39"/>
    <w:rsid w:val="0084750D"/>
    <w:pPr>
      <w:spacing w:before="0" w:line="240" w:lineRule="auto"/>
    </w:pPr>
    <w:rPr>
      <w:color w:val="auto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3"/>
    <w:next w:val="af8"/>
    <w:uiPriority w:val="39"/>
    <w:rsid w:val="0084750D"/>
    <w:pPr>
      <w:spacing w:before="0" w:line="240" w:lineRule="auto"/>
    </w:pPr>
    <w:rPr>
      <w:color w:val="auto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3"/>
    <w:next w:val="af8"/>
    <w:uiPriority w:val="39"/>
    <w:rsid w:val="0084750D"/>
    <w:pPr>
      <w:spacing w:before="0" w:line="240" w:lineRule="auto"/>
    </w:pPr>
    <w:rPr>
      <w:color w:val="auto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3"/>
    <w:next w:val="af8"/>
    <w:uiPriority w:val="39"/>
    <w:rsid w:val="0084750D"/>
    <w:pPr>
      <w:spacing w:before="0" w:line="240" w:lineRule="auto"/>
    </w:pPr>
    <w:rPr>
      <w:color w:val="auto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Revision"/>
    <w:hidden/>
    <w:uiPriority w:val="99"/>
    <w:semiHidden/>
    <w:rsid w:val="00F22A6B"/>
    <w:pPr>
      <w:spacing w:before="0" w:line="240" w:lineRule="auto"/>
    </w:pPr>
    <w:rPr>
      <w:rFonts w:eastAsia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Y\AppData\Roaming\Microsoft\Templates\&#23398;&#29983;&#25253;&#21578;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E8AD0B-91F3-2649-98DC-C17FF50F7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\Users\SONY\AppData\Roaming\Microsoft\Templates\学生报告.dotx</Template>
  <TotalTime>311</TotalTime>
  <Pages>32</Pages>
  <Words>4943</Words>
  <Characters>28180</Characters>
  <Application>Microsoft Macintosh Word</Application>
  <DocSecurity>0</DocSecurity>
  <Lines>234</Lines>
  <Paragraphs>66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软件规格需求说明文档</vt:lpstr>
    </vt:vector>
  </TitlesOfParts>
  <Company/>
  <LinksUpToDate>false</LinksUpToDate>
  <CharactersWithSpaces>33057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软件规格需求说明文档</dc:title>
  <dc:creator>庞云奎  裴玉林  卢海龙  何梦婷</dc:creator>
  <cp:keywords>第28组</cp:keywords>
  <cp:lastModifiedBy>玉林 裴</cp:lastModifiedBy>
  <cp:revision>18</cp:revision>
  <cp:lastPrinted>2012-09-04T22:21:00Z</cp:lastPrinted>
  <dcterms:created xsi:type="dcterms:W3CDTF">2015-10-08T12:59:00Z</dcterms:created>
  <dcterms:modified xsi:type="dcterms:W3CDTF">2015-10-12T15:45:00Z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